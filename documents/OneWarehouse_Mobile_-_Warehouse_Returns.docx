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24F6" w14:textId="14114D0A" w:rsidR="00E5576A" w:rsidRPr="00424222" w:rsidRDefault="35EEFA43" w:rsidP="00E5576A">
      <w:pPr>
        <w:pStyle w:val="CVTG"/>
      </w:pPr>
      <w:r>
        <w:t xml:space="preserve"> </w:t>
      </w:r>
    </w:p>
    <w:p w14:paraId="5D6AC18A" w14:textId="77777777" w:rsidR="00E5576A" w:rsidRPr="00424222" w:rsidRDefault="00E5576A" w:rsidP="00E5576A">
      <w:pPr>
        <w:jc w:val="center"/>
        <w:rPr>
          <w:b/>
          <w:bCs/>
          <w:smallCaps/>
          <w:sz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8FB29B" w14:textId="77777777" w:rsidR="00E5576A" w:rsidRPr="00424222" w:rsidRDefault="00E5576A" w:rsidP="00E5576A">
      <w:pPr>
        <w:pStyle w:val="Title"/>
      </w:pPr>
    </w:p>
    <w:p w14:paraId="1AC3DE98" w14:textId="689F01A8" w:rsidR="00E5576A" w:rsidRPr="00424222" w:rsidRDefault="007032E3" w:rsidP="00E5576A">
      <w:pPr>
        <w:pStyle w:val="Title"/>
      </w:pPr>
      <w:proofErr w:type="spellStart"/>
      <w:r w:rsidRPr="00424222">
        <w:t>One</w:t>
      </w:r>
      <w:r w:rsidR="00081CD3">
        <w:t>Warehouse</w:t>
      </w:r>
      <w:proofErr w:type="spellEnd"/>
      <w:r w:rsidRPr="00424222">
        <w:t xml:space="preserve"> Mobile</w:t>
      </w:r>
    </w:p>
    <w:p w14:paraId="673F317A" w14:textId="77777777" w:rsidR="00E5576A" w:rsidRPr="00424222" w:rsidRDefault="00E5576A" w:rsidP="00E5576A">
      <w:pPr>
        <w:pStyle w:val="Title"/>
        <w:rPr>
          <w:sz w:val="56"/>
          <w:szCs w:val="56"/>
        </w:rPr>
      </w:pPr>
      <w:r w:rsidRPr="00424222">
        <w:rPr>
          <w:sz w:val="56"/>
          <w:szCs w:val="56"/>
        </w:rPr>
        <w:t>System Requirements</w:t>
      </w:r>
    </w:p>
    <w:p w14:paraId="7E5A015D" w14:textId="77777777" w:rsidR="00E5576A" w:rsidRPr="00424222" w:rsidRDefault="00E5576A" w:rsidP="00D4365D"/>
    <w:p w14:paraId="5DF34A24" w14:textId="77777777" w:rsidR="00D4365D" w:rsidRPr="00424222" w:rsidRDefault="00D4365D" w:rsidP="00D4365D"/>
    <w:p w14:paraId="59701C92" w14:textId="77777777" w:rsidR="00D4365D" w:rsidRPr="00424222" w:rsidRDefault="00D4365D" w:rsidP="00D4365D"/>
    <w:p w14:paraId="3D04F08B" w14:textId="77777777" w:rsidR="00D4365D" w:rsidRPr="00424222" w:rsidRDefault="00D4365D" w:rsidP="00D4365D"/>
    <w:p w14:paraId="018CE6BB" w14:textId="77777777" w:rsidR="00D4365D" w:rsidRPr="00424222" w:rsidRDefault="00D4365D" w:rsidP="00D4365D"/>
    <w:p w14:paraId="157C4C6F" w14:textId="49B1968A" w:rsidR="00D4365D" w:rsidRPr="000E04B0" w:rsidRDefault="00081CD3" w:rsidP="00E5576A">
      <w:pPr>
        <w:pStyle w:val="Title"/>
        <w:rPr>
          <w:sz w:val="48"/>
        </w:rPr>
      </w:pPr>
      <w:r>
        <w:rPr>
          <w:sz w:val="48"/>
        </w:rPr>
        <w:t>Warehouse</w:t>
      </w:r>
      <w:r w:rsidR="000E04B0" w:rsidRPr="000E04B0">
        <w:rPr>
          <w:sz w:val="48"/>
        </w:rPr>
        <w:t xml:space="preserve"> Returns (</w:t>
      </w:r>
      <w:r w:rsidR="00937DB3" w:rsidRPr="000E04B0">
        <w:rPr>
          <w:sz w:val="48"/>
        </w:rPr>
        <w:t>Inventory</w:t>
      </w:r>
      <w:r w:rsidR="000E04B0" w:rsidRPr="000E04B0">
        <w:rPr>
          <w:sz w:val="48"/>
        </w:rPr>
        <w:t xml:space="preserve"> Transfers)</w:t>
      </w:r>
    </w:p>
    <w:p w14:paraId="5C8CF027" w14:textId="77777777" w:rsidR="00E5576A" w:rsidRPr="00424222" w:rsidRDefault="00E5576A" w:rsidP="007032E3">
      <w:pPr>
        <w:pStyle w:val="Title"/>
        <w:jc w:val="left"/>
      </w:pPr>
    </w:p>
    <w:p w14:paraId="25E5E57E" w14:textId="77777777" w:rsidR="00D4365D" w:rsidRPr="00424222" w:rsidRDefault="00D4365D" w:rsidP="00D4365D"/>
    <w:p w14:paraId="7FA1E258" w14:textId="77777777" w:rsidR="00D4365D" w:rsidRPr="00424222" w:rsidRDefault="00D4365D" w:rsidP="00D4365D"/>
    <w:p w14:paraId="0075466E" w14:textId="77777777" w:rsidR="00D4365D" w:rsidRPr="00424222" w:rsidRDefault="00D4365D" w:rsidP="00D4365D"/>
    <w:p w14:paraId="2E1B9233" w14:textId="77777777" w:rsidR="00D4365D" w:rsidRPr="00424222" w:rsidRDefault="00D4365D" w:rsidP="00D4365D"/>
    <w:p w14:paraId="72C476C2" w14:textId="77777777" w:rsidR="00D4365D" w:rsidRPr="00424222" w:rsidRDefault="00D4365D" w:rsidP="00D4365D"/>
    <w:p w14:paraId="760CD9B6" w14:textId="77777777" w:rsidR="00D4365D" w:rsidRPr="00424222" w:rsidRDefault="00D4365D" w:rsidP="00D4365D"/>
    <w:p w14:paraId="66090CA2" w14:textId="77777777" w:rsidR="00D4365D" w:rsidRPr="00424222" w:rsidRDefault="00D4365D" w:rsidP="00D4365D"/>
    <w:p w14:paraId="043683E3" w14:textId="77777777" w:rsidR="00D4365D" w:rsidRPr="00424222" w:rsidRDefault="00D4365D" w:rsidP="00D4365D"/>
    <w:p w14:paraId="3A6E578F" w14:textId="77777777" w:rsidR="00BD126C" w:rsidRPr="00424222" w:rsidRDefault="00D4365D" w:rsidP="00D4365D">
      <w:pPr>
        <w:sectPr w:rsidR="00BD126C" w:rsidRPr="00424222" w:rsidSect="004E3922">
          <w:headerReference w:type="default" r:id="rId12"/>
          <w:footerReference w:type="default" r:id="rId13"/>
          <w:pgSz w:w="12240" w:h="15840" w:code="1"/>
          <w:pgMar w:top="1440" w:right="720" w:bottom="1008" w:left="720" w:header="720" w:footer="720" w:gutter="0"/>
          <w:cols w:space="720"/>
          <w:docGrid w:linePitch="360"/>
        </w:sectPr>
      </w:pPr>
      <w:r w:rsidRPr="00424222">
        <w:rPr>
          <w:sz w:val="40"/>
          <w:szCs w:val="40"/>
        </w:rPr>
        <w:br w:type="page"/>
      </w:r>
    </w:p>
    <w:p w14:paraId="3621D65A" w14:textId="77777777" w:rsidR="00424222" w:rsidRPr="00424222" w:rsidRDefault="00424222" w:rsidP="00424222"/>
    <w:p w14:paraId="4B290686" w14:textId="77777777" w:rsidR="00424222" w:rsidRPr="00424222" w:rsidRDefault="00424222" w:rsidP="00424222">
      <w:pPr>
        <w:pStyle w:val="Heading1"/>
      </w:pPr>
      <w:bookmarkStart w:id="0" w:name="_Toc524003736"/>
      <w:r w:rsidRPr="00424222">
        <w:t>Overview</w:t>
      </w:r>
      <w:bookmarkEnd w:id="0"/>
    </w:p>
    <w:p w14:paraId="7FEC159F" w14:textId="77777777" w:rsidR="00424222" w:rsidRDefault="00424222" w:rsidP="00424222"/>
    <w:p w14:paraId="1F0677E3" w14:textId="00B6CDF6" w:rsidR="000E04B0" w:rsidRPr="00424222" w:rsidRDefault="000E04B0" w:rsidP="000E04B0">
      <w:r>
        <w:t xml:space="preserve">This document describes the </w:t>
      </w:r>
      <w:r w:rsidR="00081CD3">
        <w:t>warehouse</w:t>
      </w:r>
      <w:r>
        <w:t xml:space="preserve"> returns process.  </w:t>
      </w:r>
      <w:r w:rsidR="00081CD3">
        <w:t>Warehouse</w:t>
      </w:r>
      <w:r>
        <w:t xml:space="preserve"> returns are a form on inventory </w:t>
      </w:r>
      <w:r w:rsidR="00081CD3">
        <w:t>transfer,</w:t>
      </w:r>
      <w:r>
        <w:t xml:space="preserve"> but the product is not transferred to another inventory location.  </w:t>
      </w:r>
      <w:r w:rsidR="00081CD3">
        <w:t>Warehouse</w:t>
      </w:r>
      <w:r>
        <w:t xml:space="preserve"> returns are </w:t>
      </w:r>
      <w:r w:rsidR="00387ABE">
        <w:t xml:space="preserve">done in product packages and </w:t>
      </w:r>
      <w:r>
        <w:t xml:space="preserve">used to identify </w:t>
      </w:r>
      <w:r w:rsidR="00387ABE">
        <w:t>product packages</w:t>
      </w:r>
      <w:r>
        <w:t xml:space="preserve"> that </w:t>
      </w:r>
      <w:r w:rsidR="00387ABE">
        <w:t>are</w:t>
      </w:r>
      <w:r>
        <w:t xml:space="preserve"> no longer sellable nor consumable (spoiled).</w:t>
      </w:r>
      <w:r w:rsidR="00081CD3">
        <w:t xml:space="preserve"> Th</w:t>
      </w:r>
      <w:r w:rsidR="00387ABE">
        <w:t>e</w:t>
      </w:r>
      <w:r w:rsidR="00081CD3">
        <w:t>s</w:t>
      </w:r>
      <w:r w:rsidR="00387ABE">
        <w:t>e</w:t>
      </w:r>
      <w:r w:rsidR="00081CD3">
        <w:t xml:space="preserve"> </w:t>
      </w:r>
      <w:r w:rsidR="00387ABE">
        <w:t>packages might belong to the one of the following</w:t>
      </w:r>
      <w:r w:rsidR="008C38D9">
        <w:t xml:space="preserve"> TWO</w:t>
      </w:r>
      <w:r w:rsidR="00387ABE">
        <w:t xml:space="preserve"> categories: </w:t>
      </w:r>
      <w:r w:rsidR="00081CD3">
        <w:t>spoiled</w:t>
      </w:r>
      <w:r w:rsidR="008C38D9">
        <w:t xml:space="preserve"> or </w:t>
      </w:r>
      <w:r w:rsidR="00081CD3">
        <w:t>damaged</w:t>
      </w:r>
      <w:r w:rsidR="008C38D9">
        <w:t xml:space="preserve"> </w:t>
      </w:r>
      <w:r w:rsidR="00387ABE">
        <w:t>(</w:t>
      </w:r>
      <w:r w:rsidR="00387ABE" w:rsidRPr="723F4A02">
        <w:rPr>
          <w:b/>
          <w:bCs/>
        </w:rPr>
        <w:t>‘Cat’ further in this document</w:t>
      </w:r>
      <w:r w:rsidR="00387ABE">
        <w:t>) and these packages</w:t>
      </w:r>
      <w:r w:rsidR="00081CD3">
        <w:t xml:space="preserve"> cannot be included in warehouse physical inventory. These </w:t>
      </w:r>
      <w:r w:rsidR="00387ABE">
        <w:t>packages</w:t>
      </w:r>
      <w:r w:rsidR="00081CD3">
        <w:t xml:space="preserve"> are transferred from warehouse to </w:t>
      </w:r>
      <w:r w:rsidR="00E10D70">
        <w:t>nowhere. That’s why inventory transfer has ‘From’ inventory location and doesn’t have ‘To’ inventory location.</w:t>
      </w:r>
    </w:p>
    <w:p w14:paraId="56321482" w14:textId="77777777" w:rsidR="000E04B0" w:rsidRDefault="000E04B0" w:rsidP="000E04B0"/>
    <w:p w14:paraId="5A499F49" w14:textId="2CECC746" w:rsidR="000E04B0" w:rsidRPr="00A023AE" w:rsidRDefault="000E04B0" w:rsidP="000E04B0">
      <w:pPr>
        <w:rPr>
          <w:b/>
          <w:bCs/>
        </w:rPr>
      </w:pPr>
      <w:r w:rsidRPr="00A023AE">
        <w:rPr>
          <w:b/>
          <w:bCs/>
        </w:rPr>
        <w:t xml:space="preserve">Only one </w:t>
      </w:r>
      <w:r w:rsidR="00E10D70" w:rsidRPr="00A023AE">
        <w:rPr>
          <w:b/>
          <w:bCs/>
        </w:rPr>
        <w:t>warehouse</w:t>
      </w:r>
      <w:r w:rsidRPr="00A023AE">
        <w:rPr>
          <w:b/>
          <w:bCs/>
        </w:rPr>
        <w:t xml:space="preserve"> return is allowed for a given route / day.</w:t>
      </w:r>
    </w:p>
    <w:p w14:paraId="5570881D" w14:textId="77777777" w:rsidR="000E04B0" w:rsidRDefault="000E04B0" w:rsidP="000E04B0"/>
    <w:p w14:paraId="59229D25" w14:textId="6C194D38" w:rsidR="000E04B0" w:rsidRPr="00424222" w:rsidRDefault="000E04B0" w:rsidP="000E04B0">
      <w:r>
        <w:t xml:space="preserve">The </w:t>
      </w:r>
      <w:r w:rsidR="00E10D70">
        <w:t>warehouse</w:t>
      </w:r>
      <w:r>
        <w:t xml:space="preserve"> return will be included as part of the sync. </w:t>
      </w:r>
      <w:r w:rsidR="02F4894A">
        <w:t>(</w:t>
      </w:r>
      <w:proofErr w:type="gramStart"/>
      <w:r w:rsidR="02F4894A">
        <w:t>please</w:t>
      </w:r>
      <w:proofErr w:type="gramEnd"/>
      <w:r w:rsidR="02F4894A">
        <w:t xml:space="preserve"> refer to the bottom of the document for sync process changes)</w:t>
      </w:r>
    </w:p>
    <w:p w14:paraId="1FF381C4" w14:textId="77777777" w:rsidR="000E04B0" w:rsidRPr="00424222" w:rsidRDefault="000E04B0" w:rsidP="000E04B0"/>
    <w:p w14:paraId="5BC5F034" w14:textId="2C75E894" w:rsidR="000E04B0" w:rsidRPr="00424222" w:rsidRDefault="000E04B0" w:rsidP="000E04B0">
      <w:r w:rsidRPr="00424222">
        <w:t xml:space="preserve">For </w:t>
      </w:r>
      <w:r>
        <w:t xml:space="preserve">the </w:t>
      </w:r>
      <w:r w:rsidR="00E10D70">
        <w:t>warehouse</w:t>
      </w:r>
      <w:r>
        <w:t xml:space="preserve"> return</w:t>
      </w:r>
      <w:r w:rsidRPr="00424222">
        <w:t>, the transaction detail will be at the product package</w:t>
      </w:r>
      <w:r>
        <w:t xml:space="preserve"> level (</w:t>
      </w:r>
      <w:proofErr w:type="spellStart"/>
      <w:r>
        <w:t>ProductPackageID</w:t>
      </w:r>
      <w:proofErr w:type="spellEnd"/>
      <w:r>
        <w:t xml:space="preserve">). </w:t>
      </w:r>
      <w:r w:rsidRPr="00424222">
        <w:t>A given product package may exist in the tra</w:t>
      </w:r>
      <w:r>
        <w:t xml:space="preserve">nsaction detail only one time. </w:t>
      </w:r>
      <w:r w:rsidRPr="00424222">
        <w:t>Transaction details will be expressed as</w:t>
      </w:r>
    </w:p>
    <w:p w14:paraId="0FCB0B6C" w14:textId="77777777" w:rsidR="000E04B0" w:rsidRPr="00424222" w:rsidRDefault="000E04B0" w:rsidP="00A227B8">
      <w:pPr>
        <w:pStyle w:val="ListParagraph"/>
        <w:numPr>
          <w:ilvl w:val="0"/>
          <w:numId w:val="2"/>
        </w:numPr>
      </w:pPr>
      <w:proofErr w:type="spellStart"/>
      <w:r w:rsidRPr="00424222">
        <w:t>ProductPackageID</w:t>
      </w:r>
      <w:proofErr w:type="spellEnd"/>
      <w:r w:rsidRPr="00424222">
        <w:t xml:space="preserve"> = Package</w:t>
      </w:r>
    </w:p>
    <w:p w14:paraId="7B81E155" w14:textId="77777777" w:rsidR="000E04B0" w:rsidRPr="00424222" w:rsidRDefault="000E04B0" w:rsidP="00A227B8">
      <w:pPr>
        <w:pStyle w:val="ListParagraph"/>
        <w:numPr>
          <w:ilvl w:val="0"/>
          <w:numId w:val="2"/>
        </w:numPr>
      </w:pPr>
      <w:proofErr w:type="spellStart"/>
      <w:r>
        <w:t>UnitQuantity</w:t>
      </w:r>
      <w:proofErr w:type="spellEnd"/>
      <w:r>
        <w:t xml:space="preserve"> = Count of packages</w:t>
      </w:r>
    </w:p>
    <w:p w14:paraId="0F1688D2" w14:textId="25A6A806" w:rsidR="6C82D8C8" w:rsidRDefault="6C82D8C8" w:rsidP="6C82D8C8">
      <w:pPr>
        <w:ind w:left="360"/>
      </w:pPr>
    </w:p>
    <w:p w14:paraId="5735AD17" w14:textId="78224C32" w:rsidR="200DC95A" w:rsidRDefault="200DC95A" w:rsidP="6C82D8C8">
      <w:pPr>
        <w:pStyle w:val="Heading1"/>
      </w:pPr>
      <w:r>
        <w:t>Questions</w:t>
      </w:r>
    </w:p>
    <w:p w14:paraId="5FFD6197" w14:textId="71DBA68D" w:rsidR="6C82D8C8" w:rsidRDefault="6C82D8C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6C82D8C8" w14:paraId="62D52AAF" w14:textId="77777777" w:rsidTr="6C82D8C8">
        <w:tc>
          <w:tcPr>
            <w:tcW w:w="5400" w:type="dxa"/>
          </w:tcPr>
          <w:p w14:paraId="31F9A716" w14:textId="7DC2D248" w:rsidR="200DC95A" w:rsidRDefault="200DC95A" w:rsidP="6C82D8C8">
            <w:r>
              <w:t>in contact (doc) for sending Warehouse Return to server, there is a field "</w:t>
            </w:r>
            <w:proofErr w:type="spellStart"/>
            <w:r>
              <w:t>LineNumber</w:t>
            </w:r>
            <w:proofErr w:type="spellEnd"/>
            <w:r>
              <w:t>",</w:t>
            </w:r>
          </w:p>
          <w:p w14:paraId="02F781AF" w14:textId="41283021" w:rsidR="200DC95A" w:rsidRDefault="200DC95A" w:rsidP="6C82D8C8">
            <w:r>
              <w:t xml:space="preserve">we do not know what it means. How to calculate it? And is it necessary at all? </w:t>
            </w:r>
          </w:p>
          <w:p w14:paraId="4F1CB8C8" w14:textId="4ABC73C2" w:rsidR="200DC95A" w:rsidRDefault="200DC95A" w:rsidP="6C82D8C8">
            <w:r>
              <w:t>Server side doesn't know what this field means either</w:t>
            </w:r>
          </w:p>
          <w:p w14:paraId="79D9BD9C" w14:textId="6F010332" w:rsidR="200DC95A" w:rsidRDefault="200DC95A" w:rsidP="6C82D8C8">
            <w:r>
              <w:t>Need to clarify it</w:t>
            </w:r>
          </w:p>
        </w:tc>
        <w:tc>
          <w:tcPr>
            <w:tcW w:w="5400" w:type="dxa"/>
          </w:tcPr>
          <w:p w14:paraId="027140C2" w14:textId="1AAC5D68" w:rsidR="6C82D8C8" w:rsidRDefault="6C82D8C8" w:rsidP="6C82D8C8"/>
        </w:tc>
      </w:tr>
    </w:tbl>
    <w:p w14:paraId="5514C98D" w14:textId="660C000A" w:rsidR="6C82D8C8" w:rsidRDefault="6C82D8C8" w:rsidP="6C82D8C8"/>
    <w:p w14:paraId="40AE7570" w14:textId="77777777" w:rsidR="00424222" w:rsidRPr="00424222" w:rsidRDefault="00424222" w:rsidP="00424222"/>
    <w:p w14:paraId="7FDC1164" w14:textId="23A3553A" w:rsidR="00424222" w:rsidRPr="00424222" w:rsidRDefault="09016A75" w:rsidP="00424222">
      <w:pPr>
        <w:pStyle w:val="Heading1"/>
      </w:pPr>
      <w:bookmarkStart w:id="1" w:name="_Toc524003740"/>
      <w:r>
        <w:t xml:space="preserve">Warehouse </w:t>
      </w:r>
      <w:r w:rsidR="00424222">
        <w:t>Returns</w:t>
      </w:r>
      <w:bookmarkEnd w:id="1"/>
    </w:p>
    <w:p w14:paraId="316CEC05" w14:textId="0BDC2FCD" w:rsidR="6C82D8C8" w:rsidRDefault="6C82D8C8"/>
    <w:p w14:paraId="4E3037FA" w14:textId="5B7B78D9" w:rsidR="00E10D70" w:rsidRDefault="00424222" w:rsidP="00424222">
      <w:r w:rsidRPr="00424222">
        <w:t xml:space="preserve">User selects </w:t>
      </w:r>
      <w:r w:rsidR="00E10D70">
        <w:rPr>
          <w:b/>
        </w:rPr>
        <w:t>Warehouse</w:t>
      </w:r>
      <w:r w:rsidRPr="00424222">
        <w:rPr>
          <w:b/>
        </w:rPr>
        <w:t xml:space="preserve"> Returns</w:t>
      </w:r>
      <w:r w:rsidR="00E10D70">
        <w:rPr>
          <w:b/>
        </w:rPr>
        <w:t xml:space="preserve"> (‘WR’ in this document)</w:t>
      </w:r>
      <w:r w:rsidR="007B10C3">
        <w:t xml:space="preserve"> from main menu</w:t>
      </w:r>
      <w:r w:rsidR="00E10D70">
        <w:t xml:space="preserve"> – Menu name: </w:t>
      </w:r>
      <w:proofErr w:type="spellStart"/>
      <w:r w:rsidR="00E10D70">
        <w:t>Whse</w:t>
      </w:r>
      <w:proofErr w:type="spellEnd"/>
      <w:r w:rsidR="00E10D70">
        <w:t xml:space="preserve"> Return. Menu item is in the same group as Physical Inventory or Vendor Receipts</w:t>
      </w:r>
      <w:r w:rsidR="007B10C3">
        <w:t xml:space="preserve">. </w:t>
      </w:r>
    </w:p>
    <w:p w14:paraId="7CDFA03D" w14:textId="2D91DBA0" w:rsidR="00E10D70" w:rsidRDefault="00E10D70" w:rsidP="00424222"/>
    <w:p w14:paraId="1B5BD476" w14:textId="4867814A" w:rsidR="00E10D70" w:rsidRDefault="00424222" w:rsidP="00424222">
      <w:r w:rsidRPr="00424222">
        <w:t xml:space="preserve">System shows </w:t>
      </w:r>
      <w:r w:rsidR="00E10D70">
        <w:t xml:space="preserve">Warehouse Returns screen. On this screen user can: </w:t>
      </w:r>
    </w:p>
    <w:p w14:paraId="63199768" w14:textId="5A73BCDE" w:rsidR="00E10D70" w:rsidRDefault="00E10D70" w:rsidP="00A227B8">
      <w:pPr>
        <w:pStyle w:val="ListParagraph"/>
        <w:numPr>
          <w:ilvl w:val="0"/>
          <w:numId w:val="3"/>
        </w:numPr>
      </w:pPr>
      <w:r>
        <w:t>Start new WR</w:t>
      </w:r>
      <w:r w:rsidR="435874AE">
        <w:t xml:space="preserve"> (T</w:t>
      </w:r>
      <w:r w:rsidR="26261D31">
        <w:t>h</w:t>
      </w:r>
      <w:r w:rsidR="435874AE">
        <w:t xml:space="preserve">ere is no explicit WR start. New WR starts when user gets to the add product screen as soon as first product added </w:t>
      </w:r>
      <w:r w:rsidR="03B203AA">
        <w:t>(same as Physical)</w:t>
      </w:r>
      <w:r w:rsidR="435874AE">
        <w:t>)</w:t>
      </w:r>
    </w:p>
    <w:p w14:paraId="3B31130F" w14:textId="6CFB2AA7" w:rsidR="00E10D70" w:rsidRDefault="00E10D70" w:rsidP="00A227B8">
      <w:pPr>
        <w:pStyle w:val="ListParagraph"/>
        <w:numPr>
          <w:ilvl w:val="0"/>
          <w:numId w:val="3"/>
        </w:numPr>
      </w:pPr>
      <w:r>
        <w:t xml:space="preserve">Set fiscal </w:t>
      </w:r>
      <w:r w:rsidR="00D023E2">
        <w:t>date (</w:t>
      </w:r>
      <w:r w:rsidR="00B95E8A">
        <w:t>IMPORTANT! Fiscal date cannot be modified if WR has at least one product</w:t>
      </w:r>
      <w:r w:rsidR="009A2AA2">
        <w:t>)</w:t>
      </w:r>
    </w:p>
    <w:p w14:paraId="128F2C63" w14:textId="77777777" w:rsidR="00E10D70" w:rsidRDefault="00E10D70" w:rsidP="00A227B8">
      <w:pPr>
        <w:pStyle w:val="ListParagraph"/>
        <w:numPr>
          <w:ilvl w:val="0"/>
          <w:numId w:val="3"/>
        </w:numPr>
      </w:pPr>
      <w:r>
        <w:t>Add or remove Package Products</w:t>
      </w:r>
    </w:p>
    <w:p w14:paraId="79B7343D" w14:textId="3A8E75E9" w:rsidR="70FDE002" w:rsidRPr="00556584" w:rsidRDefault="70FDE002" w:rsidP="00A227B8">
      <w:pPr>
        <w:pStyle w:val="ListParagraph"/>
        <w:numPr>
          <w:ilvl w:val="0"/>
          <w:numId w:val="3"/>
        </w:numPr>
        <w:rPr>
          <w:rFonts w:eastAsia="Arial"/>
        </w:rPr>
      </w:pPr>
      <w:r>
        <w:t>Use Burger menu in top left corner</w:t>
      </w:r>
      <w:r w:rsidR="00556584">
        <w:t xml:space="preserve"> to move to Main or other screens. </w:t>
      </w:r>
      <w:r w:rsidR="00556584" w:rsidRPr="333B7451">
        <w:rPr>
          <w:b/>
          <w:bCs/>
        </w:rPr>
        <w:t xml:space="preserve">Important: </w:t>
      </w:r>
      <w:r w:rsidR="00556584">
        <w:t>When user moves out of WR screen to anything else, all changes are considered completed and must be saved. There is no ‘Cancel’ button</w:t>
      </w:r>
      <w:r w:rsidR="00501895">
        <w:t xml:space="preserve"> or </w:t>
      </w:r>
      <w:r w:rsidR="43D8E7C2">
        <w:t>functionality</w:t>
      </w:r>
      <w:r w:rsidR="00556584">
        <w:t>.</w:t>
      </w:r>
    </w:p>
    <w:p w14:paraId="37AA27DA" w14:textId="1AF87C68" w:rsidR="00E10D70" w:rsidRPr="00D023E2" w:rsidRDefault="00E10D70" w:rsidP="00E10D70">
      <w:pPr>
        <w:rPr>
          <w:b/>
          <w:bCs/>
        </w:rPr>
      </w:pPr>
      <w:r w:rsidRPr="00D023E2">
        <w:rPr>
          <w:b/>
          <w:bCs/>
        </w:rPr>
        <w:t>When user tap on WR menu item:</w:t>
      </w:r>
    </w:p>
    <w:p w14:paraId="7276F380" w14:textId="77777777" w:rsidR="00D023E2" w:rsidRDefault="00E10D70" w:rsidP="00A227B8">
      <w:pPr>
        <w:pStyle w:val="ListParagraph"/>
        <w:numPr>
          <w:ilvl w:val="0"/>
          <w:numId w:val="4"/>
        </w:numPr>
      </w:pPr>
      <w:r>
        <w:t>If WR already exists</w:t>
      </w:r>
      <w:r w:rsidR="00771E4A">
        <w:t>:</w:t>
      </w:r>
      <w:r>
        <w:t xml:space="preserve"> </w:t>
      </w:r>
      <w:r w:rsidR="00D023E2">
        <w:t>O</w:t>
      </w:r>
      <w:r>
        <w:t>pen existing WR</w:t>
      </w:r>
      <w:r w:rsidR="00387ABE">
        <w:t xml:space="preserve"> and show information of the current existing WR and packaged products added to this WR.</w:t>
      </w:r>
    </w:p>
    <w:p w14:paraId="10E28C8A" w14:textId="00B9C994" w:rsidR="00D023E2" w:rsidRDefault="00E10D70" w:rsidP="00A227B8">
      <w:pPr>
        <w:pStyle w:val="ListParagraph"/>
        <w:numPr>
          <w:ilvl w:val="0"/>
          <w:numId w:val="4"/>
        </w:numPr>
      </w:pPr>
      <w:r>
        <w:t xml:space="preserve">If </w:t>
      </w:r>
      <w:r w:rsidR="00387ABE">
        <w:t xml:space="preserve">WR doesn’t exists </w:t>
      </w:r>
      <w:r w:rsidR="00D023E2">
        <w:t>O</w:t>
      </w:r>
      <w:r w:rsidR="00387ABE">
        <w:t xml:space="preserve">pen screen with no items and </w:t>
      </w:r>
      <w:r w:rsidR="00B2494B">
        <w:t xml:space="preserve">set up Fiscal date. </w:t>
      </w:r>
      <w:r w:rsidR="00D023E2">
        <w:t>(IMPORTANT! Fiscal date cannot be modified if WR has at least one product)</w:t>
      </w:r>
    </w:p>
    <w:p w14:paraId="26100355" w14:textId="77777777" w:rsidR="00424222" w:rsidRPr="00424222" w:rsidRDefault="00424222" w:rsidP="004242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3955"/>
      </w:tblGrid>
      <w:tr w:rsidR="00EF1759" w:rsidRPr="00424222" w14:paraId="5866A436" w14:textId="77777777" w:rsidTr="6C82D8C8">
        <w:tc>
          <w:tcPr>
            <w:tcW w:w="6835" w:type="dxa"/>
          </w:tcPr>
          <w:p w14:paraId="4F5C942B" w14:textId="304B00B9" w:rsidR="00424222" w:rsidRPr="00424222" w:rsidRDefault="00424222" w:rsidP="352A303C">
            <w:pPr>
              <w:rPr>
                <w:b/>
                <w:bCs/>
                <w:sz w:val="24"/>
                <w:szCs w:val="24"/>
              </w:rPr>
            </w:pPr>
            <w:r w:rsidRPr="7C343A39">
              <w:rPr>
                <w:b/>
                <w:bCs/>
                <w:sz w:val="24"/>
                <w:szCs w:val="24"/>
              </w:rPr>
              <w:t>Product Package List Screen</w:t>
            </w:r>
            <w:r w:rsidR="00345432" w:rsidRPr="7C343A39">
              <w:rPr>
                <w:b/>
                <w:bCs/>
                <w:sz w:val="24"/>
                <w:szCs w:val="24"/>
              </w:rPr>
              <w:t xml:space="preserve"> (Main </w:t>
            </w:r>
            <w:r w:rsidR="00001669" w:rsidRPr="7C343A39">
              <w:rPr>
                <w:b/>
                <w:bCs/>
                <w:sz w:val="24"/>
                <w:szCs w:val="24"/>
              </w:rPr>
              <w:t xml:space="preserve">WR </w:t>
            </w:r>
            <w:r w:rsidR="00345432" w:rsidRPr="7C343A39">
              <w:rPr>
                <w:b/>
                <w:bCs/>
                <w:sz w:val="24"/>
                <w:szCs w:val="24"/>
              </w:rPr>
              <w:t>screen)</w:t>
            </w:r>
          </w:p>
          <w:p w14:paraId="2DAD099E" w14:textId="700124B9" w:rsidR="00424222" w:rsidRDefault="00424222" w:rsidP="006A6093">
            <w:r w:rsidRPr="00424222">
              <w:t>S</w:t>
            </w:r>
            <w:r w:rsidR="00345432">
              <w:t>imilar</w:t>
            </w:r>
            <w:r w:rsidRPr="00424222">
              <w:t xml:space="preserve"> logic as physical inventory.</w:t>
            </w:r>
          </w:p>
          <w:p w14:paraId="10F56761" w14:textId="4DBF4459" w:rsidR="00B80A31" w:rsidRDefault="00345432" w:rsidP="00A227B8">
            <w:pPr>
              <w:pStyle w:val="ListParagraph"/>
              <w:numPr>
                <w:ilvl w:val="0"/>
                <w:numId w:val="5"/>
              </w:numPr>
            </w:pPr>
            <w:r>
              <w:t>When new WR</w:t>
            </w:r>
            <w:r w:rsidR="081D5311">
              <w:t>:</w:t>
            </w:r>
            <w:r>
              <w:t xml:space="preserve"> </w:t>
            </w:r>
            <w:r w:rsidR="00E119A6">
              <w:t>U</w:t>
            </w:r>
            <w:r>
              <w:t xml:space="preserve">ser need to set up Fiscal Date. This must be </w:t>
            </w:r>
            <w:r w:rsidR="00E119A6">
              <w:t xml:space="preserve">a </w:t>
            </w:r>
            <w:r>
              <w:t>modal screen</w:t>
            </w:r>
            <w:r w:rsidR="00001669">
              <w:t xml:space="preserve"> (see the picture)</w:t>
            </w:r>
            <w:r>
              <w:t xml:space="preserve">. </w:t>
            </w:r>
            <w:r w:rsidR="006C7133">
              <w:t>Like</w:t>
            </w:r>
            <w:r>
              <w:t xml:space="preserve"> how it is done for Physical Inventory</w:t>
            </w:r>
            <w:r w:rsidR="00B70D8F">
              <w:t xml:space="preserve">: show three dates to choose (yesterday, </w:t>
            </w:r>
            <w:proofErr w:type="gramStart"/>
            <w:r w:rsidR="00B70D8F">
              <w:t>today</w:t>
            </w:r>
            <w:proofErr w:type="gramEnd"/>
            <w:r w:rsidR="00B70D8F">
              <w:t xml:space="preserve"> and tomorrow) </w:t>
            </w:r>
          </w:p>
          <w:p w14:paraId="4BFD5A6C" w14:textId="563E2AEA" w:rsidR="0038004B" w:rsidRDefault="00E119A6" w:rsidP="002B1BA5">
            <w:pPr>
              <w:pStyle w:val="ListParagraph"/>
            </w:pPr>
            <w:r>
              <w:t>(IMPORTANT! Fiscal date cannot be modified if WR has at least one product)</w:t>
            </w:r>
          </w:p>
          <w:p w14:paraId="51D66E0E" w14:textId="0DDEA2F2" w:rsidR="00ED0782" w:rsidRDefault="00E63DA1" w:rsidP="00A227B8">
            <w:pPr>
              <w:pStyle w:val="ListParagraph"/>
              <w:numPr>
                <w:ilvl w:val="0"/>
                <w:numId w:val="5"/>
              </w:numPr>
            </w:pPr>
            <w:r>
              <w:t>System ‘Back’ button must be blocked.</w:t>
            </w:r>
          </w:p>
          <w:p w14:paraId="2F0BAFF1" w14:textId="44AEAA91" w:rsidR="002B1BA5" w:rsidRPr="00ED0782" w:rsidRDefault="002B1BA5" w:rsidP="00A227B8">
            <w:pPr>
              <w:pStyle w:val="ListParagraph"/>
              <w:numPr>
                <w:ilvl w:val="0"/>
                <w:numId w:val="5"/>
              </w:numPr>
            </w:pPr>
            <w:r>
              <w:t>‘+’ – Opens ‘Add Product’ screen</w:t>
            </w:r>
          </w:p>
          <w:p w14:paraId="25D00A52" w14:textId="0FF31D83" w:rsidR="0EA27A18" w:rsidRDefault="0EA27A18" w:rsidP="723F4A02">
            <w:pPr>
              <w:rPr>
                <w:b/>
                <w:bCs/>
              </w:rPr>
            </w:pPr>
            <w:r w:rsidRPr="723F4A02">
              <w:rPr>
                <w:b/>
                <w:bCs/>
              </w:rPr>
              <w:lastRenderedPageBreak/>
              <w:t>Products List</w:t>
            </w:r>
          </w:p>
          <w:p w14:paraId="7B96705B" w14:textId="74E873E7" w:rsidR="723F4A02" w:rsidRDefault="723F4A02" w:rsidP="723F4A02"/>
          <w:p w14:paraId="2857F907" w14:textId="77777777" w:rsidR="00DA1F73" w:rsidRDefault="00424222" w:rsidP="006A6093">
            <w:r w:rsidRPr="00424222">
              <w:t xml:space="preserve">Numeric value </w:t>
            </w:r>
            <w:r w:rsidR="00387ABE">
              <w:t xml:space="preserve">presented on the screen </w:t>
            </w:r>
            <w:r w:rsidRPr="00424222">
              <w:t xml:space="preserve">should be </w:t>
            </w:r>
            <w:r w:rsidR="00387ABE">
              <w:t>SUM</w:t>
            </w:r>
            <w:r w:rsidRPr="00424222">
              <w:t xml:space="preserve"> of Damaged + Spoiled</w:t>
            </w:r>
            <w:r w:rsidR="00DA1F73">
              <w:t>.</w:t>
            </w:r>
          </w:p>
          <w:p w14:paraId="34B58B0D" w14:textId="4F322717" w:rsidR="00424222" w:rsidRPr="00424222" w:rsidRDefault="00DA1F73" w:rsidP="006A6093">
            <w:r>
              <w:t xml:space="preserve">However, </w:t>
            </w:r>
            <w:r w:rsidRPr="00DA1F73">
              <w:rPr>
                <w:b/>
                <w:bCs/>
              </w:rPr>
              <w:t>Important:</w:t>
            </w:r>
            <w:r>
              <w:t xml:space="preserve"> on backend </w:t>
            </w:r>
            <w:r w:rsidR="000C1977">
              <w:t xml:space="preserve">side </w:t>
            </w:r>
            <w:r w:rsidR="00B307F9">
              <w:t>spoiled and damaged packages</w:t>
            </w:r>
            <w:r>
              <w:t xml:space="preserve"> MUST be counted </w:t>
            </w:r>
            <w:r w:rsidR="00B307F9">
              <w:t>separately</w:t>
            </w:r>
          </w:p>
          <w:p w14:paraId="33A44917" w14:textId="77777777" w:rsidR="00C62E40" w:rsidRDefault="00C62E40" w:rsidP="006A6093"/>
          <w:p w14:paraId="09D24650" w14:textId="77777777" w:rsidR="0038004B" w:rsidRDefault="00C62E40" w:rsidP="00C62E40">
            <w:pPr>
              <w:rPr>
                <w:b/>
                <w:u w:val="single"/>
              </w:rPr>
            </w:pPr>
            <w:r w:rsidRPr="00817C08">
              <w:rPr>
                <w:b/>
                <w:u w:val="single"/>
              </w:rPr>
              <w:t>Product Scan</w:t>
            </w:r>
            <w:r w:rsidR="0038004B">
              <w:rPr>
                <w:b/>
                <w:u w:val="single"/>
              </w:rPr>
              <w:t xml:space="preserve"> </w:t>
            </w:r>
          </w:p>
          <w:p w14:paraId="4094C941" w14:textId="77FEECE0" w:rsidR="00C62E40" w:rsidRPr="0038004B" w:rsidRDefault="0038004B" w:rsidP="00C62E40">
            <w:pPr>
              <w:rPr>
                <w:bCs/>
              </w:rPr>
            </w:pPr>
            <w:r w:rsidRPr="0038004B">
              <w:rPr>
                <w:bCs/>
              </w:rPr>
              <w:t>(</w:t>
            </w:r>
            <w:proofErr w:type="gramStart"/>
            <w:r w:rsidRPr="0038004B">
              <w:rPr>
                <w:bCs/>
              </w:rPr>
              <w:t>similar</w:t>
            </w:r>
            <w:proofErr w:type="gramEnd"/>
            <w:r w:rsidRPr="0038004B">
              <w:rPr>
                <w:bCs/>
              </w:rPr>
              <w:t xml:space="preserve"> to how it is done for Physical Add Product screen)</w:t>
            </w:r>
          </w:p>
          <w:p w14:paraId="52B9E9F2" w14:textId="77777777" w:rsidR="00001669" w:rsidRDefault="00C62E40" w:rsidP="00C62E40">
            <w:r w:rsidRPr="00424222">
              <w:t>If barcode i</w:t>
            </w:r>
            <w:r>
              <w:t xml:space="preserve">s scanned, search for barcode. </w:t>
            </w:r>
          </w:p>
          <w:p w14:paraId="26F98A8C" w14:textId="3D3D2031" w:rsidR="00C62E40" w:rsidRDefault="00C62E40" w:rsidP="00A227B8">
            <w:pPr>
              <w:pStyle w:val="ListParagraph"/>
              <w:numPr>
                <w:ilvl w:val="0"/>
                <w:numId w:val="6"/>
              </w:numPr>
            </w:pPr>
            <w:r w:rsidRPr="00424222">
              <w:t>If package</w:t>
            </w:r>
            <w:r>
              <w:t xml:space="preserve"> found, display detail screen. </w:t>
            </w:r>
            <w:r w:rsidRPr="00424222">
              <w:t>If barcode not found, show “product not found” message.</w:t>
            </w:r>
            <w:r w:rsidR="00387ABE">
              <w:br/>
            </w:r>
          </w:p>
          <w:p w14:paraId="6D08DED3" w14:textId="10248E0B" w:rsidR="00001669" w:rsidRDefault="00001669" w:rsidP="00A227B8">
            <w:pPr>
              <w:pStyle w:val="ListParagraph"/>
              <w:numPr>
                <w:ilvl w:val="0"/>
                <w:numId w:val="6"/>
              </w:numPr>
            </w:pPr>
            <w:r>
              <w:t>If package not found display a pop up. ‘No Results Found…’ (see the picture)</w:t>
            </w:r>
          </w:p>
          <w:p w14:paraId="7E1AC044" w14:textId="666E5B8F" w:rsidR="00387ABE" w:rsidRDefault="00387ABE" w:rsidP="00C62E40">
            <w:r>
              <w:t xml:space="preserve">IMPORTANT! Because of different Cat of the packages being returned, when app opens detailed screen DO NOT INCREASE COUNT. </w:t>
            </w:r>
          </w:p>
          <w:p w14:paraId="32BB6780" w14:textId="75E21E2D" w:rsidR="00001669" w:rsidRDefault="00001669" w:rsidP="00C62E40"/>
          <w:p w14:paraId="7EAC90B1" w14:textId="3D37C951" w:rsidR="00367065" w:rsidRDefault="00367065" w:rsidP="00C62E40"/>
          <w:p w14:paraId="2032FB60" w14:textId="6CF5E12D" w:rsidR="00367065" w:rsidRDefault="00367065" w:rsidP="00C62E40">
            <w:r>
              <w:t>Product Delete: - Use long tap to show dialog box to delete product</w:t>
            </w:r>
            <w:r w:rsidR="00201DCB">
              <w:t xml:space="preserve">. </w:t>
            </w:r>
          </w:p>
          <w:p w14:paraId="26BB2B58" w14:textId="757AA3C9" w:rsidR="00367065" w:rsidRDefault="00367065" w:rsidP="00C62E40"/>
          <w:p w14:paraId="604F648C" w14:textId="090BB06C" w:rsidR="00B2494B" w:rsidRDefault="00B2494B" w:rsidP="00C62E40">
            <w:r>
              <w:t>Sort Order</w:t>
            </w:r>
            <w:r w:rsidR="009616F3">
              <w:t xml:space="preserve"> – No need for change Sort Order and </w:t>
            </w:r>
            <w:r w:rsidR="00871DBA">
              <w:t xml:space="preserve">always in the order of entry. </w:t>
            </w:r>
          </w:p>
          <w:p w14:paraId="5B20190B" w14:textId="796DB4D4" w:rsidR="00B2494B" w:rsidRDefault="00B2494B" w:rsidP="00C62E40"/>
          <w:p w14:paraId="24F4D902" w14:textId="77777777" w:rsidR="00C62E40" w:rsidRDefault="00C62E40" w:rsidP="006A6093"/>
          <w:p w14:paraId="4E44DEB9" w14:textId="2AB96217" w:rsidR="00345432" w:rsidRPr="00424222" w:rsidRDefault="00345432" w:rsidP="006A6093"/>
        </w:tc>
        <w:tc>
          <w:tcPr>
            <w:tcW w:w="3955" w:type="dxa"/>
          </w:tcPr>
          <w:p w14:paraId="43212C15" w14:textId="77777777" w:rsidR="00424222" w:rsidRPr="00424222" w:rsidRDefault="00424222" w:rsidP="006A6093">
            <w:pPr>
              <w:jc w:val="center"/>
            </w:pPr>
          </w:p>
          <w:p w14:paraId="3192F890" w14:textId="2F7FBECD" w:rsidR="00BE618E" w:rsidRDefault="00B70D8F" w:rsidP="7C343A39">
            <w:r>
              <w:rPr>
                <w:noProof/>
                <w:color w:val="2B579A"/>
                <w:shd w:val="clear" w:color="auto" w:fill="E6E6E6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18DBB86B" wp14:editId="6ACA05F4">
                  <wp:simplePos x="0" y="0"/>
                  <wp:positionH relativeFrom="column">
                    <wp:posOffset>1226673</wp:posOffset>
                  </wp:positionH>
                  <wp:positionV relativeFrom="page">
                    <wp:posOffset>175113</wp:posOffset>
                  </wp:positionV>
                  <wp:extent cx="814705" cy="766445"/>
                  <wp:effectExtent l="0" t="0" r="444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0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7C92">
              <w:rPr>
                <w:noProof/>
              </w:rPr>
              <w:drawing>
                <wp:inline distT="0" distB="0" distL="0" distR="0" wp14:anchorId="52C77C70" wp14:editId="76D14111">
                  <wp:extent cx="1181045" cy="204651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372" cy="216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2E40">
              <w:t xml:space="preserve"> </w:t>
            </w:r>
          </w:p>
          <w:p w14:paraId="04072A27" w14:textId="77777777" w:rsidR="00BE618E" w:rsidRDefault="00BE618E" w:rsidP="7C343A39"/>
          <w:p w14:paraId="6AA50967" w14:textId="637307C1" w:rsidR="00424222" w:rsidRPr="00424222" w:rsidRDefault="00C62E40" w:rsidP="7C343A39">
            <w:pPr>
              <w:rPr>
                <w:noProof/>
              </w:rPr>
            </w:pPr>
            <w:r>
              <w:t xml:space="preserve"> </w:t>
            </w:r>
            <w:r w:rsidR="00B70D8F" w:rsidRPr="6C82D8C8">
              <w:rPr>
                <w:noProof/>
              </w:rPr>
              <w:t xml:space="preserve"> </w:t>
            </w:r>
            <w:r w:rsidR="4837E8FA">
              <w:rPr>
                <w:noProof/>
              </w:rPr>
              <w:drawing>
                <wp:inline distT="0" distB="0" distL="0" distR="0" wp14:anchorId="78D4AEBD" wp14:editId="5EB0A8EF">
                  <wp:extent cx="1010836" cy="785251"/>
                  <wp:effectExtent l="0" t="0" r="0" b="0"/>
                  <wp:docPr id="665420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36" cy="78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711" w14:paraId="070F1A5B" w14:textId="77777777" w:rsidTr="6C82D8C8">
        <w:tc>
          <w:tcPr>
            <w:tcW w:w="6835" w:type="dxa"/>
          </w:tcPr>
          <w:p w14:paraId="74B685C1" w14:textId="77777777" w:rsidR="00C94711" w:rsidRDefault="00C94711" w:rsidP="006A6093">
            <w:pPr>
              <w:rPr>
                <w:b/>
                <w:sz w:val="24"/>
              </w:rPr>
            </w:pPr>
            <w:r w:rsidRPr="00424222">
              <w:rPr>
                <w:b/>
                <w:sz w:val="24"/>
              </w:rPr>
              <w:lastRenderedPageBreak/>
              <w:t>Manual Product Package Add</w:t>
            </w:r>
          </w:p>
          <w:p w14:paraId="1BE65DA2" w14:textId="4654599A" w:rsidR="00ED1D9E" w:rsidRDefault="00C94711" w:rsidP="00ED1D9E">
            <w:r w:rsidRPr="00424222">
              <w:t xml:space="preserve">Same logic </w:t>
            </w:r>
            <w:r w:rsidR="00A3447F">
              <w:t xml:space="preserve">and same screen </w:t>
            </w:r>
            <w:r w:rsidRPr="00424222">
              <w:t>as physical inventory.</w:t>
            </w:r>
          </w:p>
          <w:p w14:paraId="19362AA9" w14:textId="1F39517E" w:rsidR="00022E77" w:rsidRPr="00022E77" w:rsidRDefault="00ED1D9E" w:rsidP="00A227B8">
            <w:pPr>
              <w:pStyle w:val="ListParagraph"/>
            </w:pPr>
            <w:r>
              <w:t xml:space="preserve">Same logic to search and show the product. </w:t>
            </w:r>
          </w:p>
          <w:p w14:paraId="7DB9B47F" w14:textId="1D6C8399" w:rsidR="07B2260A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 xml:space="preserve">User can enter partial text value in search field. </w:t>
            </w:r>
          </w:p>
          <w:p w14:paraId="263653F3" w14:textId="42A485F2" w:rsidR="07B2260A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 xml:space="preserve">Minimum characters for Product Search are 1 character. </w:t>
            </w:r>
          </w:p>
          <w:p w14:paraId="0B2F3003" w14:textId="4F19D81D" w:rsidR="07B2260A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 xml:space="preserve">Product Search is based the following order: SKU, Name and Long Name. </w:t>
            </w:r>
          </w:p>
          <w:p w14:paraId="21DD9C73" w14:textId="4F8C6A50" w:rsidR="07B2260A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>Product is searched on matching in any place, no case sensitive.</w:t>
            </w:r>
          </w:p>
          <w:p w14:paraId="2B7E3950" w14:textId="4BDFB327" w:rsidR="07B2260A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>The output lists all product packages for each product matching the search value.</w:t>
            </w:r>
          </w:p>
          <w:p w14:paraId="24458548" w14:textId="06EC2ED2" w:rsidR="07B2260A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 xml:space="preserve">Product List sort order is: </w:t>
            </w:r>
          </w:p>
          <w:p w14:paraId="53B2AAC4" w14:textId="1788B27C" w:rsidR="07B2260A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 xml:space="preserve">Display the matching </w:t>
            </w:r>
            <w:proofErr w:type="gramStart"/>
            <w:r w:rsidRPr="53998BDD">
              <w:rPr>
                <w:rFonts w:eastAsia="Arial"/>
              </w:rPr>
              <w:t>Long</w:t>
            </w:r>
            <w:proofErr w:type="gramEnd"/>
            <w:r w:rsidRPr="53998BDD">
              <w:rPr>
                <w:rFonts w:eastAsia="Arial"/>
              </w:rPr>
              <w:t xml:space="preserve"> name of Products in Alphabetical order.</w:t>
            </w:r>
          </w:p>
          <w:p w14:paraId="1A3A2838" w14:textId="544F86D0" w:rsidR="2D3E524C" w:rsidRDefault="07B2260A" w:rsidP="00A227B8">
            <w:pPr>
              <w:pStyle w:val="ListParagraph"/>
              <w:rPr>
                <w:rFonts w:eastAsia="Arial"/>
              </w:rPr>
            </w:pPr>
            <w:r w:rsidRPr="53998BDD">
              <w:rPr>
                <w:rFonts w:eastAsia="Arial"/>
              </w:rPr>
              <w:t xml:space="preserve">If there is no match of Long </w:t>
            </w:r>
            <w:proofErr w:type="gramStart"/>
            <w:r w:rsidRPr="53998BDD">
              <w:rPr>
                <w:rFonts w:eastAsia="Arial"/>
              </w:rPr>
              <w:t>Name</w:t>
            </w:r>
            <w:proofErr w:type="gramEnd"/>
            <w:r w:rsidRPr="53998BDD">
              <w:rPr>
                <w:rFonts w:eastAsia="Arial"/>
              </w:rPr>
              <w:t xml:space="preserve"> then use SKU# to search. Display matching products in Alphabetical order.</w:t>
            </w:r>
          </w:p>
          <w:p w14:paraId="56DD911F" w14:textId="68581E62" w:rsidR="2D3E524C" w:rsidRDefault="3090E4CF" w:rsidP="00A227B8">
            <w:pPr>
              <w:pStyle w:val="ListParagraph"/>
              <w:rPr>
                <w:rFonts w:eastAsia="Arial"/>
              </w:rPr>
            </w:pPr>
            <w:r w:rsidRPr="2D3E524C">
              <w:rPr>
                <w:rFonts w:eastAsia="Arial"/>
              </w:rPr>
              <w:t>Products displayed with Long Name, Package info and display count only if the product is counted already. </w:t>
            </w:r>
          </w:p>
          <w:p w14:paraId="291B3DD5" w14:textId="7A34AF33" w:rsidR="00EA2FA9" w:rsidRPr="00EA2FA9" w:rsidRDefault="00ED1D9E" w:rsidP="00A227B8">
            <w:pPr>
              <w:pStyle w:val="ListParagraph"/>
            </w:pPr>
            <w:r>
              <w:t>Same logic for ‘Arrow Back’</w:t>
            </w:r>
          </w:p>
          <w:p w14:paraId="5074448D" w14:textId="1B62A990" w:rsidR="00C34BED" w:rsidRPr="00C34BED" w:rsidRDefault="75A6A33D" w:rsidP="00A227B8">
            <w:pPr>
              <w:pStyle w:val="ListParagraph"/>
            </w:pPr>
            <w:r>
              <w:t>When user tap on arrow back return to Add Product screen</w:t>
            </w:r>
          </w:p>
          <w:p w14:paraId="1FE0DF21" w14:textId="6D37F655" w:rsidR="0B30A992" w:rsidRDefault="75A6A33D" w:rsidP="00A227B8">
            <w:pPr>
              <w:pStyle w:val="ListParagraph"/>
            </w:pPr>
            <w:r>
              <w:t>System ‘Back’ button should work same way</w:t>
            </w:r>
          </w:p>
          <w:p w14:paraId="52322140" w14:textId="2FCD5787" w:rsidR="007F6A46" w:rsidRPr="007F6A46" w:rsidRDefault="00A3447F" w:rsidP="00A227B8">
            <w:pPr>
              <w:pStyle w:val="ListParagraph"/>
            </w:pPr>
            <w:r>
              <w:t>Same logic for Product Not found</w:t>
            </w:r>
            <w:r w:rsidR="1B17F5A9">
              <w:t xml:space="preserve"> - See the message</w:t>
            </w:r>
          </w:p>
          <w:p w14:paraId="18BE5858" w14:textId="351F2C61" w:rsidR="2C7883E7" w:rsidRDefault="2C7883E7" w:rsidP="494AC820"/>
          <w:p w14:paraId="1BD33B95" w14:textId="23B24F24" w:rsidR="00ED1D9E" w:rsidRDefault="1B17F5A9" w:rsidP="00A227B8">
            <w:pPr>
              <w:pStyle w:val="ListParagraph"/>
            </w:pPr>
            <w:r>
              <w:t xml:space="preserve">If product found: When user taps on the product open Product Detail Screen </w:t>
            </w:r>
            <w:r w:rsidR="00A3447F">
              <w:br/>
            </w:r>
            <w:r w:rsidR="00A3447F" w:rsidRPr="3E6CF937">
              <w:rPr>
                <w:b/>
                <w:bCs/>
              </w:rPr>
              <w:t>Important</w:t>
            </w:r>
            <w:r w:rsidR="00A3447F">
              <w:t xml:space="preserve">: When user click on package open ‘Detail screen’ But DO NOT update quantity. </w:t>
            </w:r>
          </w:p>
          <w:p w14:paraId="16F7F94B" w14:textId="2C17A522" w:rsidR="00B22621" w:rsidRDefault="00B22621" w:rsidP="2C7883E7"/>
          <w:p w14:paraId="28D868BF" w14:textId="1AF1090A" w:rsidR="7C1C870B" w:rsidRDefault="7C1C870B" w:rsidP="7C1C870B"/>
          <w:p w14:paraId="18B5D080" w14:textId="1FB9DD69" w:rsidR="00ED1D9E" w:rsidRPr="00424222" w:rsidRDefault="00ED1D9E" w:rsidP="006A6093"/>
          <w:p w14:paraId="4E0F5E73" w14:textId="77777777" w:rsidR="00C94711" w:rsidRPr="003D1857" w:rsidRDefault="00C94711" w:rsidP="006A6093">
            <w:pPr>
              <w:rPr>
                <w:b/>
              </w:rPr>
            </w:pPr>
          </w:p>
        </w:tc>
        <w:tc>
          <w:tcPr>
            <w:tcW w:w="3955" w:type="dxa"/>
          </w:tcPr>
          <w:p w14:paraId="3EA73F70" w14:textId="77777777" w:rsidR="00C94711" w:rsidRDefault="00C94711" w:rsidP="006A6093"/>
          <w:p w14:paraId="3C1324EC" w14:textId="6E33BF39" w:rsidR="00C94711" w:rsidRDefault="2529439D" w:rsidP="00C02611">
            <w:r>
              <w:rPr>
                <w:noProof/>
              </w:rPr>
              <w:drawing>
                <wp:inline distT="0" distB="0" distL="0" distR="0" wp14:anchorId="0D5762D5" wp14:editId="2809206F">
                  <wp:extent cx="1043354" cy="1775975"/>
                  <wp:effectExtent l="0" t="0" r="4445" b="0"/>
                  <wp:docPr id="11904956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54" cy="177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9877A" w14:textId="7CB41073" w:rsidR="00C94711" w:rsidRDefault="70DDECAD" w:rsidP="006A6093">
            <w:r>
              <w:rPr>
                <w:noProof/>
              </w:rPr>
              <w:drawing>
                <wp:inline distT="0" distB="0" distL="0" distR="0" wp14:anchorId="49D9D448" wp14:editId="30DFA40D">
                  <wp:extent cx="1010836" cy="785251"/>
                  <wp:effectExtent l="0" t="0" r="0" b="0"/>
                  <wp:docPr id="10635970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36" cy="78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759" w:rsidRPr="00424222" w14:paraId="2C880791" w14:textId="77777777" w:rsidTr="6C82D8C8">
        <w:tc>
          <w:tcPr>
            <w:tcW w:w="6835" w:type="dxa"/>
          </w:tcPr>
          <w:p w14:paraId="6972D006" w14:textId="77777777" w:rsidR="00424222" w:rsidRPr="00424222" w:rsidRDefault="00424222" w:rsidP="006A6093">
            <w:pPr>
              <w:rPr>
                <w:b/>
                <w:sz w:val="24"/>
              </w:rPr>
            </w:pPr>
            <w:r w:rsidRPr="00424222">
              <w:rPr>
                <w:b/>
                <w:sz w:val="24"/>
              </w:rPr>
              <w:t>Detail Screen</w:t>
            </w:r>
          </w:p>
          <w:p w14:paraId="74A37482" w14:textId="0C2196E1" w:rsidR="00111C3B" w:rsidRPr="00111C3B" w:rsidRDefault="00424222" w:rsidP="00111C3B">
            <w:r>
              <w:t>User enters values for Damaged</w:t>
            </w:r>
            <w:r w:rsidR="46F2FE8E">
              <w:t xml:space="preserve"> and </w:t>
            </w:r>
            <w:r>
              <w:t>Spoiled.</w:t>
            </w:r>
          </w:p>
          <w:p w14:paraId="2CD37BDE" w14:textId="3BF72833" w:rsidR="43B8B9DD" w:rsidRDefault="43B8B9DD" w:rsidP="43B8B9DD"/>
          <w:p w14:paraId="77241BC7" w14:textId="3FE6F9F1" w:rsidR="43B8B9DD" w:rsidRDefault="0A2ADA44" w:rsidP="43B8B9DD">
            <w:r>
              <w:t xml:space="preserve">When user tap on ‘Back’ arrow (system or </w:t>
            </w:r>
            <w:r w:rsidR="00D016AF">
              <w:t>application) -</w:t>
            </w:r>
            <w:r>
              <w:t xml:space="preserve"> Save changes and go back to ‘Add Product’ screen</w:t>
            </w:r>
          </w:p>
          <w:p w14:paraId="3DB98282" w14:textId="77777777" w:rsidR="008637AA" w:rsidRDefault="008637AA" w:rsidP="006A6093"/>
          <w:p w14:paraId="10D082A1" w14:textId="77777777" w:rsidR="00371452" w:rsidRPr="00371452" w:rsidRDefault="008637AA" w:rsidP="00371452">
            <w:pPr>
              <w:rPr>
                <w:b/>
                <w:u w:val="single"/>
              </w:rPr>
            </w:pPr>
            <w:r w:rsidRPr="00424222">
              <w:rPr>
                <w:b/>
                <w:u w:val="single"/>
              </w:rPr>
              <w:t>Product Scan</w:t>
            </w:r>
          </w:p>
          <w:p w14:paraId="12479AA3" w14:textId="706C688D" w:rsidR="00874357" w:rsidRPr="00424222" w:rsidRDefault="25813526" w:rsidP="00874357">
            <w:pPr>
              <w:rPr>
                <w:u w:val="single"/>
              </w:rPr>
            </w:pPr>
            <w:r w:rsidRPr="76B87DE0">
              <w:rPr>
                <w:u w:val="single"/>
              </w:rPr>
              <w:t xml:space="preserve">When user scan the product </w:t>
            </w:r>
          </w:p>
          <w:p w14:paraId="0A278E9F" w14:textId="073B60B4" w:rsidR="008637AA" w:rsidRPr="00424222" w:rsidRDefault="25813526" w:rsidP="13B66A0D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b/>
                <w:bCs/>
                <w:u w:val="single"/>
              </w:rPr>
            </w:pPr>
            <w:r w:rsidRPr="13B66A0D">
              <w:rPr>
                <w:b/>
                <w:bCs/>
              </w:rPr>
              <w:t xml:space="preserve">IMPORTANT!!  </w:t>
            </w:r>
            <w:r w:rsidR="008637AA">
              <w:t>Unlike the other transactions, if the scanned barcode matches the current product package, nothing will happen. The system won’t incre</w:t>
            </w:r>
            <w:r w:rsidR="00EF1759">
              <w:t>ase the Unit Quantity by 1</w:t>
            </w:r>
            <w:r w:rsidR="008637AA">
              <w:t xml:space="preserve"> because the user needs to </w:t>
            </w:r>
            <w:r w:rsidR="00EF1759">
              <w:t>record</w:t>
            </w:r>
            <w:r w:rsidR="008637AA">
              <w:t xml:space="preserve"> whether the product added has been damaged</w:t>
            </w:r>
            <w:r w:rsidR="1B1B23E5">
              <w:t xml:space="preserve"> and </w:t>
            </w:r>
            <w:r w:rsidR="008637AA">
              <w:t>spoiled.</w:t>
            </w:r>
          </w:p>
          <w:p w14:paraId="2D8C4D46" w14:textId="668C80BE" w:rsidR="008637AA" w:rsidRDefault="008637AA" w:rsidP="00A227B8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424222">
              <w:t>If the scanned barcode does not match the current product package, show the detail for the scanned product package (this screen)</w:t>
            </w:r>
            <w:r w:rsidR="00EF1759">
              <w:t>.</w:t>
            </w:r>
          </w:p>
          <w:p w14:paraId="57F7BBD8" w14:textId="55EE2C41" w:rsidR="001541E5" w:rsidRPr="001541E5" w:rsidRDefault="001541E5" w:rsidP="001541E5"/>
          <w:p w14:paraId="28BF32E4" w14:textId="7B0220BC" w:rsidR="72911699" w:rsidRDefault="72911699" w:rsidP="72911699"/>
          <w:p w14:paraId="2D248AD6" w14:textId="3770C483" w:rsidR="00367065" w:rsidRPr="00424222" w:rsidRDefault="00367065" w:rsidP="008637AA">
            <w:r>
              <w:t xml:space="preserve">When total of the CAT = 0 When user </w:t>
            </w:r>
            <w:r w:rsidR="00D016AF">
              <w:t>gets</w:t>
            </w:r>
            <w:r>
              <w:t xml:space="preserve"> back to the WR Package list remove the product from VR</w:t>
            </w:r>
          </w:p>
          <w:p w14:paraId="25B3D002" w14:textId="77777777" w:rsidR="00367065" w:rsidRDefault="00367065" w:rsidP="006A6093"/>
          <w:p w14:paraId="7A7D4B52" w14:textId="487F9A66" w:rsidR="004C38A7" w:rsidRPr="00424222" w:rsidRDefault="004C38A7" w:rsidP="006A6093"/>
        </w:tc>
        <w:tc>
          <w:tcPr>
            <w:tcW w:w="3955" w:type="dxa"/>
          </w:tcPr>
          <w:p w14:paraId="33BF8146" w14:textId="77777777" w:rsidR="00424222" w:rsidRDefault="00424222" w:rsidP="00C62E40"/>
          <w:p w14:paraId="54CF3744" w14:textId="63CA55DA" w:rsidR="00C62E40" w:rsidRPr="00424222" w:rsidRDefault="27B620F8" w:rsidP="13B66A0D">
            <w:r>
              <w:rPr>
                <w:noProof/>
              </w:rPr>
              <w:lastRenderedPageBreak/>
              <w:drawing>
                <wp:inline distT="0" distB="0" distL="0" distR="0" wp14:anchorId="31D7674B" wp14:editId="12A5A7B8">
                  <wp:extent cx="1343025" cy="2419350"/>
                  <wp:effectExtent l="0" t="0" r="0" b="0"/>
                  <wp:docPr id="1948604513" name="Picture 1948604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713AC" w14:textId="77777777" w:rsidR="00424222" w:rsidRPr="00087D6C" w:rsidRDefault="00424222" w:rsidP="00424222"/>
    <w:p w14:paraId="33DAB10F" w14:textId="05F9A2AF" w:rsidR="00424222" w:rsidRDefault="00424222" w:rsidP="00424222"/>
    <w:p w14:paraId="54E2D343" w14:textId="66D59A12" w:rsidR="00A3447F" w:rsidRDefault="00A3447F" w:rsidP="00424222">
      <w:pPr>
        <w:rPr>
          <w:b/>
          <w:bCs/>
          <w:sz w:val="24"/>
          <w:szCs w:val="24"/>
        </w:rPr>
      </w:pPr>
      <w:r w:rsidRPr="00A3447F">
        <w:rPr>
          <w:b/>
          <w:bCs/>
          <w:sz w:val="24"/>
          <w:szCs w:val="24"/>
        </w:rPr>
        <w:t xml:space="preserve">Application Main Screen: </w:t>
      </w:r>
    </w:p>
    <w:p w14:paraId="2B848C64" w14:textId="76EF8938" w:rsidR="00A3447F" w:rsidRDefault="00A3447F" w:rsidP="00424222">
      <w:r w:rsidRPr="00EC74AA">
        <w:t xml:space="preserve">When </w:t>
      </w:r>
      <w:r w:rsidR="00F35726">
        <w:t xml:space="preserve">user opens Main </w:t>
      </w:r>
      <w:r w:rsidR="00802679">
        <w:t>application,</w:t>
      </w:r>
      <w:r w:rsidR="00F35726">
        <w:t xml:space="preserve"> screen </w:t>
      </w:r>
      <w:r w:rsidR="00802679">
        <w:t>add there a line for Warehouse Returns (similar as for Physical and Vendor Receipts)</w:t>
      </w:r>
    </w:p>
    <w:p w14:paraId="4EEA170B" w14:textId="258917E6" w:rsidR="00802679" w:rsidRPr="00EC74AA" w:rsidRDefault="00802679" w:rsidP="00424222"/>
    <w:p w14:paraId="41CF2FF4" w14:textId="119A513D" w:rsidR="00A3447F" w:rsidRDefault="1B403C61" w:rsidP="00424222">
      <w:r>
        <w:rPr>
          <w:noProof/>
        </w:rPr>
        <w:drawing>
          <wp:inline distT="0" distB="0" distL="0" distR="0" wp14:anchorId="682B4D40" wp14:editId="651DC6C0">
            <wp:extent cx="1107831" cy="1890769"/>
            <wp:effectExtent l="0" t="0" r="0" b="0"/>
            <wp:docPr id="1478447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831" cy="18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8E87" w14:textId="77777777" w:rsidR="00802679" w:rsidRDefault="00802679" w:rsidP="00802679">
      <w:pPr>
        <w:rPr>
          <w:b/>
          <w:bCs/>
          <w:sz w:val="24"/>
          <w:szCs w:val="24"/>
        </w:rPr>
      </w:pPr>
    </w:p>
    <w:p w14:paraId="4359C91D" w14:textId="77777777" w:rsidR="00802679" w:rsidRDefault="00802679" w:rsidP="00802679">
      <w:pPr>
        <w:rPr>
          <w:b/>
          <w:bCs/>
          <w:sz w:val="24"/>
          <w:szCs w:val="24"/>
        </w:rPr>
      </w:pPr>
    </w:p>
    <w:p w14:paraId="10428A0B" w14:textId="05EBD512" w:rsidR="00802679" w:rsidRDefault="00802679" w:rsidP="00802679">
      <w:pPr>
        <w:rPr>
          <w:b/>
          <w:bCs/>
          <w:sz w:val="24"/>
          <w:szCs w:val="24"/>
        </w:rPr>
      </w:pPr>
      <w:r w:rsidRPr="00A3447F">
        <w:rPr>
          <w:b/>
          <w:bCs/>
          <w:sz w:val="24"/>
          <w:szCs w:val="24"/>
        </w:rPr>
        <w:t xml:space="preserve">Application </w:t>
      </w:r>
      <w:r>
        <w:rPr>
          <w:b/>
          <w:bCs/>
          <w:sz w:val="24"/>
          <w:szCs w:val="24"/>
        </w:rPr>
        <w:t>Sync</w:t>
      </w:r>
      <w:r w:rsidRPr="00A3447F">
        <w:rPr>
          <w:b/>
          <w:bCs/>
          <w:sz w:val="24"/>
          <w:szCs w:val="24"/>
        </w:rPr>
        <w:t xml:space="preserve"> Screen: </w:t>
      </w:r>
    </w:p>
    <w:p w14:paraId="18B3D621" w14:textId="77777777" w:rsidR="00501895" w:rsidRDefault="00501895" w:rsidP="00802679">
      <w:pPr>
        <w:rPr>
          <w:sz w:val="24"/>
          <w:szCs w:val="24"/>
        </w:rPr>
      </w:pPr>
    </w:p>
    <w:p w14:paraId="6F409E1E" w14:textId="2E616994" w:rsidR="00802679" w:rsidRPr="00802679" w:rsidRDefault="00501895" w:rsidP="00285CD5">
      <w:r w:rsidRPr="00501895">
        <w:t>Device must upload</w:t>
      </w:r>
      <w:r>
        <w:t xml:space="preserve"> </w:t>
      </w:r>
      <w:r w:rsidR="006F0AF3">
        <w:t xml:space="preserve">existing WR. During the sync WR considered to be completed. There is no </w:t>
      </w:r>
      <w:r w:rsidR="00285CD5">
        <w:t>explicit ‘Complete’ process and t</w:t>
      </w:r>
      <w:r w:rsidR="006F0AF3">
        <w:t xml:space="preserve">here is no need to confirm with the user.  </w:t>
      </w:r>
    </w:p>
    <w:p w14:paraId="0E9AE155" w14:textId="32856EAC" w:rsidR="00802679" w:rsidRDefault="00802679" w:rsidP="00424222"/>
    <w:p w14:paraId="51647BF8" w14:textId="76334732" w:rsidR="00285CD5" w:rsidRDefault="00285CD5" w:rsidP="00424222">
      <w:pPr>
        <w:rPr>
          <w:b/>
          <w:bCs/>
          <w:sz w:val="24"/>
          <w:szCs w:val="24"/>
        </w:rPr>
      </w:pPr>
      <w:r w:rsidRPr="00285CD5">
        <w:rPr>
          <w:b/>
          <w:bCs/>
          <w:sz w:val="24"/>
          <w:szCs w:val="24"/>
        </w:rPr>
        <w:t>On The Server</w:t>
      </w:r>
    </w:p>
    <w:p w14:paraId="39833ABF" w14:textId="77777777" w:rsidR="008265FC" w:rsidRDefault="00106096" w:rsidP="00424222">
      <w:r w:rsidRPr="00106096">
        <w:t>When</w:t>
      </w:r>
      <w:r>
        <w:t xml:space="preserve"> processing data on the server</w:t>
      </w:r>
      <w:r w:rsidR="008265FC">
        <w:t>:</w:t>
      </w:r>
      <w:r>
        <w:t xml:space="preserve"> </w:t>
      </w:r>
    </w:p>
    <w:p w14:paraId="3238602A" w14:textId="5C87A3B9" w:rsidR="00106096" w:rsidRDefault="008265FC" w:rsidP="008265FC">
      <w:pPr>
        <w:pStyle w:val="ListParagraph"/>
        <w:numPr>
          <w:ilvl w:val="0"/>
          <w:numId w:val="10"/>
        </w:numPr>
      </w:pPr>
      <w:r>
        <w:t>Two separate transactions must be created:</w:t>
      </w:r>
    </w:p>
    <w:p w14:paraId="68D818F9" w14:textId="214B220D" w:rsidR="008265FC" w:rsidRDefault="008265FC" w:rsidP="008265FC">
      <w:pPr>
        <w:pStyle w:val="ListParagraph"/>
        <w:numPr>
          <w:ilvl w:val="1"/>
          <w:numId w:val="10"/>
        </w:numPr>
      </w:pPr>
      <w:r>
        <w:t>One transaction for all Damaged products</w:t>
      </w:r>
      <w:r w:rsidR="005805C0">
        <w:t xml:space="preserve">. </w:t>
      </w:r>
    </w:p>
    <w:p w14:paraId="1A21C829" w14:textId="2A93E97E" w:rsidR="005805C0" w:rsidRPr="005805C0" w:rsidRDefault="005805C0" w:rsidP="005805C0">
      <w:pPr>
        <w:pStyle w:val="ListParagraph"/>
        <w:numPr>
          <w:ilvl w:val="2"/>
          <w:numId w:val="10"/>
        </w:numPr>
      </w:pPr>
      <w:proofErr w:type="spellStart"/>
      <w:r w:rsidRPr="00CD64E2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Transfertypeid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= 115</w:t>
      </w:r>
    </w:p>
    <w:p w14:paraId="237A59DF" w14:textId="74252BE2" w:rsidR="005805C0" w:rsidRPr="005805C0" w:rsidRDefault="005805C0" w:rsidP="005805C0">
      <w:pPr>
        <w:pStyle w:val="ListParagraph"/>
        <w:numPr>
          <w:ilvl w:val="2"/>
          <w:numId w:val="10"/>
        </w:numPr>
      </w:pPr>
      <w:proofErr w:type="spellStart"/>
      <w:r w:rsidRPr="00CD64E2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TransferSubTypeID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= 121</w:t>
      </w:r>
    </w:p>
    <w:p w14:paraId="26E719F6" w14:textId="60443D5A" w:rsidR="005805C0" w:rsidRPr="00106096" w:rsidRDefault="005805C0" w:rsidP="005805C0">
      <w:pPr>
        <w:pStyle w:val="ListParagraph"/>
        <w:numPr>
          <w:ilvl w:val="1"/>
          <w:numId w:val="10"/>
        </w:num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And another transaction for all Spoiled products</w:t>
      </w:r>
    </w:p>
    <w:p w14:paraId="7724097A" w14:textId="147D497E" w:rsidR="005805C0" w:rsidRPr="005805C0" w:rsidRDefault="005805C0" w:rsidP="005805C0">
      <w:pPr>
        <w:pStyle w:val="ListParagraph"/>
        <w:numPr>
          <w:ilvl w:val="2"/>
          <w:numId w:val="10"/>
        </w:numPr>
      </w:pPr>
      <w:proofErr w:type="spellStart"/>
      <w:r w:rsidRPr="00CD64E2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Transfertypeid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= 155</w:t>
      </w:r>
    </w:p>
    <w:p w14:paraId="3C8C820F" w14:textId="313BC312" w:rsidR="005805C0" w:rsidRPr="005805C0" w:rsidRDefault="005805C0" w:rsidP="005805C0">
      <w:pPr>
        <w:pStyle w:val="ListParagraph"/>
        <w:numPr>
          <w:ilvl w:val="2"/>
          <w:numId w:val="10"/>
        </w:numPr>
      </w:pPr>
      <w:proofErr w:type="spellStart"/>
      <w:r w:rsidRPr="00CD64E2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TransferSubTypeID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= 122</w:t>
      </w:r>
    </w:p>
    <w:p w14:paraId="7D3E4B12" w14:textId="77777777" w:rsidR="005805C0" w:rsidRDefault="005805C0" w:rsidP="005805C0">
      <w:pPr>
        <w:pStyle w:val="ListParagraph"/>
        <w:numPr>
          <w:ilvl w:val="0"/>
          <w:numId w:val="10"/>
        </w:numPr>
      </w:pPr>
      <w:r>
        <w:t xml:space="preserve">Need to insert records into </w:t>
      </w:r>
      <w:proofErr w:type="spellStart"/>
      <w:r>
        <w:t>Inventory_Transfer_GL</w:t>
      </w:r>
      <w:proofErr w:type="spellEnd"/>
      <w:r>
        <w:t xml:space="preserve"> and </w:t>
      </w:r>
      <w:proofErr w:type="spellStart"/>
      <w:r>
        <w:t>Inventory_Transfer_GL_Detail</w:t>
      </w:r>
      <w:proofErr w:type="spellEnd"/>
    </w:p>
    <w:p w14:paraId="46E9D168" w14:textId="2D084394" w:rsidR="005805C0" w:rsidRDefault="005805C0" w:rsidP="005805C0">
      <w:pPr>
        <w:pStyle w:val="ListParagraph"/>
        <w:numPr>
          <w:ilvl w:val="0"/>
          <w:numId w:val="10"/>
        </w:numPr>
      </w:pPr>
      <w:r>
        <w:t>Need to generate M&amp;E number (autogenerated)</w:t>
      </w:r>
    </w:p>
    <w:p w14:paraId="3C1BF216" w14:textId="04020FA4" w:rsidR="00645379" w:rsidRDefault="00645379" w:rsidP="005805C0">
      <w:pPr>
        <w:pStyle w:val="ListParagraph"/>
        <w:numPr>
          <w:ilvl w:val="0"/>
          <w:numId w:val="10"/>
        </w:numPr>
      </w:pPr>
      <w:r>
        <w:t>Please check Web GUI to see how GL tables are being populated or M&amp;E number is being generated.</w:t>
      </w:r>
    </w:p>
    <w:p w14:paraId="2F4FBBAB" w14:textId="77777777" w:rsidR="00106096" w:rsidRPr="00285CD5" w:rsidRDefault="00106096" w:rsidP="00424222">
      <w:pPr>
        <w:rPr>
          <w:b/>
          <w:bCs/>
          <w:sz w:val="24"/>
          <w:szCs w:val="24"/>
        </w:rPr>
      </w:pPr>
    </w:p>
    <w:p w14:paraId="43F39679" w14:textId="610A3680" w:rsidR="00802679" w:rsidRDefault="007741A4" w:rsidP="00424222">
      <w:r w:rsidRPr="007741A4">
        <w:rPr>
          <w:b/>
          <w:bCs/>
          <w:sz w:val="24"/>
          <w:szCs w:val="24"/>
        </w:rPr>
        <w:lastRenderedPageBreak/>
        <w:t>JSON</w:t>
      </w:r>
    </w:p>
    <w:p w14:paraId="00DB64B7" w14:textId="4186EAA9" w:rsidR="007D35FC" w:rsidRDefault="005805C0" w:rsidP="00424222">
      <w:r>
        <w:t xml:space="preserve">For device specific JSON please see </w:t>
      </w:r>
    </w:p>
    <w:p w14:paraId="027ABD33" w14:textId="2285B8AF" w:rsidR="007D35FC" w:rsidRDefault="00000000" w:rsidP="00424222">
      <w:hyperlink r:id="rId20" w:history="1">
        <w:r w:rsidR="007D35FC">
          <w:rPr>
            <w:rStyle w:val="Hyperlink"/>
          </w:rPr>
          <w:t>https://cpgplc-my.sharepoint.com/:w:/r/personal/alexey_fedoruk_compass-usa_com/_layouts/15/Doc.aspx?sourcedoc=%7B143EFF3C-0E95-4280-B1EB-26CF4FF77F1B%7D&amp;file=OneWarehouse%20Mobile%20-%20Sync%20Message%20Definition.docx&amp;action=default&amp;mobileredirect=true</w:t>
        </w:r>
      </w:hyperlink>
    </w:p>
    <w:p w14:paraId="347E13D3" w14:textId="77777777" w:rsidR="007D35FC" w:rsidRDefault="007D35FC" w:rsidP="00424222"/>
    <w:p w14:paraId="082763F9" w14:textId="49C24E23" w:rsidR="007D35FC" w:rsidRDefault="007741A4" w:rsidP="00424222">
      <w:r>
        <w:t>Section: “</w:t>
      </w:r>
      <w:r w:rsidRPr="007741A4">
        <w:t>Inventory Transfer Transaction Data – Warehouse Return</w:t>
      </w:r>
      <w:r>
        <w:t>”</w:t>
      </w:r>
    </w:p>
    <w:p w14:paraId="2F758EBE" w14:textId="77777777" w:rsidR="007741A4" w:rsidRDefault="007741A4" w:rsidP="00424222"/>
    <w:p w14:paraId="17F59530" w14:textId="19B4BD25" w:rsidR="007741A4" w:rsidRDefault="007741A4" w:rsidP="00424222">
      <w:r w:rsidRPr="007741A4">
        <w:rPr>
          <w:b/>
          <w:bCs/>
          <w:sz w:val="24"/>
          <w:szCs w:val="24"/>
        </w:rPr>
        <w:t>Database</w:t>
      </w:r>
    </w:p>
    <w:p w14:paraId="300FAED9" w14:textId="524B1F66" w:rsidR="007741A4" w:rsidRDefault="007741A4" w:rsidP="007741A4">
      <w:r>
        <w:t xml:space="preserve">For device specific </w:t>
      </w:r>
      <w:r w:rsidR="0099374B">
        <w:t>Database tables (SQLite)</w:t>
      </w:r>
      <w:r>
        <w:t xml:space="preserve"> please see </w:t>
      </w:r>
    </w:p>
    <w:p w14:paraId="55C07A29" w14:textId="292F9FB5" w:rsidR="007741A4" w:rsidRDefault="00000000" w:rsidP="007741A4">
      <w:hyperlink r:id="rId21">
        <w:r w:rsidR="000968BF" w:rsidRPr="416D74ED">
          <w:rPr>
            <w:rStyle w:val="Hyperlink"/>
          </w:rPr>
          <w:t>https://cpgplc-my.sharepoint.com/:x:/r/personal/alexey_fedoruk_compass-usa_com/_layouts/15/Doc.aspx?sourcedoc=%7BB8A3715D-136A-4D35-ADE2-205C08B6233F%7D&amp;file=OneWarehouse%20Mobile%20Data%20Dictionary.xlsx&amp;action=default&amp;mobileredirect=true</w:t>
        </w:r>
      </w:hyperlink>
    </w:p>
    <w:p w14:paraId="2E9F6DBD" w14:textId="77777777" w:rsidR="00CD64E2" w:rsidRDefault="00CD64E2" w:rsidP="00424222"/>
    <w:p w14:paraId="0F4ADFF3" w14:textId="1B51890C" w:rsidR="0099374B" w:rsidRPr="0099374B" w:rsidRDefault="000968BF" w:rsidP="0099374B">
      <w:r>
        <w:t xml:space="preserve">Transactional Data Tab, </w:t>
      </w:r>
      <w:proofErr w:type="spellStart"/>
      <w:r w:rsidR="0099374B" w:rsidRPr="0099374B">
        <w:t>Transfer_Warehouse_Return</w:t>
      </w:r>
      <w:proofErr w:type="spellEnd"/>
      <w:r w:rsidR="0099374B" w:rsidRPr="0099374B">
        <w:t xml:space="preserve"> section</w:t>
      </w:r>
    </w:p>
    <w:p w14:paraId="4C4F6578" w14:textId="380E7DCA" w:rsidR="000968BF" w:rsidRDefault="000968BF" w:rsidP="00424222"/>
    <w:p w14:paraId="442E39E1" w14:textId="77777777" w:rsidR="007D35FC" w:rsidRDefault="007D35FC" w:rsidP="00424222"/>
    <w:sectPr w:rsidR="007D35FC" w:rsidSect="004E3922">
      <w:headerReference w:type="default" r:id="rId22"/>
      <w:footerReference w:type="default" r:id="rId23"/>
      <w:pgSz w:w="12240" w:h="15840" w:code="1"/>
      <w:pgMar w:top="144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D570" w14:textId="77777777" w:rsidR="002E655D" w:rsidRDefault="002E655D">
      <w:r>
        <w:separator/>
      </w:r>
    </w:p>
  </w:endnote>
  <w:endnote w:type="continuationSeparator" w:id="0">
    <w:p w14:paraId="42E78881" w14:textId="77777777" w:rsidR="002E655D" w:rsidRDefault="002E655D">
      <w:r>
        <w:continuationSeparator/>
      </w:r>
    </w:p>
  </w:endnote>
  <w:endnote w:type="continuationNotice" w:id="1">
    <w:p w14:paraId="2C206617" w14:textId="77777777" w:rsidR="002E655D" w:rsidRDefault="002E6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23F4A02" w14:paraId="379A62AE" w14:textId="77777777" w:rsidTr="723F4A02">
      <w:tc>
        <w:tcPr>
          <w:tcW w:w="3600" w:type="dxa"/>
        </w:tcPr>
        <w:p w14:paraId="765DB429" w14:textId="0975E892" w:rsidR="723F4A02" w:rsidRDefault="723F4A02" w:rsidP="723F4A02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3370A296" w14:textId="2580DDCC" w:rsidR="723F4A02" w:rsidRDefault="723F4A02" w:rsidP="723F4A02">
          <w:pPr>
            <w:pStyle w:val="Header"/>
          </w:pPr>
        </w:p>
      </w:tc>
      <w:tc>
        <w:tcPr>
          <w:tcW w:w="3600" w:type="dxa"/>
        </w:tcPr>
        <w:p w14:paraId="57CFD23B" w14:textId="3D9B350B" w:rsidR="723F4A02" w:rsidRDefault="723F4A02" w:rsidP="723F4A02">
          <w:pPr>
            <w:pStyle w:val="Header"/>
            <w:ind w:right="-115"/>
            <w:jc w:val="right"/>
          </w:pPr>
        </w:p>
      </w:tc>
    </w:tr>
  </w:tbl>
  <w:p w14:paraId="6A6ADA70" w14:textId="39364167" w:rsidR="723F4A02" w:rsidRDefault="723F4A02" w:rsidP="723F4A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D24C" w14:textId="77777777" w:rsidR="003E0FBA" w:rsidRDefault="003E0FBA" w:rsidP="001630D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0FB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BDEE" w14:textId="77777777" w:rsidR="002E655D" w:rsidRDefault="002E655D">
      <w:r>
        <w:separator/>
      </w:r>
    </w:p>
  </w:footnote>
  <w:footnote w:type="continuationSeparator" w:id="0">
    <w:p w14:paraId="6523C34C" w14:textId="77777777" w:rsidR="002E655D" w:rsidRDefault="002E655D">
      <w:r>
        <w:continuationSeparator/>
      </w:r>
    </w:p>
  </w:footnote>
  <w:footnote w:type="continuationNotice" w:id="1">
    <w:p w14:paraId="5B6F55A5" w14:textId="77777777" w:rsidR="002E655D" w:rsidRDefault="002E6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F2D8" w14:textId="77777777" w:rsidR="003E0FBA" w:rsidRDefault="003E0FBA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A322" w14:textId="6C5521D0" w:rsidR="003E0FBA" w:rsidRPr="00D4365D" w:rsidRDefault="003E0FBA" w:rsidP="00081CD3">
    <w:pPr>
      <w:pStyle w:val="Header"/>
      <w:rPr>
        <w:sz w:val="36"/>
      </w:rPr>
    </w:pPr>
    <w:proofErr w:type="spellStart"/>
    <w:r>
      <w:rPr>
        <w:sz w:val="36"/>
      </w:rPr>
      <w:t>One</w:t>
    </w:r>
    <w:r w:rsidR="00081CD3">
      <w:rPr>
        <w:sz w:val="36"/>
      </w:rPr>
      <w:t>Warehouse</w:t>
    </w:r>
    <w:proofErr w:type="spellEnd"/>
    <w:r>
      <w:rPr>
        <w:sz w:val="36"/>
      </w:rPr>
      <w:t xml:space="preserve"> Mobile – </w:t>
    </w:r>
    <w:r w:rsidR="00081CD3">
      <w:rPr>
        <w:sz w:val="36"/>
      </w:rPr>
      <w:t>Warehouse</w:t>
    </w:r>
    <w:r w:rsidR="000E04B0">
      <w:rPr>
        <w:sz w:val="36"/>
      </w:rPr>
      <w:t xml:space="preserve"> Returns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46"/>
    <w:multiLevelType w:val="hybridMultilevel"/>
    <w:tmpl w:val="FEE4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A49"/>
    <w:multiLevelType w:val="hybridMultilevel"/>
    <w:tmpl w:val="DFE87BAA"/>
    <w:lvl w:ilvl="0" w:tplc="29B8D332">
      <w:start w:val="1"/>
      <w:numFmt w:val="decimal"/>
      <w:pStyle w:val="Heading8"/>
      <w:lvlText w:val="Step %1 -  "/>
      <w:lvlJc w:val="left"/>
      <w:pPr>
        <w:tabs>
          <w:tab w:val="num" w:pos="3150"/>
        </w:tabs>
        <w:ind w:left="3150" w:hanging="1080"/>
      </w:pPr>
      <w:rPr>
        <w:rFonts w:ascii="Arial" w:hAnsi="Arial" w:hint="default"/>
        <w:b/>
        <w:i/>
        <w:color w:val="000080"/>
        <w:sz w:val="20"/>
        <w:u w:val="single"/>
      </w:rPr>
    </w:lvl>
    <w:lvl w:ilvl="1" w:tplc="0409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2" w15:restartNumberingAfterBreak="0">
    <w:nsid w:val="4A5C0087"/>
    <w:multiLevelType w:val="hybridMultilevel"/>
    <w:tmpl w:val="EC8E8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467B"/>
    <w:multiLevelType w:val="hybridMultilevel"/>
    <w:tmpl w:val="8106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16203"/>
    <w:multiLevelType w:val="hybridMultilevel"/>
    <w:tmpl w:val="3C00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56DAB"/>
    <w:multiLevelType w:val="hybridMultilevel"/>
    <w:tmpl w:val="5A82BA34"/>
    <w:lvl w:ilvl="0" w:tplc="5038F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1C4210"/>
    <w:multiLevelType w:val="hybridMultilevel"/>
    <w:tmpl w:val="56AA4B86"/>
    <w:lvl w:ilvl="0" w:tplc="CDD274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823CD"/>
    <w:multiLevelType w:val="hybridMultilevel"/>
    <w:tmpl w:val="1136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3E9188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24323"/>
    <w:multiLevelType w:val="hybridMultilevel"/>
    <w:tmpl w:val="E10E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5F0"/>
    <w:multiLevelType w:val="hybridMultilevel"/>
    <w:tmpl w:val="FFFFFFFF"/>
    <w:lvl w:ilvl="0" w:tplc="E84C5EEC">
      <w:start w:val="1"/>
      <w:numFmt w:val="decimal"/>
      <w:lvlText w:val="%1."/>
      <w:lvlJc w:val="left"/>
      <w:pPr>
        <w:ind w:left="720" w:hanging="360"/>
      </w:pPr>
    </w:lvl>
    <w:lvl w:ilvl="1" w:tplc="DD4E9BE0">
      <w:start w:val="1"/>
      <w:numFmt w:val="lowerLetter"/>
      <w:lvlText w:val="%2."/>
      <w:lvlJc w:val="left"/>
      <w:pPr>
        <w:ind w:left="1440" w:hanging="360"/>
      </w:pPr>
    </w:lvl>
    <w:lvl w:ilvl="2" w:tplc="6F0E0FF4">
      <w:start w:val="1"/>
      <w:numFmt w:val="lowerRoman"/>
      <w:lvlText w:val="%3."/>
      <w:lvlJc w:val="right"/>
      <w:pPr>
        <w:ind w:left="2160" w:hanging="180"/>
      </w:pPr>
    </w:lvl>
    <w:lvl w:ilvl="3" w:tplc="516C1CD2">
      <w:start w:val="1"/>
      <w:numFmt w:val="decimal"/>
      <w:lvlText w:val="%4."/>
      <w:lvlJc w:val="left"/>
      <w:pPr>
        <w:ind w:left="2880" w:hanging="360"/>
      </w:pPr>
    </w:lvl>
    <w:lvl w:ilvl="4" w:tplc="0FBE53DC">
      <w:start w:val="1"/>
      <w:numFmt w:val="lowerLetter"/>
      <w:lvlText w:val="%5."/>
      <w:lvlJc w:val="left"/>
      <w:pPr>
        <w:ind w:left="3600" w:hanging="360"/>
      </w:pPr>
    </w:lvl>
    <w:lvl w:ilvl="5" w:tplc="8892E9EC">
      <w:start w:val="1"/>
      <w:numFmt w:val="lowerRoman"/>
      <w:lvlText w:val="%6."/>
      <w:lvlJc w:val="right"/>
      <w:pPr>
        <w:ind w:left="4320" w:hanging="180"/>
      </w:pPr>
    </w:lvl>
    <w:lvl w:ilvl="6" w:tplc="C6449A06">
      <w:start w:val="1"/>
      <w:numFmt w:val="decimal"/>
      <w:lvlText w:val="%7."/>
      <w:lvlJc w:val="left"/>
      <w:pPr>
        <w:ind w:left="5040" w:hanging="360"/>
      </w:pPr>
    </w:lvl>
    <w:lvl w:ilvl="7" w:tplc="50787F7A">
      <w:start w:val="1"/>
      <w:numFmt w:val="lowerLetter"/>
      <w:lvlText w:val="%8."/>
      <w:lvlJc w:val="left"/>
      <w:pPr>
        <w:ind w:left="5760" w:hanging="360"/>
      </w:pPr>
    </w:lvl>
    <w:lvl w:ilvl="8" w:tplc="FEAEE33C">
      <w:start w:val="1"/>
      <w:numFmt w:val="lowerRoman"/>
      <w:lvlText w:val="%9."/>
      <w:lvlJc w:val="right"/>
      <w:pPr>
        <w:ind w:left="6480" w:hanging="180"/>
      </w:pPr>
    </w:lvl>
  </w:abstractNum>
  <w:num w:numId="1" w16cid:durableId="313875259">
    <w:abstractNumId w:val="1"/>
  </w:num>
  <w:num w:numId="2" w16cid:durableId="1815370311">
    <w:abstractNumId w:val="0"/>
  </w:num>
  <w:num w:numId="3" w16cid:durableId="1228226604">
    <w:abstractNumId w:val="8"/>
  </w:num>
  <w:num w:numId="4" w16cid:durableId="1393045623">
    <w:abstractNumId w:val="5"/>
  </w:num>
  <w:num w:numId="5" w16cid:durableId="641925164">
    <w:abstractNumId w:val="7"/>
  </w:num>
  <w:num w:numId="6" w16cid:durableId="334694500">
    <w:abstractNumId w:val="4"/>
  </w:num>
  <w:num w:numId="7" w16cid:durableId="1681273161">
    <w:abstractNumId w:val="6"/>
  </w:num>
  <w:num w:numId="8" w16cid:durableId="1311520186">
    <w:abstractNumId w:val="3"/>
  </w:num>
  <w:num w:numId="9" w16cid:durableId="1718896062">
    <w:abstractNumId w:val="9"/>
  </w:num>
  <w:num w:numId="10" w16cid:durableId="16068882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90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D9E"/>
    <w:rsid w:val="0000005C"/>
    <w:rsid w:val="000007A9"/>
    <w:rsid w:val="00000A31"/>
    <w:rsid w:val="000012A5"/>
    <w:rsid w:val="00001350"/>
    <w:rsid w:val="00001669"/>
    <w:rsid w:val="000017DA"/>
    <w:rsid w:val="000019EF"/>
    <w:rsid w:val="00002098"/>
    <w:rsid w:val="0000273B"/>
    <w:rsid w:val="000027FA"/>
    <w:rsid w:val="00002FF2"/>
    <w:rsid w:val="0000472A"/>
    <w:rsid w:val="00004BCE"/>
    <w:rsid w:val="0000537E"/>
    <w:rsid w:val="00005E1D"/>
    <w:rsid w:val="00006547"/>
    <w:rsid w:val="0000676C"/>
    <w:rsid w:val="000068EB"/>
    <w:rsid w:val="00006A0F"/>
    <w:rsid w:val="00006F9C"/>
    <w:rsid w:val="000071A9"/>
    <w:rsid w:val="0000782C"/>
    <w:rsid w:val="00007D26"/>
    <w:rsid w:val="00007E17"/>
    <w:rsid w:val="0001000F"/>
    <w:rsid w:val="00010085"/>
    <w:rsid w:val="000101E9"/>
    <w:rsid w:val="0001035C"/>
    <w:rsid w:val="0001160A"/>
    <w:rsid w:val="00011A9F"/>
    <w:rsid w:val="00011C05"/>
    <w:rsid w:val="000122C5"/>
    <w:rsid w:val="00012304"/>
    <w:rsid w:val="000124DD"/>
    <w:rsid w:val="000133A8"/>
    <w:rsid w:val="00013841"/>
    <w:rsid w:val="000142BB"/>
    <w:rsid w:val="00014AF2"/>
    <w:rsid w:val="00014FC3"/>
    <w:rsid w:val="0001575F"/>
    <w:rsid w:val="000159DF"/>
    <w:rsid w:val="000160A3"/>
    <w:rsid w:val="0001646D"/>
    <w:rsid w:val="000164F7"/>
    <w:rsid w:val="00017341"/>
    <w:rsid w:val="00017358"/>
    <w:rsid w:val="00017870"/>
    <w:rsid w:val="000219D2"/>
    <w:rsid w:val="0002267A"/>
    <w:rsid w:val="0002268C"/>
    <w:rsid w:val="000227EB"/>
    <w:rsid w:val="00022E77"/>
    <w:rsid w:val="00022EC4"/>
    <w:rsid w:val="00023062"/>
    <w:rsid w:val="00023722"/>
    <w:rsid w:val="000237D8"/>
    <w:rsid w:val="000239F0"/>
    <w:rsid w:val="00023A70"/>
    <w:rsid w:val="00023ABF"/>
    <w:rsid w:val="00023DCF"/>
    <w:rsid w:val="00023ECF"/>
    <w:rsid w:val="00023F3B"/>
    <w:rsid w:val="000248ED"/>
    <w:rsid w:val="00024FB3"/>
    <w:rsid w:val="000250F2"/>
    <w:rsid w:val="0002519F"/>
    <w:rsid w:val="000256B9"/>
    <w:rsid w:val="00025FDA"/>
    <w:rsid w:val="0002726B"/>
    <w:rsid w:val="00027467"/>
    <w:rsid w:val="00027998"/>
    <w:rsid w:val="000279F8"/>
    <w:rsid w:val="00027C40"/>
    <w:rsid w:val="00030885"/>
    <w:rsid w:val="00030B8C"/>
    <w:rsid w:val="00030CBC"/>
    <w:rsid w:val="00030DAB"/>
    <w:rsid w:val="00031012"/>
    <w:rsid w:val="0003148D"/>
    <w:rsid w:val="0003156B"/>
    <w:rsid w:val="000319B1"/>
    <w:rsid w:val="00031C0D"/>
    <w:rsid w:val="00032E97"/>
    <w:rsid w:val="000337E8"/>
    <w:rsid w:val="000339DC"/>
    <w:rsid w:val="00033CE6"/>
    <w:rsid w:val="0003470E"/>
    <w:rsid w:val="00034DD1"/>
    <w:rsid w:val="000350DA"/>
    <w:rsid w:val="0003510E"/>
    <w:rsid w:val="000367B1"/>
    <w:rsid w:val="00036A5F"/>
    <w:rsid w:val="0004030E"/>
    <w:rsid w:val="000413ED"/>
    <w:rsid w:val="000414FE"/>
    <w:rsid w:val="000416F9"/>
    <w:rsid w:val="00041F12"/>
    <w:rsid w:val="000427B6"/>
    <w:rsid w:val="00042AE4"/>
    <w:rsid w:val="00042CFF"/>
    <w:rsid w:val="00043A88"/>
    <w:rsid w:val="00043D87"/>
    <w:rsid w:val="00043E2C"/>
    <w:rsid w:val="000441B4"/>
    <w:rsid w:val="000445C0"/>
    <w:rsid w:val="000448FC"/>
    <w:rsid w:val="00044950"/>
    <w:rsid w:val="00045991"/>
    <w:rsid w:val="00045A2E"/>
    <w:rsid w:val="00046120"/>
    <w:rsid w:val="0004645D"/>
    <w:rsid w:val="000467A0"/>
    <w:rsid w:val="00046CA5"/>
    <w:rsid w:val="00047C63"/>
    <w:rsid w:val="00050237"/>
    <w:rsid w:val="00050566"/>
    <w:rsid w:val="00050FF2"/>
    <w:rsid w:val="0005140C"/>
    <w:rsid w:val="000516AE"/>
    <w:rsid w:val="00051FEB"/>
    <w:rsid w:val="00052183"/>
    <w:rsid w:val="000523BA"/>
    <w:rsid w:val="0005253E"/>
    <w:rsid w:val="000527EF"/>
    <w:rsid w:val="0005299A"/>
    <w:rsid w:val="00053634"/>
    <w:rsid w:val="00053699"/>
    <w:rsid w:val="0005396A"/>
    <w:rsid w:val="000539BF"/>
    <w:rsid w:val="00053B84"/>
    <w:rsid w:val="00053BC0"/>
    <w:rsid w:val="00053FED"/>
    <w:rsid w:val="0005432F"/>
    <w:rsid w:val="00054341"/>
    <w:rsid w:val="00054B2F"/>
    <w:rsid w:val="00054D73"/>
    <w:rsid w:val="000556E0"/>
    <w:rsid w:val="00055ADD"/>
    <w:rsid w:val="00055C24"/>
    <w:rsid w:val="00055C63"/>
    <w:rsid w:val="00055CFC"/>
    <w:rsid w:val="00055D15"/>
    <w:rsid w:val="000562B5"/>
    <w:rsid w:val="0005659E"/>
    <w:rsid w:val="000565FF"/>
    <w:rsid w:val="00056AFA"/>
    <w:rsid w:val="000600E4"/>
    <w:rsid w:val="00060309"/>
    <w:rsid w:val="0006043A"/>
    <w:rsid w:val="00060852"/>
    <w:rsid w:val="00061086"/>
    <w:rsid w:val="00061217"/>
    <w:rsid w:val="00061AAB"/>
    <w:rsid w:val="00061B85"/>
    <w:rsid w:val="00061BF9"/>
    <w:rsid w:val="00061CFE"/>
    <w:rsid w:val="00061F69"/>
    <w:rsid w:val="0006213A"/>
    <w:rsid w:val="00062610"/>
    <w:rsid w:val="0006263A"/>
    <w:rsid w:val="00062926"/>
    <w:rsid w:val="00062E3A"/>
    <w:rsid w:val="0006302E"/>
    <w:rsid w:val="000632DD"/>
    <w:rsid w:val="000636F1"/>
    <w:rsid w:val="00063CCD"/>
    <w:rsid w:val="00063E1C"/>
    <w:rsid w:val="00063EEF"/>
    <w:rsid w:val="000648F6"/>
    <w:rsid w:val="00064C32"/>
    <w:rsid w:val="00064E6A"/>
    <w:rsid w:val="00065077"/>
    <w:rsid w:val="000659B2"/>
    <w:rsid w:val="000665C9"/>
    <w:rsid w:val="0006665A"/>
    <w:rsid w:val="0006685A"/>
    <w:rsid w:val="00066ADC"/>
    <w:rsid w:val="0006733E"/>
    <w:rsid w:val="00067B04"/>
    <w:rsid w:val="00067C3C"/>
    <w:rsid w:val="00067F9E"/>
    <w:rsid w:val="00070041"/>
    <w:rsid w:val="0007025D"/>
    <w:rsid w:val="000702B2"/>
    <w:rsid w:val="00070360"/>
    <w:rsid w:val="000704E2"/>
    <w:rsid w:val="00070BC0"/>
    <w:rsid w:val="00071CEA"/>
    <w:rsid w:val="00071D88"/>
    <w:rsid w:val="00072249"/>
    <w:rsid w:val="00072417"/>
    <w:rsid w:val="00072B7B"/>
    <w:rsid w:val="00072DA6"/>
    <w:rsid w:val="000732C5"/>
    <w:rsid w:val="00073AC4"/>
    <w:rsid w:val="0007431C"/>
    <w:rsid w:val="00074980"/>
    <w:rsid w:val="000749FC"/>
    <w:rsid w:val="00074D64"/>
    <w:rsid w:val="00076297"/>
    <w:rsid w:val="00076452"/>
    <w:rsid w:val="00076F72"/>
    <w:rsid w:val="000775DB"/>
    <w:rsid w:val="000778F3"/>
    <w:rsid w:val="00077A06"/>
    <w:rsid w:val="0008013C"/>
    <w:rsid w:val="00080C84"/>
    <w:rsid w:val="00080DD5"/>
    <w:rsid w:val="00080FDE"/>
    <w:rsid w:val="00081224"/>
    <w:rsid w:val="00081CD3"/>
    <w:rsid w:val="00082363"/>
    <w:rsid w:val="00082629"/>
    <w:rsid w:val="00082A30"/>
    <w:rsid w:val="00082BD3"/>
    <w:rsid w:val="00082F2E"/>
    <w:rsid w:val="0008333F"/>
    <w:rsid w:val="00083969"/>
    <w:rsid w:val="00084A5F"/>
    <w:rsid w:val="00085477"/>
    <w:rsid w:val="0008590F"/>
    <w:rsid w:val="00085B23"/>
    <w:rsid w:val="00086098"/>
    <w:rsid w:val="0008623D"/>
    <w:rsid w:val="00086C78"/>
    <w:rsid w:val="00086FA2"/>
    <w:rsid w:val="000872A6"/>
    <w:rsid w:val="00087329"/>
    <w:rsid w:val="00087555"/>
    <w:rsid w:val="000877AC"/>
    <w:rsid w:val="00087EE2"/>
    <w:rsid w:val="00090259"/>
    <w:rsid w:val="00090872"/>
    <w:rsid w:val="00090B58"/>
    <w:rsid w:val="000910C6"/>
    <w:rsid w:val="000911E9"/>
    <w:rsid w:val="00091833"/>
    <w:rsid w:val="00091C79"/>
    <w:rsid w:val="00091D8B"/>
    <w:rsid w:val="00091E83"/>
    <w:rsid w:val="000926C9"/>
    <w:rsid w:val="00092C05"/>
    <w:rsid w:val="000936FB"/>
    <w:rsid w:val="00093B7F"/>
    <w:rsid w:val="00093C4A"/>
    <w:rsid w:val="00094E60"/>
    <w:rsid w:val="0009669F"/>
    <w:rsid w:val="000968BF"/>
    <w:rsid w:val="00096A34"/>
    <w:rsid w:val="00096FAB"/>
    <w:rsid w:val="000970BF"/>
    <w:rsid w:val="00097602"/>
    <w:rsid w:val="00097CA7"/>
    <w:rsid w:val="00097CF1"/>
    <w:rsid w:val="00097E98"/>
    <w:rsid w:val="000A085E"/>
    <w:rsid w:val="000A0C79"/>
    <w:rsid w:val="000A13C2"/>
    <w:rsid w:val="000A19F2"/>
    <w:rsid w:val="000A1B0D"/>
    <w:rsid w:val="000A1CF2"/>
    <w:rsid w:val="000A1ECA"/>
    <w:rsid w:val="000A1F95"/>
    <w:rsid w:val="000A1FD4"/>
    <w:rsid w:val="000A22CB"/>
    <w:rsid w:val="000A2433"/>
    <w:rsid w:val="000A25B2"/>
    <w:rsid w:val="000A2733"/>
    <w:rsid w:val="000A2C35"/>
    <w:rsid w:val="000A3298"/>
    <w:rsid w:val="000A3A70"/>
    <w:rsid w:val="000A5664"/>
    <w:rsid w:val="000A58B9"/>
    <w:rsid w:val="000A59B0"/>
    <w:rsid w:val="000A5EEC"/>
    <w:rsid w:val="000A6850"/>
    <w:rsid w:val="000A6B7F"/>
    <w:rsid w:val="000A75A3"/>
    <w:rsid w:val="000A7719"/>
    <w:rsid w:val="000A7C98"/>
    <w:rsid w:val="000B0346"/>
    <w:rsid w:val="000B0701"/>
    <w:rsid w:val="000B0764"/>
    <w:rsid w:val="000B0CAB"/>
    <w:rsid w:val="000B1301"/>
    <w:rsid w:val="000B1652"/>
    <w:rsid w:val="000B1A56"/>
    <w:rsid w:val="000B1FA6"/>
    <w:rsid w:val="000B2048"/>
    <w:rsid w:val="000B2232"/>
    <w:rsid w:val="000B23FB"/>
    <w:rsid w:val="000B2E53"/>
    <w:rsid w:val="000B2FA3"/>
    <w:rsid w:val="000B32EC"/>
    <w:rsid w:val="000B3347"/>
    <w:rsid w:val="000B340A"/>
    <w:rsid w:val="000B415B"/>
    <w:rsid w:val="000B4844"/>
    <w:rsid w:val="000B4C9F"/>
    <w:rsid w:val="000B5C14"/>
    <w:rsid w:val="000B62F1"/>
    <w:rsid w:val="000B67AD"/>
    <w:rsid w:val="000B6CF7"/>
    <w:rsid w:val="000B6FCC"/>
    <w:rsid w:val="000B71D2"/>
    <w:rsid w:val="000B7E47"/>
    <w:rsid w:val="000C0687"/>
    <w:rsid w:val="000C0BE6"/>
    <w:rsid w:val="000C161A"/>
    <w:rsid w:val="000C1977"/>
    <w:rsid w:val="000C2A7F"/>
    <w:rsid w:val="000C3A39"/>
    <w:rsid w:val="000C3D7A"/>
    <w:rsid w:val="000C40C2"/>
    <w:rsid w:val="000C4E60"/>
    <w:rsid w:val="000C5A33"/>
    <w:rsid w:val="000C5EDC"/>
    <w:rsid w:val="000C6362"/>
    <w:rsid w:val="000C65EA"/>
    <w:rsid w:val="000C6949"/>
    <w:rsid w:val="000C6B91"/>
    <w:rsid w:val="000C6E46"/>
    <w:rsid w:val="000C71D7"/>
    <w:rsid w:val="000C7844"/>
    <w:rsid w:val="000D07F9"/>
    <w:rsid w:val="000D0843"/>
    <w:rsid w:val="000D155E"/>
    <w:rsid w:val="000D15B6"/>
    <w:rsid w:val="000D16D8"/>
    <w:rsid w:val="000D18DD"/>
    <w:rsid w:val="000D1916"/>
    <w:rsid w:val="000D266E"/>
    <w:rsid w:val="000D28D1"/>
    <w:rsid w:val="000D311D"/>
    <w:rsid w:val="000D3384"/>
    <w:rsid w:val="000D3821"/>
    <w:rsid w:val="000D3E29"/>
    <w:rsid w:val="000D4307"/>
    <w:rsid w:val="000D4782"/>
    <w:rsid w:val="000D4AD1"/>
    <w:rsid w:val="000D5638"/>
    <w:rsid w:val="000D57F3"/>
    <w:rsid w:val="000D582B"/>
    <w:rsid w:val="000D5B2B"/>
    <w:rsid w:val="000D5E62"/>
    <w:rsid w:val="000D5FA5"/>
    <w:rsid w:val="000D63EA"/>
    <w:rsid w:val="000D6AED"/>
    <w:rsid w:val="000D752B"/>
    <w:rsid w:val="000D79D4"/>
    <w:rsid w:val="000E0051"/>
    <w:rsid w:val="000E04B0"/>
    <w:rsid w:val="000E06E3"/>
    <w:rsid w:val="000E139E"/>
    <w:rsid w:val="000E150D"/>
    <w:rsid w:val="000E18D4"/>
    <w:rsid w:val="000E1B27"/>
    <w:rsid w:val="000E20E0"/>
    <w:rsid w:val="000E2373"/>
    <w:rsid w:val="000E28B2"/>
    <w:rsid w:val="000E28D2"/>
    <w:rsid w:val="000E33A8"/>
    <w:rsid w:val="000E3717"/>
    <w:rsid w:val="000E39F8"/>
    <w:rsid w:val="000E3A9A"/>
    <w:rsid w:val="000E4087"/>
    <w:rsid w:val="000E4274"/>
    <w:rsid w:val="000E42BC"/>
    <w:rsid w:val="000E46F2"/>
    <w:rsid w:val="000E4A70"/>
    <w:rsid w:val="000E5386"/>
    <w:rsid w:val="000E57B5"/>
    <w:rsid w:val="000E57C3"/>
    <w:rsid w:val="000E58B0"/>
    <w:rsid w:val="000E5EA4"/>
    <w:rsid w:val="000E60EC"/>
    <w:rsid w:val="000E6334"/>
    <w:rsid w:val="000E6797"/>
    <w:rsid w:val="000E69DB"/>
    <w:rsid w:val="000E7924"/>
    <w:rsid w:val="000E7EB0"/>
    <w:rsid w:val="000F04F3"/>
    <w:rsid w:val="000F0DA7"/>
    <w:rsid w:val="000F0E6D"/>
    <w:rsid w:val="000F1448"/>
    <w:rsid w:val="000F19C0"/>
    <w:rsid w:val="000F1C7B"/>
    <w:rsid w:val="000F1F41"/>
    <w:rsid w:val="000F22AA"/>
    <w:rsid w:val="000F2628"/>
    <w:rsid w:val="000F2CAE"/>
    <w:rsid w:val="000F2E0B"/>
    <w:rsid w:val="000F34BA"/>
    <w:rsid w:val="000F39D6"/>
    <w:rsid w:val="000F4732"/>
    <w:rsid w:val="000F4928"/>
    <w:rsid w:val="000F4999"/>
    <w:rsid w:val="000F4B0D"/>
    <w:rsid w:val="000F5032"/>
    <w:rsid w:val="000F525A"/>
    <w:rsid w:val="000F5BA5"/>
    <w:rsid w:val="000F5C5C"/>
    <w:rsid w:val="000F648D"/>
    <w:rsid w:val="000F68F2"/>
    <w:rsid w:val="000F6BB0"/>
    <w:rsid w:val="000F6BCA"/>
    <w:rsid w:val="000F70FB"/>
    <w:rsid w:val="000F7CF6"/>
    <w:rsid w:val="00100104"/>
    <w:rsid w:val="001005B2"/>
    <w:rsid w:val="001005F2"/>
    <w:rsid w:val="00100A33"/>
    <w:rsid w:val="0010115E"/>
    <w:rsid w:val="00101815"/>
    <w:rsid w:val="00101A50"/>
    <w:rsid w:val="0010255B"/>
    <w:rsid w:val="00102E12"/>
    <w:rsid w:val="00103625"/>
    <w:rsid w:val="001037A1"/>
    <w:rsid w:val="001039E2"/>
    <w:rsid w:val="00103ECC"/>
    <w:rsid w:val="00103EE7"/>
    <w:rsid w:val="00104325"/>
    <w:rsid w:val="001048CB"/>
    <w:rsid w:val="00104ABD"/>
    <w:rsid w:val="0010539C"/>
    <w:rsid w:val="00105635"/>
    <w:rsid w:val="00105654"/>
    <w:rsid w:val="00106096"/>
    <w:rsid w:val="00106374"/>
    <w:rsid w:val="00107420"/>
    <w:rsid w:val="001076CA"/>
    <w:rsid w:val="001078BF"/>
    <w:rsid w:val="00107D7A"/>
    <w:rsid w:val="00110ECD"/>
    <w:rsid w:val="00111106"/>
    <w:rsid w:val="0011139A"/>
    <w:rsid w:val="00111545"/>
    <w:rsid w:val="0011179D"/>
    <w:rsid w:val="00111885"/>
    <w:rsid w:val="00111AD1"/>
    <w:rsid w:val="00111C3B"/>
    <w:rsid w:val="00111D29"/>
    <w:rsid w:val="0011257D"/>
    <w:rsid w:val="0011457E"/>
    <w:rsid w:val="001147AE"/>
    <w:rsid w:val="001148C9"/>
    <w:rsid w:val="0011592F"/>
    <w:rsid w:val="00115A9B"/>
    <w:rsid w:val="00115D33"/>
    <w:rsid w:val="00115D55"/>
    <w:rsid w:val="00115DDA"/>
    <w:rsid w:val="00116022"/>
    <w:rsid w:val="001160E0"/>
    <w:rsid w:val="0011617E"/>
    <w:rsid w:val="00116254"/>
    <w:rsid w:val="00116463"/>
    <w:rsid w:val="001166F5"/>
    <w:rsid w:val="001171BC"/>
    <w:rsid w:val="001172C6"/>
    <w:rsid w:val="0011760A"/>
    <w:rsid w:val="001179AE"/>
    <w:rsid w:val="00117A66"/>
    <w:rsid w:val="00120068"/>
    <w:rsid w:val="00120467"/>
    <w:rsid w:val="001205EC"/>
    <w:rsid w:val="0012078C"/>
    <w:rsid w:val="00120ECF"/>
    <w:rsid w:val="00120F01"/>
    <w:rsid w:val="00121693"/>
    <w:rsid w:val="00121CBB"/>
    <w:rsid w:val="0012254E"/>
    <w:rsid w:val="0012278B"/>
    <w:rsid w:val="00122AA4"/>
    <w:rsid w:val="00122BF8"/>
    <w:rsid w:val="00122F0A"/>
    <w:rsid w:val="001232FD"/>
    <w:rsid w:val="00123930"/>
    <w:rsid w:val="00123AAD"/>
    <w:rsid w:val="001244EA"/>
    <w:rsid w:val="001249E9"/>
    <w:rsid w:val="00124CE3"/>
    <w:rsid w:val="00124F43"/>
    <w:rsid w:val="00124F5B"/>
    <w:rsid w:val="00125143"/>
    <w:rsid w:val="001251CA"/>
    <w:rsid w:val="00125D05"/>
    <w:rsid w:val="00126058"/>
    <w:rsid w:val="001264D2"/>
    <w:rsid w:val="001268F9"/>
    <w:rsid w:val="00126BB2"/>
    <w:rsid w:val="00127334"/>
    <w:rsid w:val="00127F0D"/>
    <w:rsid w:val="001302FF"/>
    <w:rsid w:val="0013046D"/>
    <w:rsid w:val="00130A20"/>
    <w:rsid w:val="00131D8A"/>
    <w:rsid w:val="00132406"/>
    <w:rsid w:val="0013284E"/>
    <w:rsid w:val="00132A67"/>
    <w:rsid w:val="00132D4D"/>
    <w:rsid w:val="00133EAE"/>
    <w:rsid w:val="001348BE"/>
    <w:rsid w:val="001351A7"/>
    <w:rsid w:val="00135214"/>
    <w:rsid w:val="001363C0"/>
    <w:rsid w:val="0013665B"/>
    <w:rsid w:val="00136962"/>
    <w:rsid w:val="00136CB8"/>
    <w:rsid w:val="00136E70"/>
    <w:rsid w:val="001374AA"/>
    <w:rsid w:val="001374C5"/>
    <w:rsid w:val="00140556"/>
    <w:rsid w:val="00140621"/>
    <w:rsid w:val="001410D4"/>
    <w:rsid w:val="00141236"/>
    <w:rsid w:val="001415A7"/>
    <w:rsid w:val="00141817"/>
    <w:rsid w:val="0014193D"/>
    <w:rsid w:val="00141A01"/>
    <w:rsid w:val="00141E67"/>
    <w:rsid w:val="001420E9"/>
    <w:rsid w:val="0014278F"/>
    <w:rsid w:val="0014282E"/>
    <w:rsid w:val="00142C8E"/>
    <w:rsid w:val="00143329"/>
    <w:rsid w:val="00143348"/>
    <w:rsid w:val="0014344F"/>
    <w:rsid w:val="001439E0"/>
    <w:rsid w:val="00144109"/>
    <w:rsid w:val="00144879"/>
    <w:rsid w:val="00144A95"/>
    <w:rsid w:val="00144A9E"/>
    <w:rsid w:val="00145107"/>
    <w:rsid w:val="0014547B"/>
    <w:rsid w:val="001463D4"/>
    <w:rsid w:val="00146CD5"/>
    <w:rsid w:val="00146F6F"/>
    <w:rsid w:val="001470C5"/>
    <w:rsid w:val="00150298"/>
    <w:rsid w:val="0015153A"/>
    <w:rsid w:val="00151A57"/>
    <w:rsid w:val="00151ADB"/>
    <w:rsid w:val="00151F49"/>
    <w:rsid w:val="00152875"/>
    <w:rsid w:val="00152A1B"/>
    <w:rsid w:val="00152E31"/>
    <w:rsid w:val="00153FFC"/>
    <w:rsid w:val="001541E5"/>
    <w:rsid w:val="00154847"/>
    <w:rsid w:val="00154C50"/>
    <w:rsid w:val="00154D0D"/>
    <w:rsid w:val="00154D4F"/>
    <w:rsid w:val="00155C0D"/>
    <w:rsid w:val="001561FF"/>
    <w:rsid w:val="0015622A"/>
    <w:rsid w:val="00156247"/>
    <w:rsid w:val="00156B55"/>
    <w:rsid w:val="0015788E"/>
    <w:rsid w:val="00157B0C"/>
    <w:rsid w:val="00160704"/>
    <w:rsid w:val="00160B0C"/>
    <w:rsid w:val="0016104C"/>
    <w:rsid w:val="00161196"/>
    <w:rsid w:val="00161528"/>
    <w:rsid w:val="00161743"/>
    <w:rsid w:val="00161B2D"/>
    <w:rsid w:val="00161B80"/>
    <w:rsid w:val="00162CD8"/>
    <w:rsid w:val="001630D0"/>
    <w:rsid w:val="00163167"/>
    <w:rsid w:val="00163A73"/>
    <w:rsid w:val="001647BA"/>
    <w:rsid w:val="001647DF"/>
    <w:rsid w:val="00164B6E"/>
    <w:rsid w:val="00165168"/>
    <w:rsid w:val="00165748"/>
    <w:rsid w:val="00165D9B"/>
    <w:rsid w:val="00165FAB"/>
    <w:rsid w:val="00166840"/>
    <w:rsid w:val="001700FD"/>
    <w:rsid w:val="001708CB"/>
    <w:rsid w:val="0017160C"/>
    <w:rsid w:val="00171768"/>
    <w:rsid w:val="0017189D"/>
    <w:rsid w:val="001719DE"/>
    <w:rsid w:val="00172168"/>
    <w:rsid w:val="00173708"/>
    <w:rsid w:val="0017397E"/>
    <w:rsid w:val="00173D4F"/>
    <w:rsid w:val="00173DC5"/>
    <w:rsid w:val="00173EE1"/>
    <w:rsid w:val="00174065"/>
    <w:rsid w:val="0017424F"/>
    <w:rsid w:val="001744CB"/>
    <w:rsid w:val="0017482A"/>
    <w:rsid w:val="00174DC8"/>
    <w:rsid w:val="00174DFB"/>
    <w:rsid w:val="001753C3"/>
    <w:rsid w:val="00175FE2"/>
    <w:rsid w:val="00175FFD"/>
    <w:rsid w:val="001769C4"/>
    <w:rsid w:val="001771F4"/>
    <w:rsid w:val="001775B9"/>
    <w:rsid w:val="00177DD1"/>
    <w:rsid w:val="00177F31"/>
    <w:rsid w:val="001804FE"/>
    <w:rsid w:val="00180534"/>
    <w:rsid w:val="001814A1"/>
    <w:rsid w:val="0018154B"/>
    <w:rsid w:val="00181FCD"/>
    <w:rsid w:val="00182065"/>
    <w:rsid w:val="001822F3"/>
    <w:rsid w:val="001827AF"/>
    <w:rsid w:val="00182B79"/>
    <w:rsid w:val="00182BC3"/>
    <w:rsid w:val="00183256"/>
    <w:rsid w:val="00183F09"/>
    <w:rsid w:val="0018447F"/>
    <w:rsid w:val="00184A6A"/>
    <w:rsid w:val="001856BF"/>
    <w:rsid w:val="00185CCA"/>
    <w:rsid w:val="00185FDE"/>
    <w:rsid w:val="001862A1"/>
    <w:rsid w:val="00186AC8"/>
    <w:rsid w:val="00186D14"/>
    <w:rsid w:val="001874BD"/>
    <w:rsid w:val="00187E5F"/>
    <w:rsid w:val="001904D6"/>
    <w:rsid w:val="00190D54"/>
    <w:rsid w:val="0019110A"/>
    <w:rsid w:val="00191560"/>
    <w:rsid w:val="0019161B"/>
    <w:rsid w:val="00191D8A"/>
    <w:rsid w:val="001920B4"/>
    <w:rsid w:val="0019211C"/>
    <w:rsid w:val="00192D33"/>
    <w:rsid w:val="00192EBE"/>
    <w:rsid w:val="00193394"/>
    <w:rsid w:val="00193693"/>
    <w:rsid w:val="001940BD"/>
    <w:rsid w:val="00194818"/>
    <w:rsid w:val="00194C12"/>
    <w:rsid w:val="001955C9"/>
    <w:rsid w:val="00195B77"/>
    <w:rsid w:val="00196300"/>
    <w:rsid w:val="00196EBD"/>
    <w:rsid w:val="0019731C"/>
    <w:rsid w:val="00197925"/>
    <w:rsid w:val="00197C6C"/>
    <w:rsid w:val="00197FE2"/>
    <w:rsid w:val="001A0408"/>
    <w:rsid w:val="001A07CF"/>
    <w:rsid w:val="001A09D1"/>
    <w:rsid w:val="001A0EA7"/>
    <w:rsid w:val="001A0FB0"/>
    <w:rsid w:val="001A1533"/>
    <w:rsid w:val="001A1677"/>
    <w:rsid w:val="001A19C4"/>
    <w:rsid w:val="001A1B60"/>
    <w:rsid w:val="001A1E29"/>
    <w:rsid w:val="001A2D93"/>
    <w:rsid w:val="001A2ECF"/>
    <w:rsid w:val="001A316E"/>
    <w:rsid w:val="001A32CC"/>
    <w:rsid w:val="001A3874"/>
    <w:rsid w:val="001A3C7A"/>
    <w:rsid w:val="001A4565"/>
    <w:rsid w:val="001A456B"/>
    <w:rsid w:val="001A49C2"/>
    <w:rsid w:val="001A4DB4"/>
    <w:rsid w:val="001A4FD4"/>
    <w:rsid w:val="001A516E"/>
    <w:rsid w:val="001A5632"/>
    <w:rsid w:val="001A57CD"/>
    <w:rsid w:val="001A5902"/>
    <w:rsid w:val="001A5C19"/>
    <w:rsid w:val="001A5EDE"/>
    <w:rsid w:val="001A6BC8"/>
    <w:rsid w:val="001A6F1F"/>
    <w:rsid w:val="001A7162"/>
    <w:rsid w:val="001A742F"/>
    <w:rsid w:val="001A798E"/>
    <w:rsid w:val="001B0413"/>
    <w:rsid w:val="001B068F"/>
    <w:rsid w:val="001B0931"/>
    <w:rsid w:val="001B0991"/>
    <w:rsid w:val="001B1268"/>
    <w:rsid w:val="001B14A9"/>
    <w:rsid w:val="001B1B53"/>
    <w:rsid w:val="001B303C"/>
    <w:rsid w:val="001B367A"/>
    <w:rsid w:val="001B375E"/>
    <w:rsid w:val="001B3827"/>
    <w:rsid w:val="001B39D5"/>
    <w:rsid w:val="001B41F0"/>
    <w:rsid w:val="001B4236"/>
    <w:rsid w:val="001B4537"/>
    <w:rsid w:val="001B4997"/>
    <w:rsid w:val="001B5496"/>
    <w:rsid w:val="001B5BA2"/>
    <w:rsid w:val="001B5CAF"/>
    <w:rsid w:val="001B6071"/>
    <w:rsid w:val="001B6729"/>
    <w:rsid w:val="001B6C76"/>
    <w:rsid w:val="001B725F"/>
    <w:rsid w:val="001B7399"/>
    <w:rsid w:val="001B7A74"/>
    <w:rsid w:val="001B7AC3"/>
    <w:rsid w:val="001C0017"/>
    <w:rsid w:val="001C0F83"/>
    <w:rsid w:val="001C1086"/>
    <w:rsid w:val="001C1144"/>
    <w:rsid w:val="001C154A"/>
    <w:rsid w:val="001C1F87"/>
    <w:rsid w:val="001C297F"/>
    <w:rsid w:val="001C2EEC"/>
    <w:rsid w:val="001C3158"/>
    <w:rsid w:val="001C3177"/>
    <w:rsid w:val="001C334D"/>
    <w:rsid w:val="001C3496"/>
    <w:rsid w:val="001C3B38"/>
    <w:rsid w:val="001C3DAD"/>
    <w:rsid w:val="001C409D"/>
    <w:rsid w:val="001C48DC"/>
    <w:rsid w:val="001C4E44"/>
    <w:rsid w:val="001C4E84"/>
    <w:rsid w:val="001C547C"/>
    <w:rsid w:val="001C5A9C"/>
    <w:rsid w:val="001C605F"/>
    <w:rsid w:val="001C6181"/>
    <w:rsid w:val="001C6449"/>
    <w:rsid w:val="001C6BDE"/>
    <w:rsid w:val="001C732F"/>
    <w:rsid w:val="001C7592"/>
    <w:rsid w:val="001C79BB"/>
    <w:rsid w:val="001C7AE1"/>
    <w:rsid w:val="001C7D0C"/>
    <w:rsid w:val="001C7E5F"/>
    <w:rsid w:val="001D000B"/>
    <w:rsid w:val="001D043E"/>
    <w:rsid w:val="001D0AB9"/>
    <w:rsid w:val="001D0B7A"/>
    <w:rsid w:val="001D1192"/>
    <w:rsid w:val="001D122F"/>
    <w:rsid w:val="001D1301"/>
    <w:rsid w:val="001D1342"/>
    <w:rsid w:val="001D13F8"/>
    <w:rsid w:val="001D1522"/>
    <w:rsid w:val="001D1594"/>
    <w:rsid w:val="001D15A7"/>
    <w:rsid w:val="001D1971"/>
    <w:rsid w:val="001D19AD"/>
    <w:rsid w:val="001D1AD8"/>
    <w:rsid w:val="001D262F"/>
    <w:rsid w:val="001D28E9"/>
    <w:rsid w:val="001D2AD4"/>
    <w:rsid w:val="001D2CD4"/>
    <w:rsid w:val="001D39FA"/>
    <w:rsid w:val="001D41A3"/>
    <w:rsid w:val="001D42C8"/>
    <w:rsid w:val="001D5475"/>
    <w:rsid w:val="001D5803"/>
    <w:rsid w:val="001D5CB6"/>
    <w:rsid w:val="001D6A1F"/>
    <w:rsid w:val="001D70CA"/>
    <w:rsid w:val="001D7265"/>
    <w:rsid w:val="001E00E4"/>
    <w:rsid w:val="001E02D0"/>
    <w:rsid w:val="001E02E3"/>
    <w:rsid w:val="001E0663"/>
    <w:rsid w:val="001E07FA"/>
    <w:rsid w:val="001E0E8D"/>
    <w:rsid w:val="001E11A0"/>
    <w:rsid w:val="001E1273"/>
    <w:rsid w:val="001E173F"/>
    <w:rsid w:val="001E1FBA"/>
    <w:rsid w:val="001E264C"/>
    <w:rsid w:val="001E2C36"/>
    <w:rsid w:val="001E35AD"/>
    <w:rsid w:val="001E3A50"/>
    <w:rsid w:val="001E44A3"/>
    <w:rsid w:val="001E4727"/>
    <w:rsid w:val="001E4B8E"/>
    <w:rsid w:val="001E5B9A"/>
    <w:rsid w:val="001E5CDF"/>
    <w:rsid w:val="001E5D4D"/>
    <w:rsid w:val="001E60FC"/>
    <w:rsid w:val="001E6245"/>
    <w:rsid w:val="001E6342"/>
    <w:rsid w:val="001E6540"/>
    <w:rsid w:val="001E6704"/>
    <w:rsid w:val="001E6927"/>
    <w:rsid w:val="001E732E"/>
    <w:rsid w:val="001E7801"/>
    <w:rsid w:val="001F0383"/>
    <w:rsid w:val="001F1074"/>
    <w:rsid w:val="001F10A9"/>
    <w:rsid w:val="001F1BA9"/>
    <w:rsid w:val="001F20EE"/>
    <w:rsid w:val="001F2FBC"/>
    <w:rsid w:val="001F379D"/>
    <w:rsid w:val="001F4215"/>
    <w:rsid w:val="001F427D"/>
    <w:rsid w:val="001F4785"/>
    <w:rsid w:val="001F518B"/>
    <w:rsid w:val="001F557A"/>
    <w:rsid w:val="001F57FB"/>
    <w:rsid w:val="001F5BDD"/>
    <w:rsid w:val="001F6087"/>
    <w:rsid w:val="001F7620"/>
    <w:rsid w:val="001F77EB"/>
    <w:rsid w:val="001F7914"/>
    <w:rsid w:val="001F7E40"/>
    <w:rsid w:val="00200435"/>
    <w:rsid w:val="002006A3"/>
    <w:rsid w:val="0020094C"/>
    <w:rsid w:val="0020131A"/>
    <w:rsid w:val="002018DA"/>
    <w:rsid w:val="00201DCB"/>
    <w:rsid w:val="00201E4F"/>
    <w:rsid w:val="00202071"/>
    <w:rsid w:val="00202352"/>
    <w:rsid w:val="002028AA"/>
    <w:rsid w:val="00202C6F"/>
    <w:rsid w:val="00202FBF"/>
    <w:rsid w:val="002039DE"/>
    <w:rsid w:val="002040CB"/>
    <w:rsid w:val="00204337"/>
    <w:rsid w:val="00204E35"/>
    <w:rsid w:val="0020585E"/>
    <w:rsid w:val="00205952"/>
    <w:rsid w:val="00205ACC"/>
    <w:rsid w:val="0020723E"/>
    <w:rsid w:val="0020770E"/>
    <w:rsid w:val="00207F85"/>
    <w:rsid w:val="00210117"/>
    <w:rsid w:val="002104E6"/>
    <w:rsid w:val="002106A4"/>
    <w:rsid w:val="00211946"/>
    <w:rsid w:val="00212687"/>
    <w:rsid w:val="00212BAF"/>
    <w:rsid w:val="00212C0E"/>
    <w:rsid w:val="00212D48"/>
    <w:rsid w:val="002133DD"/>
    <w:rsid w:val="002136DD"/>
    <w:rsid w:val="00214407"/>
    <w:rsid w:val="00214479"/>
    <w:rsid w:val="00214905"/>
    <w:rsid w:val="00214D5D"/>
    <w:rsid w:val="00214FB2"/>
    <w:rsid w:val="00215067"/>
    <w:rsid w:val="00215385"/>
    <w:rsid w:val="00215555"/>
    <w:rsid w:val="00216761"/>
    <w:rsid w:val="00216B3B"/>
    <w:rsid w:val="00216BB2"/>
    <w:rsid w:val="00216C90"/>
    <w:rsid w:val="002171CC"/>
    <w:rsid w:val="002178FF"/>
    <w:rsid w:val="00220491"/>
    <w:rsid w:val="002210AA"/>
    <w:rsid w:val="002217A6"/>
    <w:rsid w:val="002218D2"/>
    <w:rsid w:val="00221A97"/>
    <w:rsid w:val="00221C23"/>
    <w:rsid w:val="00222118"/>
    <w:rsid w:val="0022228B"/>
    <w:rsid w:val="002223BE"/>
    <w:rsid w:val="0022241B"/>
    <w:rsid w:val="00222AC5"/>
    <w:rsid w:val="00222B97"/>
    <w:rsid w:val="00222DBE"/>
    <w:rsid w:val="00224DF8"/>
    <w:rsid w:val="00225282"/>
    <w:rsid w:val="00225E86"/>
    <w:rsid w:val="002263DD"/>
    <w:rsid w:val="00226635"/>
    <w:rsid w:val="00226649"/>
    <w:rsid w:val="002266E9"/>
    <w:rsid w:val="0022714C"/>
    <w:rsid w:val="0022722F"/>
    <w:rsid w:val="00227716"/>
    <w:rsid w:val="00227E1F"/>
    <w:rsid w:val="00227E8A"/>
    <w:rsid w:val="0023076C"/>
    <w:rsid w:val="0023090C"/>
    <w:rsid w:val="00230D30"/>
    <w:rsid w:val="00231B09"/>
    <w:rsid w:val="00231D29"/>
    <w:rsid w:val="00232AC5"/>
    <w:rsid w:val="00232D48"/>
    <w:rsid w:val="00232F5A"/>
    <w:rsid w:val="0023386D"/>
    <w:rsid w:val="00233917"/>
    <w:rsid w:val="00233D61"/>
    <w:rsid w:val="002341F5"/>
    <w:rsid w:val="002343C4"/>
    <w:rsid w:val="00234432"/>
    <w:rsid w:val="0023450F"/>
    <w:rsid w:val="0023452D"/>
    <w:rsid w:val="00235B7A"/>
    <w:rsid w:val="002366B1"/>
    <w:rsid w:val="002367B3"/>
    <w:rsid w:val="0023688A"/>
    <w:rsid w:val="00236B43"/>
    <w:rsid w:val="00236BCB"/>
    <w:rsid w:val="00237225"/>
    <w:rsid w:val="002372A8"/>
    <w:rsid w:val="00237513"/>
    <w:rsid w:val="002379D7"/>
    <w:rsid w:val="00237CE5"/>
    <w:rsid w:val="00237E02"/>
    <w:rsid w:val="002400B9"/>
    <w:rsid w:val="00240E44"/>
    <w:rsid w:val="002426BE"/>
    <w:rsid w:val="00242909"/>
    <w:rsid w:val="00244105"/>
    <w:rsid w:val="0024453A"/>
    <w:rsid w:val="00244A5D"/>
    <w:rsid w:val="00244C99"/>
    <w:rsid w:val="00244ED9"/>
    <w:rsid w:val="002455BA"/>
    <w:rsid w:val="00245615"/>
    <w:rsid w:val="00245E85"/>
    <w:rsid w:val="00247230"/>
    <w:rsid w:val="00247FF2"/>
    <w:rsid w:val="0025012D"/>
    <w:rsid w:val="00250163"/>
    <w:rsid w:val="00250FD7"/>
    <w:rsid w:val="00251611"/>
    <w:rsid w:val="00251E2F"/>
    <w:rsid w:val="00252C0C"/>
    <w:rsid w:val="00253202"/>
    <w:rsid w:val="00253444"/>
    <w:rsid w:val="00253CB2"/>
    <w:rsid w:val="00254047"/>
    <w:rsid w:val="00254B7C"/>
    <w:rsid w:val="0025554A"/>
    <w:rsid w:val="0025617B"/>
    <w:rsid w:val="002561D0"/>
    <w:rsid w:val="0025658D"/>
    <w:rsid w:val="002568D4"/>
    <w:rsid w:val="002568F7"/>
    <w:rsid w:val="00256CC0"/>
    <w:rsid w:val="00256EB3"/>
    <w:rsid w:val="00256EDF"/>
    <w:rsid w:val="00257265"/>
    <w:rsid w:val="002575F5"/>
    <w:rsid w:val="00257925"/>
    <w:rsid w:val="00257C4A"/>
    <w:rsid w:val="00260FBA"/>
    <w:rsid w:val="00261BF4"/>
    <w:rsid w:val="002620D8"/>
    <w:rsid w:val="00262251"/>
    <w:rsid w:val="00262405"/>
    <w:rsid w:val="00262E2D"/>
    <w:rsid w:val="002633D4"/>
    <w:rsid w:val="0026343A"/>
    <w:rsid w:val="0026361C"/>
    <w:rsid w:val="00263D52"/>
    <w:rsid w:val="00263D6C"/>
    <w:rsid w:val="00264833"/>
    <w:rsid w:val="00264B40"/>
    <w:rsid w:val="002657EC"/>
    <w:rsid w:val="00265DE4"/>
    <w:rsid w:val="00265E94"/>
    <w:rsid w:val="00266199"/>
    <w:rsid w:val="00266200"/>
    <w:rsid w:val="0026632F"/>
    <w:rsid w:val="00266535"/>
    <w:rsid w:val="0026753B"/>
    <w:rsid w:val="00267941"/>
    <w:rsid w:val="00267CD2"/>
    <w:rsid w:val="0027023B"/>
    <w:rsid w:val="00270370"/>
    <w:rsid w:val="0027140A"/>
    <w:rsid w:val="0027170F"/>
    <w:rsid w:val="00271EA3"/>
    <w:rsid w:val="00272046"/>
    <w:rsid w:val="00272722"/>
    <w:rsid w:val="00272743"/>
    <w:rsid w:val="00273793"/>
    <w:rsid w:val="00273BD2"/>
    <w:rsid w:val="00274788"/>
    <w:rsid w:val="00275B97"/>
    <w:rsid w:val="00275D88"/>
    <w:rsid w:val="00276698"/>
    <w:rsid w:val="0027684C"/>
    <w:rsid w:val="00277697"/>
    <w:rsid w:val="0028047C"/>
    <w:rsid w:val="00280E94"/>
    <w:rsid w:val="002810B3"/>
    <w:rsid w:val="00281378"/>
    <w:rsid w:val="002819CD"/>
    <w:rsid w:val="00281D3C"/>
    <w:rsid w:val="00281E59"/>
    <w:rsid w:val="002820EC"/>
    <w:rsid w:val="002821F1"/>
    <w:rsid w:val="002823D1"/>
    <w:rsid w:val="00282986"/>
    <w:rsid w:val="00282D55"/>
    <w:rsid w:val="0028392D"/>
    <w:rsid w:val="00283D22"/>
    <w:rsid w:val="002841CB"/>
    <w:rsid w:val="00284613"/>
    <w:rsid w:val="00284822"/>
    <w:rsid w:val="00284BEF"/>
    <w:rsid w:val="00284F18"/>
    <w:rsid w:val="0028525A"/>
    <w:rsid w:val="0028596D"/>
    <w:rsid w:val="00285CD5"/>
    <w:rsid w:val="0028641C"/>
    <w:rsid w:val="002865C0"/>
    <w:rsid w:val="00286A12"/>
    <w:rsid w:val="0028719F"/>
    <w:rsid w:val="00287624"/>
    <w:rsid w:val="0028773A"/>
    <w:rsid w:val="00287D04"/>
    <w:rsid w:val="00290199"/>
    <w:rsid w:val="0029136A"/>
    <w:rsid w:val="00291965"/>
    <w:rsid w:val="00291D15"/>
    <w:rsid w:val="00292A2C"/>
    <w:rsid w:val="00292DD3"/>
    <w:rsid w:val="002933B1"/>
    <w:rsid w:val="00293FFC"/>
    <w:rsid w:val="00294010"/>
    <w:rsid w:val="00294763"/>
    <w:rsid w:val="00294FBF"/>
    <w:rsid w:val="002952E7"/>
    <w:rsid w:val="00296514"/>
    <w:rsid w:val="00296FF5"/>
    <w:rsid w:val="0029724E"/>
    <w:rsid w:val="0029749E"/>
    <w:rsid w:val="00297A99"/>
    <w:rsid w:val="00297E81"/>
    <w:rsid w:val="002A00B0"/>
    <w:rsid w:val="002A02F6"/>
    <w:rsid w:val="002A0446"/>
    <w:rsid w:val="002A060C"/>
    <w:rsid w:val="002A145C"/>
    <w:rsid w:val="002A19B4"/>
    <w:rsid w:val="002A1CA5"/>
    <w:rsid w:val="002A1DE0"/>
    <w:rsid w:val="002A2046"/>
    <w:rsid w:val="002A2688"/>
    <w:rsid w:val="002A2D89"/>
    <w:rsid w:val="002A31AE"/>
    <w:rsid w:val="002A320E"/>
    <w:rsid w:val="002A32A6"/>
    <w:rsid w:val="002A3B81"/>
    <w:rsid w:val="002A44E5"/>
    <w:rsid w:val="002A52EF"/>
    <w:rsid w:val="002A55D1"/>
    <w:rsid w:val="002A55D7"/>
    <w:rsid w:val="002A572C"/>
    <w:rsid w:val="002A716A"/>
    <w:rsid w:val="002A734B"/>
    <w:rsid w:val="002A760F"/>
    <w:rsid w:val="002A78AB"/>
    <w:rsid w:val="002A79EF"/>
    <w:rsid w:val="002A7BC9"/>
    <w:rsid w:val="002B0561"/>
    <w:rsid w:val="002B14B7"/>
    <w:rsid w:val="002B1BA5"/>
    <w:rsid w:val="002B1F11"/>
    <w:rsid w:val="002B295D"/>
    <w:rsid w:val="002B2CCB"/>
    <w:rsid w:val="002B3486"/>
    <w:rsid w:val="002B3B82"/>
    <w:rsid w:val="002B3B91"/>
    <w:rsid w:val="002B3C41"/>
    <w:rsid w:val="002B3EB3"/>
    <w:rsid w:val="002B4240"/>
    <w:rsid w:val="002B42ED"/>
    <w:rsid w:val="002B4998"/>
    <w:rsid w:val="002B4A27"/>
    <w:rsid w:val="002B59D1"/>
    <w:rsid w:val="002B5CA1"/>
    <w:rsid w:val="002B66AC"/>
    <w:rsid w:val="002B66DE"/>
    <w:rsid w:val="002B69EC"/>
    <w:rsid w:val="002B7FAF"/>
    <w:rsid w:val="002C052E"/>
    <w:rsid w:val="002C0B33"/>
    <w:rsid w:val="002C0BB2"/>
    <w:rsid w:val="002C116E"/>
    <w:rsid w:val="002C13C1"/>
    <w:rsid w:val="002C1D7D"/>
    <w:rsid w:val="002C2B66"/>
    <w:rsid w:val="002C3283"/>
    <w:rsid w:val="002C3B0F"/>
    <w:rsid w:val="002C4279"/>
    <w:rsid w:val="002C486A"/>
    <w:rsid w:val="002C496C"/>
    <w:rsid w:val="002C4ABF"/>
    <w:rsid w:val="002C4BF5"/>
    <w:rsid w:val="002C506B"/>
    <w:rsid w:val="002C51D4"/>
    <w:rsid w:val="002C555E"/>
    <w:rsid w:val="002C5E9A"/>
    <w:rsid w:val="002C6243"/>
    <w:rsid w:val="002C653F"/>
    <w:rsid w:val="002C7B64"/>
    <w:rsid w:val="002D0582"/>
    <w:rsid w:val="002D0678"/>
    <w:rsid w:val="002D0860"/>
    <w:rsid w:val="002D09AC"/>
    <w:rsid w:val="002D1550"/>
    <w:rsid w:val="002D1584"/>
    <w:rsid w:val="002D1A91"/>
    <w:rsid w:val="002D21C9"/>
    <w:rsid w:val="002D2AA1"/>
    <w:rsid w:val="002D3154"/>
    <w:rsid w:val="002D4623"/>
    <w:rsid w:val="002D516E"/>
    <w:rsid w:val="002D565F"/>
    <w:rsid w:val="002D5B6F"/>
    <w:rsid w:val="002D5ECA"/>
    <w:rsid w:val="002D64C4"/>
    <w:rsid w:val="002D6694"/>
    <w:rsid w:val="002D6889"/>
    <w:rsid w:val="002D68AA"/>
    <w:rsid w:val="002D704A"/>
    <w:rsid w:val="002D70B2"/>
    <w:rsid w:val="002D76FB"/>
    <w:rsid w:val="002D7C1B"/>
    <w:rsid w:val="002D7E0D"/>
    <w:rsid w:val="002D7EF0"/>
    <w:rsid w:val="002E0B61"/>
    <w:rsid w:val="002E0D59"/>
    <w:rsid w:val="002E11DF"/>
    <w:rsid w:val="002E1318"/>
    <w:rsid w:val="002E15CF"/>
    <w:rsid w:val="002E215E"/>
    <w:rsid w:val="002E22CC"/>
    <w:rsid w:val="002E2573"/>
    <w:rsid w:val="002E262C"/>
    <w:rsid w:val="002E3166"/>
    <w:rsid w:val="002E3D35"/>
    <w:rsid w:val="002E404B"/>
    <w:rsid w:val="002E4371"/>
    <w:rsid w:val="002E4BFD"/>
    <w:rsid w:val="002E4EB3"/>
    <w:rsid w:val="002E5BE0"/>
    <w:rsid w:val="002E5BF0"/>
    <w:rsid w:val="002E6262"/>
    <w:rsid w:val="002E63AB"/>
    <w:rsid w:val="002E655D"/>
    <w:rsid w:val="002E6BC8"/>
    <w:rsid w:val="002E72AA"/>
    <w:rsid w:val="002E7795"/>
    <w:rsid w:val="002E7A24"/>
    <w:rsid w:val="002F00C9"/>
    <w:rsid w:val="002F0AC4"/>
    <w:rsid w:val="002F0EA6"/>
    <w:rsid w:val="002F1095"/>
    <w:rsid w:val="002F117B"/>
    <w:rsid w:val="002F19DC"/>
    <w:rsid w:val="002F1BDC"/>
    <w:rsid w:val="002F22C6"/>
    <w:rsid w:val="002F29A4"/>
    <w:rsid w:val="002F2AAF"/>
    <w:rsid w:val="002F2B28"/>
    <w:rsid w:val="002F2B4E"/>
    <w:rsid w:val="002F2EF7"/>
    <w:rsid w:val="002F3316"/>
    <w:rsid w:val="002F3B0A"/>
    <w:rsid w:val="002F3D57"/>
    <w:rsid w:val="002F4206"/>
    <w:rsid w:val="002F5109"/>
    <w:rsid w:val="002F515E"/>
    <w:rsid w:val="002F5BD6"/>
    <w:rsid w:val="002F5F90"/>
    <w:rsid w:val="002F641B"/>
    <w:rsid w:val="002F68B5"/>
    <w:rsid w:val="002F6BA7"/>
    <w:rsid w:val="002F6EBD"/>
    <w:rsid w:val="002F710B"/>
    <w:rsid w:val="002F7165"/>
    <w:rsid w:val="002F7348"/>
    <w:rsid w:val="002F7722"/>
    <w:rsid w:val="0030003F"/>
    <w:rsid w:val="003001F5"/>
    <w:rsid w:val="003014C3"/>
    <w:rsid w:val="003015A8"/>
    <w:rsid w:val="0030197E"/>
    <w:rsid w:val="00301CB7"/>
    <w:rsid w:val="0030218F"/>
    <w:rsid w:val="00302BFC"/>
    <w:rsid w:val="00302FBC"/>
    <w:rsid w:val="00303976"/>
    <w:rsid w:val="00304252"/>
    <w:rsid w:val="00304309"/>
    <w:rsid w:val="00304BBB"/>
    <w:rsid w:val="00305977"/>
    <w:rsid w:val="0030610D"/>
    <w:rsid w:val="00306286"/>
    <w:rsid w:val="003068B2"/>
    <w:rsid w:val="00306966"/>
    <w:rsid w:val="00306BE3"/>
    <w:rsid w:val="00306D4E"/>
    <w:rsid w:val="00307D19"/>
    <w:rsid w:val="00310744"/>
    <w:rsid w:val="003109DB"/>
    <w:rsid w:val="00310C7B"/>
    <w:rsid w:val="00310C7F"/>
    <w:rsid w:val="00311019"/>
    <w:rsid w:val="003112F5"/>
    <w:rsid w:val="00311657"/>
    <w:rsid w:val="00311C9C"/>
    <w:rsid w:val="00312124"/>
    <w:rsid w:val="003121D8"/>
    <w:rsid w:val="003131D6"/>
    <w:rsid w:val="00313704"/>
    <w:rsid w:val="00313A22"/>
    <w:rsid w:val="003148EF"/>
    <w:rsid w:val="00314923"/>
    <w:rsid w:val="0031570B"/>
    <w:rsid w:val="00315FF8"/>
    <w:rsid w:val="00316118"/>
    <w:rsid w:val="00316433"/>
    <w:rsid w:val="0031670A"/>
    <w:rsid w:val="0031688B"/>
    <w:rsid w:val="0031694A"/>
    <w:rsid w:val="00316A6A"/>
    <w:rsid w:val="00316BBF"/>
    <w:rsid w:val="00317280"/>
    <w:rsid w:val="0031764D"/>
    <w:rsid w:val="003178A4"/>
    <w:rsid w:val="00317D2B"/>
    <w:rsid w:val="00317E95"/>
    <w:rsid w:val="00320389"/>
    <w:rsid w:val="00320792"/>
    <w:rsid w:val="003208E3"/>
    <w:rsid w:val="003215A2"/>
    <w:rsid w:val="003215D3"/>
    <w:rsid w:val="00321771"/>
    <w:rsid w:val="00321AFB"/>
    <w:rsid w:val="00322718"/>
    <w:rsid w:val="003228D7"/>
    <w:rsid w:val="003229AA"/>
    <w:rsid w:val="003231EE"/>
    <w:rsid w:val="0032384D"/>
    <w:rsid w:val="00324724"/>
    <w:rsid w:val="003249DE"/>
    <w:rsid w:val="00325AFF"/>
    <w:rsid w:val="00325C7F"/>
    <w:rsid w:val="00325D1E"/>
    <w:rsid w:val="003271E5"/>
    <w:rsid w:val="003278A8"/>
    <w:rsid w:val="003301EF"/>
    <w:rsid w:val="00330F0E"/>
    <w:rsid w:val="0033114B"/>
    <w:rsid w:val="00331AC7"/>
    <w:rsid w:val="00331D09"/>
    <w:rsid w:val="00331F46"/>
    <w:rsid w:val="0033214C"/>
    <w:rsid w:val="003328FB"/>
    <w:rsid w:val="00332E50"/>
    <w:rsid w:val="00332FE9"/>
    <w:rsid w:val="0033307C"/>
    <w:rsid w:val="00333A84"/>
    <w:rsid w:val="00334C3B"/>
    <w:rsid w:val="00335A0A"/>
    <w:rsid w:val="003361DC"/>
    <w:rsid w:val="0033624A"/>
    <w:rsid w:val="00336AB2"/>
    <w:rsid w:val="00340344"/>
    <w:rsid w:val="00340424"/>
    <w:rsid w:val="00340652"/>
    <w:rsid w:val="0034113E"/>
    <w:rsid w:val="0034177C"/>
    <w:rsid w:val="003418CE"/>
    <w:rsid w:val="00341E9A"/>
    <w:rsid w:val="00342BB3"/>
    <w:rsid w:val="00342D73"/>
    <w:rsid w:val="00342DF4"/>
    <w:rsid w:val="00342EC3"/>
    <w:rsid w:val="00342F79"/>
    <w:rsid w:val="003438B9"/>
    <w:rsid w:val="00343A87"/>
    <w:rsid w:val="0034410B"/>
    <w:rsid w:val="003444D7"/>
    <w:rsid w:val="00344A77"/>
    <w:rsid w:val="00344D87"/>
    <w:rsid w:val="00345432"/>
    <w:rsid w:val="00345674"/>
    <w:rsid w:val="00345CCC"/>
    <w:rsid w:val="003466D7"/>
    <w:rsid w:val="00346851"/>
    <w:rsid w:val="00346AEE"/>
    <w:rsid w:val="00346BCD"/>
    <w:rsid w:val="00346CD0"/>
    <w:rsid w:val="003472E7"/>
    <w:rsid w:val="0034759E"/>
    <w:rsid w:val="00347C1F"/>
    <w:rsid w:val="00351064"/>
    <w:rsid w:val="003511CF"/>
    <w:rsid w:val="003515E4"/>
    <w:rsid w:val="0035164D"/>
    <w:rsid w:val="00351E23"/>
    <w:rsid w:val="0035292C"/>
    <w:rsid w:val="00352A90"/>
    <w:rsid w:val="00352BF8"/>
    <w:rsid w:val="00352E83"/>
    <w:rsid w:val="00353190"/>
    <w:rsid w:val="003531A5"/>
    <w:rsid w:val="003535D1"/>
    <w:rsid w:val="00353DC9"/>
    <w:rsid w:val="003540FD"/>
    <w:rsid w:val="00354173"/>
    <w:rsid w:val="0035461B"/>
    <w:rsid w:val="00354A56"/>
    <w:rsid w:val="003564BD"/>
    <w:rsid w:val="003571A3"/>
    <w:rsid w:val="003574F6"/>
    <w:rsid w:val="00357D5D"/>
    <w:rsid w:val="003608A3"/>
    <w:rsid w:val="00360963"/>
    <w:rsid w:val="00361117"/>
    <w:rsid w:val="003615B0"/>
    <w:rsid w:val="00362099"/>
    <w:rsid w:val="00362641"/>
    <w:rsid w:val="00362E91"/>
    <w:rsid w:val="00363102"/>
    <w:rsid w:val="003633CD"/>
    <w:rsid w:val="00364250"/>
    <w:rsid w:val="003642ED"/>
    <w:rsid w:val="003644DC"/>
    <w:rsid w:val="0036454F"/>
    <w:rsid w:val="003648B9"/>
    <w:rsid w:val="00364B11"/>
    <w:rsid w:val="00364E64"/>
    <w:rsid w:val="003651B8"/>
    <w:rsid w:val="0036535E"/>
    <w:rsid w:val="0036594E"/>
    <w:rsid w:val="00365A50"/>
    <w:rsid w:val="00365D1E"/>
    <w:rsid w:val="0036640A"/>
    <w:rsid w:val="00366766"/>
    <w:rsid w:val="00366CDA"/>
    <w:rsid w:val="00367065"/>
    <w:rsid w:val="00367718"/>
    <w:rsid w:val="00367C4D"/>
    <w:rsid w:val="00370A4D"/>
    <w:rsid w:val="0037104F"/>
    <w:rsid w:val="00371452"/>
    <w:rsid w:val="003717C1"/>
    <w:rsid w:val="00372604"/>
    <w:rsid w:val="0037274A"/>
    <w:rsid w:val="00372EA1"/>
    <w:rsid w:val="00373535"/>
    <w:rsid w:val="003739AA"/>
    <w:rsid w:val="00373BDB"/>
    <w:rsid w:val="00373F4B"/>
    <w:rsid w:val="0037418E"/>
    <w:rsid w:val="003742B0"/>
    <w:rsid w:val="003742D1"/>
    <w:rsid w:val="0037480E"/>
    <w:rsid w:val="00374A2C"/>
    <w:rsid w:val="00374BEC"/>
    <w:rsid w:val="00374E8C"/>
    <w:rsid w:val="00375024"/>
    <w:rsid w:val="003750A1"/>
    <w:rsid w:val="003759D7"/>
    <w:rsid w:val="0037661C"/>
    <w:rsid w:val="00376E9A"/>
    <w:rsid w:val="003771BF"/>
    <w:rsid w:val="00377566"/>
    <w:rsid w:val="00377D57"/>
    <w:rsid w:val="00377F8A"/>
    <w:rsid w:val="00377FB6"/>
    <w:rsid w:val="0038004B"/>
    <w:rsid w:val="003802A8"/>
    <w:rsid w:val="00381409"/>
    <w:rsid w:val="00381468"/>
    <w:rsid w:val="003815F3"/>
    <w:rsid w:val="0038186A"/>
    <w:rsid w:val="0038192F"/>
    <w:rsid w:val="00381AC9"/>
    <w:rsid w:val="003834A9"/>
    <w:rsid w:val="00383638"/>
    <w:rsid w:val="00383F60"/>
    <w:rsid w:val="003848E2"/>
    <w:rsid w:val="00384C79"/>
    <w:rsid w:val="00386011"/>
    <w:rsid w:val="00386070"/>
    <w:rsid w:val="003867A1"/>
    <w:rsid w:val="0038707B"/>
    <w:rsid w:val="00387642"/>
    <w:rsid w:val="0038776B"/>
    <w:rsid w:val="003877E1"/>
    <w:rsid w:val="00387ABE"/>
    <w:rsid w:val="00390CAD"/>
    <w:rsid w:val="00390FF4"/>
    <w:rsid w:val="0039190D"/>
    <w:rsid w:val="0039256E"/>
    <w:rsid w:val="00392640"/>
    <w:rsid w:val="003933CD"/>
    <w:rsid w:val="003938CD"/>
    <w:rsid w:val="0039407E"/>
    <w:rsid w:val="00394AB4"/>
    <w:rsid w:val="00394ADE"/>
    <w:rsid w:val="00395571"/>
    <w:rsid w:val="003965EE"/>
    <w:rsid w:val="0039693A"/>
    <w:rsid w:val="00397018"/>
    <w:rsid w:val="003975C6"/>
    <w:rsid w:val="003978B4"/>
    <w:rsid w:val="003A10FD"/>
    <w:rsid w:val="003A137F"/>
    <w:rsid w:val="003A1820"/>
    <w:rsid w:val="003A23EB"/>
    <w:rsid w:val="003A2426"/>
    <w:rsid w:val="003A2617"/>
    <w:rsid w:val="003A2967"/>
    <w:rsid w:val="003A2A12"/>
    <w:rsid w:val="003A430A"/>
    <w:rsid w:val="003A451F"/>
    <w:rsid w:val="003A4782"/>
    <w:rsid w:val="003A4A02"/>
    <w:rsid w:val="003A4B33"/>
    <w:rsid w:val="003A4B64"/>
    <w:rsid w:val="003A4F2C"/>
    <w:rsid w:val="003A5412"/>
    <w:rsid w:val="003A563F"/>
    <w:rsid w:val="003A5D97"/>
    <w:rsid w:val="003A628A"/>
    <w:rsid w:val="003A6873"/>
    <w:rsid w:val="003A6948"/>
    <w:rsid w:val="003A6D2B"/>
    <w:rsid w:val="003A723B"/>
    <w:rsid w:val="003A74CF"/>
    <w:rsid w:val="003A74DD"/>
    <w:rsid w:val="003B0ACC"/>
    <w:rsid w:val="003B1037"/>
    <w:rsid w:val="003B1326"/>
    <w:rsid w:val="003B140E"/>
    <w:rsid w:val="003B145B"/>
    <w:rsid w:val="003B15BB"/>
    <w:rsid w:val="003B1C17"/>
    <w:rsid w:val="003B1FB6"/>
    <w:rsid w:val="003B2DAF"/>
    <w:rsid w:val="003B2DE4"/>
    <w:rsid w:val="003B2E72"/>
    <w:rsid w:val="003B2F1E"/>
    <w:rsid w:val="003B3255"/>
    <w:rsid w:val="003B32FA"/>
    <w:rsid w:val="003B3506"/>
    <w:rsid w:val="003B4416"/>
    <w:rsid w:val="003B4793"/>
    <w:rsid w:val="003B4CD2"/>
    <w:rsid w:val="003B4D4C"/>
    <w:rsid w:val="003B4D73"/>
    <w:rsid w:val="003B5222"/>
    <w:rsid w:val="003B5615"/>
    <w:rsid w:val="003B5CC0"/>
    <w:rsid w:val="003B6024"/>
    <w:rsid w:val="003B63E7"/>
    <w:rsid w:val="003B645C"/>
    <w:rsid w:val="003B68BE"/>
    <w:rsid w:val="003B6EC5"/>
    <w:rsid w:val="003B7372"/>
    <w:rsid w:val="003B790E"/>
    <w:rsid w:val="003B7AC3"/>
    <w:rsid w:val="003B7E65"/>
    <w:rsid w:val="003B7FA0"/>
    <w:rsid w:val="003C0687"/>
    <w:rsid w:val="003C0764"/>
    <w:rsid w:val="003C0900"/>
    <w:rsid w:val="003C094A"/>
    <w:rsid w:val="003C18E9"/>
    <w:rsid w:val="003C1A2A"/>
    <w:rsid w:val="003C1C11"/>
    <w:rsid w:val="003C2341"/>
    <w:rsid w:val="003C28B3"/>
    <w:rsid w:val="003C2C51"/>
    <w:rsid w:val="003C2F50"/>
    <w:rsid w:val="003C3199"/>
    <w:rsid w:val="003C321C"/>
    <w:rsid w:val="003C3619"/>
    <w:rsid w:val="003C36B0"/>
    <w:rsid w:val="003C3753"/>
    <w:rsid w:val="003C390B"/>
    <w:rsid w:val="003C3EC8"/>
    <w:rsid w:val="003C49E7"/>
    <w:rsid w:val="003C4AD3"/>
    <w:rsid w:val="003C4D41"/>
    <w:rsid w:val="003C520D"/>
    <w:rsid w:val="003C5FC0"/>
    <w:rsid w:val="003C67F9"/>
    <w:rsid w:val="003C69AD"/>
    <w:rsid w:val="003C69D5"/>
    <w:rsid w:val="003C6CA1"/>
    <w:rsid w:val="003C7520"/>
    <w:rsid w:val="003C7546"/>
    <w:rsid w:val="003C778B"/>
    <w:rsid w:val="003C79AE"/>
    <w:rsid w:val="003C7C92"/>
    <w:rsid w:val="003C7CDD"/>
    <w:rsid w:val="003D02B5"/>
    <w:rsid w:val="003D02E6"/>
    <w:rsid w:val="003D03B6"/>
    <w:rsid w:val="003D0456"/>
    <w:rsid w:val="003D148B"/>
    <w:rsid w:val="003D1D55"/>
    <w:rsid w:val="003D24DD"/>
    <w:rsid w:val="003D261D"/>
    <w:rsid w:val="003D2709"/>
    <w:rsid w:val="003D297C"/>
    <w:rsid w:val="003D3632"/>
    <w:rsid w:val="003D3AC3"/>
    <w:rsid w:val="003D3FF1"/>
    <w:rsid w:val="003D4618"/>
    <w:rsid w:val="003D499B"/>
    <w:rsid w:val="003D4C74"/>
    <w:rsid w:val="003D4EE0"/>
    <w:rsid w:val="003D4F6D"/>
    <w:rsid w:val="003D51E1"/>
    <w:rsid w:val="003D524D"/>
    <w:rsid w:val="003D53D9"/>
    <w:rsid w:val="003D5673"/>
    <w:rsid w:val="003D5923"/>
    <w:rsid w:val="003D6151"/>
    <w:rsid w:val="003D6264"/>
    <w:rsid w:val="003D64D2"/>
    <w:rsid w:val="003D64FF"/>
    <w:rsid w:val="003D6AD1"/>
    <w:rsid w:val="003D6E26"/>
    <w:rsid w:val="003D7622"/>
    <w:rsid w:val="003D7D5C"/>
    <w:rsid w:val="003E0046"/>
    <w:rsid w:val="003E0CCD"/>
    <w:rsid w:val="003E0ECD"/>
    <w:rsid w:val="003E0FBA"/>
    <w:rsid w:val="003E23AF"/>
    <w:rsid w:val="003E247C"/>
    <w:rsid w:val="003E2D19"/>
    <w:rsid w:val="003E2F7C"/>
    <w:rsid w:val="003E3130"/>
    <w:rsid w:val="003E3158"/>
    <w:rsid w:val="003E3CE5"/>
    <w:rsid w:val="003E3DB8"/>
    <w:rsid w:val="003E3DD2"/>
    <w:rsid w:val="003E3ED3"/>
    <w:rsid w:val="003E438A"/>
    <w:rsid w:val="003E5583"/>
    <w:rsid w:val="003E5D92"/>
    <w:rsid w:val="003E66F1"/>
    <w:rsid w:val="003E68CF"/>
    <w:rsid w:val="003E75DE"/>
    <w:rsid w:val="003E7FC1"/>
    <w:rsid w:val="003F08C8"/>
    <w:rsid w:val="003F11FB"/>
    <w:rsid w:val="003F1354"/>
    <w:rsid w:val="003F1654"/>
    <w:rsid w:val="003F17B6"/>
    <w:rsid w:val="003F1910"/>
    <w:rsid w:val="003F1B8D"/>
    <w:rsid w:val="003F1FB9"/>
    <w:rsid w:val="003F25E2"/>
    <w:rsid w:val="003F26CF"/>
    <w:rsid w:val="003F2A4E"/>
    <w:rsid w:val="003F32F6"/>
    <w:rsid w:val="003F34EB"/>
    <w:rsid w:val="003F3735"/>
    <w:rsid w:val="003F3FAF"/>
    <w:rsid w:val="003F4FBF"/>
    <w:rsid w:val="003F645F"/>
    <w:rsid w:val="003F656A"/>
    <w:rsid w:val="003F7503"/>
    <w:rsid w:val="003F75BF"/>
    <w:rsid w:val="003F77B7"/>
    <w:rsid w:val="00400023"/>
    <w:rsid w:val="00400F61"/>
    <w:rsid w:val="0040130A"/>
    <w:rsid w:val="004017B6"/>
    <w:rsid w:val="00401BBD"/>
    <w:rsid w:val="0040215E"/>
    <w:rsid w:val="00403F5D"/>
    <w:rsid w:val="00404049"/>
    <w:rsid w:val="004049EB"/>
    <w:rsid w:val="00406A07"/>
    <w:rsid w:val="00406D6B"/>
    <w:rsid w:val="004073F4"/>
    <w:rsid w:val="004107F5"/>
    <w:rsid w:val="004108EC"/>
    <w:rsid w:val="00411955"/>
    <w:rsid w:val="00411FE3"/>
    <w:rsid w:val="004121E7"/>
    <w:rsid w:val="00412A27"/>
    <w:rsid w:val="00412BA6"/>
    <w:rsid w:val="00412CBC"/>
    <w:rsid w:val="004133B0"/>
    <w:rsid w:val="004134A4"/>
    <w:rsid w:val="00413732"/>
    <w:rsid w:val="00413AAC"/>
    <w:rsid w:val="00413F98"/>
    <w:rsid w:val="0041409B"/>
    <w:rsid w:val="0041477E"/>
    <w:rsid w:val="00414BE1"/>
    <w:rsid w:val="004152F0"/>
    <w:rsid w:val="00415AE4"/>
    <w:rsid w:val="00415B0B"/>
    <w:rsid w:val="00415F0E"/>
    <w:rsid w:val="004163F7"/>
    <w:rsid w:val="00416507"/>
    <w:rsid w:val="004170F4"/>
    <w:rsid w:val="00417650"/>
    <w:rsid w:val="00417C63"/>
    <w:rsid w:val="00420AE4"/>
    <w:rsid w:val="00420DEE"/>
    <w:rsid w:val="00421185"/>
    <w:rsid w:val="00421ABA"/>
    <w:rsid w:val="00421C3B"/>
    <w:rsid w:val="00422007"/>
    <w:rsid w:val="0042239A"/>
    <w:rsid w:val="004227FA"/>
    <w:rsid w:val="00422FA4"/>
    <w:rsid w:val="00423107"/>
    <w:rsid w:val="004234D0"/>
    <w:rsid w:val="00423B81"/>
    <w:rsid w:val="00423D06"/>
    <w:rsid w:val="004241F1"/>
    <w:rsid w:val="00424222"/>
    <w:rsid w:val="004243D0"/>
    <w:rsid w:val="00424A6B"/>
    <w:rsid w:val="00425617"/>
    <w:rsid w:val="0042569C"/>
    <w:rsid w:val="00425849"/>
    <w:rsid w:val="00425A58"/>
    <w:rsid w:val="00425A6E"/>
    <w:rsid w:val="00425A96"/>
    <w:rsid w:val="00425BE8"/>
    <w:rsid w:val="00425C77"/>
    <w:rsid w:val="00425F46"/>
    <w:rsid w:val="0042658B"/>
    <w:rsid w:val="00426A80"/>
    <w:rsid w:val="00427BA7"/>
    <w:rsid w:val="004300F7"/>
    <w:rsid w:val="00430145"/>
    <w:rsid w:val="00430A50"/>
    <w:rsid w:val="004310D5"/>
    <w:rsid w:val="00431937"/>
    <w:rsid w:val="00431EB9"/>
    <w:rsid w:val="0043207A"/>
    <w:rsid w:val="0043218D"/>
    <w:rsid w:val="004328A1"/>
    <w:rsid w:val="00432BBA"/>
    <w:rsid w:val="0043317A"/>
    <w:rsid w:val="00433833"/>
    <w:rsid w:val="004338A5"/>
    <w:rsid w:val="00433968"/>
    <w:rsid w:val="00433B8F"/>
    <w:rsid w:val="00434332"/>
    <w:rsid w:val="004348D0"/>
    <w:rsid w:val="004356D1"/>
    <w:rsid w:val="00435990"/>
    <w:rsid w:val="00435E6A"/>
    <w:rsid w:val="00435EE7"/>
    <w:rsid w:val="004363A6"/>
    <w:rsid w:val="004365FF"/>
    <w:rsid w:val="00436719"/>
    <w:rsid w:val="0043693E"/>
    <w:rsid w:val="00436CE6"/>
    <w:rsid w:val="00436D2D"/>
    <w:rsid w:val="00437597"/>
    <w:rsid w:val="00437C39"/>
    <w:rsid w:val="00440419"/>
    <w:rsid w:val="004408C4"/>
    <w:rsid w:val="0044103E"/>
    <w:rsid w:val="00441514"/>
    <w:rsid w:val="004417BE"/>
    <w:rsid w:val="00441985"/>
    <w:rsid w:val="00441998"/>
    <w:rsid w:val="00441B58"/>
    <w:rsid w:val="00441BD5"/>
    <w:rsid w:val="00441D48"/>
    <w:rsid w:val="00441E37"/>
    <w:rsid w:val="00441E6E"/>
    <w:rsid w:val="004421A7"/>
    <w:rsid w:val="004427DB"/>
    <w:rsid w:val="00442A87"/>
    <w:rsid w:val="004435E5"/>
    <w:rsid w:val="00443739"/>
    <w:rsid w:val="004457A1"/>
    <w:rsid w:val="00446569"/>
    <w:rsid w:val="004466EA"/>
    <w:rsid w:val="00446C6C"/>
    <w:rsid w:val="00446FA8"/>
    <w:rsid w:val="004473CF"/>
    <w:rsid w:val="0044746F"/>
    <w:rsid w:val="00447664"/>
    <w:rsid w:val="004476C2"/>
    <w:rsid w:val="00447E7B"/>
    <w:rsid w:val="0045024D"/>
    <w:rsid w:val="0045060F"/>
    <w:rsid w:val="00451716"/>
    <w:rsid w:val="00451976"/>
    <w:rsid w:val="00451B39"/>
    <w:rsid w:val="00451CC8"/>
    <w:rsid w:val="004529B9"/>
    <w:rsid w:val="00452AE2"/>
    <w:rsid w:val="00452C75"/>
    <w:rsid w:val="00454360"/>
    <w:rsid w:val="0045464C"/>
    <w:rsid w:val="0045497E"/>
    <w:rsid w:val="00454E1A"/>
    <w:rsid w:val="00454E49"/>
    <w:rsid w:val="00455C0F"/>
    <w:rsid w:val="00455C1C"/>
    <w:rsid w:val="00455DFC"/>
    <w:rsid w:val="00455E31"/>
    <w:rsid w:val="00455E97"/>
    <w:rsid w:val="004561FF"/>
    <w:rsid w:val="0045630D"/>
    <w:rsid w:val="00456421"/>
    <w:rsid w:val="0045680A"/>
    <w:rsid w:val="0045703C"/>
    <w:rsid w:val="004571E9"/>
    <w:rsid w:val="004575C4"/>
    <w:rsid w:val="004576C8"/>
    <w:rsid w:val="00460267"/>
    <w:rsid w:val="00460D25"/>
    <w:rsid w:val="00461027"/>
    <w:rsid w:val="004611A8"/>
    <w:rsid w:val="0046120F"/>
    <w:rsid w:val="00461681"/>
    <w:rsid w:val="004618B8"/>
    <w:rsid w:val="00461941"/>
    <w:rsid w:val="00461EAD"/>
    <w:rsid w:val="00462551"/>
    <w:rsid w:val="00463469"/>
    <w:rsid w:val="00463990"/>
    <w:rsid w:val="00463B73"/>
    <w:rsid w:val="004641AB"/>
    <w:rsid w:val="004643FF"/>
    <w:rsid w:val="00464962"/>
    <w:rsid w:val="00464C56"/>
    <w:rsid w:val="00465467"/>
    <w:rsid w:val="00465827"/>
    <w:rsid w:val="00465D19"/>
    <w:rsid w:val="00465FB0"/>
    <w:rsid w:val="00467135"/>
    <w:rsid w:val="00467264"/>
    <w:rsid w:val="00467F95"/>
    <w:rsid w:val="004701A8"/>
    <w:rsid w:val="00470A90"/>
    <w:rsid w:val="00470C38"/>
    <w:rsid w:val="00470DC3"/>
    <w:rsid w:val="00471557"/>
    <w:rsid w:val="00471ED4"/>
    <w:rsid w:val="004722CB"/>
    <w:rsid w:val="004725B1"/>
    <w:rsid w:val="004726FB"/>
    <w:rsid w:val="00472BCB"/>
    <w:rsid w:val="004737F1"/>
    <w:rsid w:val="004738A8"/>
    <w:rsid w:val="00473D9D"/>
    <w:rsid w:val="00473E0B"/>
    <w:rsid w:val="0047474C"/>
    <w:rsid w:val="00474F88"/>
    <w:rsid w:val="0047516E"/>
    <w:rsid w:val="004751B5"/>
    <w:rsid w:val="00475E8B"/>
    <w:rsid w:val="004760CF"/>
    <w:rsid w:val="004770DA"/>
    <w:rsid w:val="004771BB"/>
    <w:rsid w:val="004803E2"/>
    <w:rsid w:val="004805EF"/>
    <w:rsid w:val="00480A6C"/>
    <w:rsid w:val="004814DC"/>
    <w:rsid w:val="0048154D"/>
    <w:rsid w:val="004818A4"/>
    <w:rsid w:val="00481CBE"/>
    <w:rsid w:val="00481FF3"/>
    <w:rsid w:val="004830C5"/>
    <w:rsid w:val="00483110"/>
    <w:rsid w:val="00483421"/>
    <w:rsid w:val="00483609"/>
    <w:rsid w:val="00483717"/>
    <w:rsid w:val="00483DAB"/>
    <w:rsid w:val="004841D3"/>
    <w:rsid w:val="00484422"/>
    <w:rsid w:val="004845BE"/>
    <w:rsid w:val="00484B38"/>
    <w:rsid w:val="00484B53"/>
    <w:rsid w:val="00485104"/>
    <w:rsid w:val="00485552"/>
    <w:rsid w:val="00485C1F"/>
    <w:rsid w:val="00487197"/>
    <w:rsid w:val="004875D9"/>
    <w:rsid w:val="00490587"/>
    <w:rsid w:val="004906D4"/>
    <w:rsid w:val="00491426"/>
    <w:rsid w:val="00491662"/>
    <w:rsid w:val="00491995"/>
    <w:rsid w:val="00491C47"/>
    <w:rsid w:val="00491D2D"/>
    <w:rsid w:val="00492486"/>
    <w:rsid w:val="0049289D"/>
    <w:rsid w:val="00492B98"/>
    <w:rsid w:val="00493623"/>
    <w:rsid w:val="0049370F"/>
    <w:rsid w:val="00493AB9"/>
    <w:rsid w:val="00494079"/>
    <w:rsid w:val="004940B0"/>
    <w:rsid w:val="00494755"/>
    <w:rsid w:val="00494D72"/>
    <w:rsid w:val="0049582F"/>
    <w:rsid w:val="004958B5"/>
    <w:rsid w:val="00495978"/>
    <w:rsid w:val="00496286"/>
    <w:rsid w:val="0049690B"/>
    <w:rsid w:val="004969A0"/>
    <w:rsid w:val="00496D25"/>
    <w:rsid w:val="004970F7"/>
    <w:rsid w:val="00497984"/>
    <w:rsid w:val="004A0189"/>
    <w:rsid w:val="004A01DF"/>
    <w:rsid w:val="004A0492"/>
    <w:rsid w:val="004A0721"/>
    <w:rsid w:val="004A1635"/>
    <w:rsid w:val="004A187B"/>
    <w:rsid w:val="004A18CF"/>
    <w:rsid w:val="004A2200"/>
    <w:rsid w:val="004A26D9"/>
    <w:rsid w:val="004A28CE"/>
    <w:rsid w:val="004A314F"/>
    <w:rsid w:val="004A3308"/>
    <w:rsid w:val="004A375F"/>
    <w:rsid w:val="004A38AC"/>
    <w:rsid w:val="004A38E4"/>
    <w:rsid w:val="004A3C26"/>
    <w:rsid w:val="004A3CE5"/>
    <w:rsid w:val="004A4BE9"/>
    <w:rsid w:val="004A4DE7"/>
    <w:rsid w:val="004A66F7"/>
    <w:rsid w:val="004A72F7"/>
    <w:rsid w:val="004A7405"/>
    <w:rsid w:val="004A78E5"/>
    <w:rsid w:val="004B02CF"/>
    <w:rsid w:val="004B0552"/>
    <w:rsid w:val="004B0F62"/>
    <w:rsid w:val="004B1289"/>
    <w:rsid w:val="004B15D1"/>
    <w:rsid w:val="004B1EBA"/>
    <w:rsid w:val="004B20FC"/>
    <w:rsid w:val="004B287E"/>
    <w:rsid w:val="004B2A30"/>
    <w:rsid w:val="004B2D4B"/>
    <w:rsid w:val="004B305A"/>
    <w:rsid w:val="004B3424"/>
    <w:rsid w:val="004B3574"/>
    <w:rsid w:val="004B36D8"/>
    <w:rsid w:val="004B3867"/>
    <w:rsid w:val="004B3894"/>
    <w:rsid w:val="004B38D4"/>
    <w:rsid w:val="004B3CF2"/>
    <w:rsid w:val="004B4597"/>
    <w:rsid w:val="004B45A2"/>
    <w:rsid w:val="004B4FB0"/>
    <w:rsid w:val="004B5F9A"/>
    <w:rsid w:val="004B6059"/>
    <w:rsid w:val="004B643C"/>
    <w:rsid w:val="004B66B6"/>
    <w:rsid w:val="004B6749"/>
    <w:rsid w:val="004B6C2C"/>
    <w:rsid w:val="004B7177"/>
    <w:rsid w:val="004B77A6"/>
    <w:rsid w:val="004B79E0"/>
    <w:rsid w:val="004B7F03"/>
    <w:rsid w:val="004C07C8"/>
    <w:rsid w:val="004C093F"/>
    <w:rsid w:val="004C0D9D"/>
    <w:rsid w:val="004C199F"/>
    <w:rsid w:val="004C1A53"/>
    <w:rsid w:val="004C25CF"/>
    <w:rsid w:val="004C2A36"/>
    <w:rsid w:val="004C2D65"/>
    <w:rsid w:val="004C38A7"/>
    <w:rsid w:val="004C3BB9"/>
    <w:rsid w:val="004C3DDE"/>
    <w:rsid w:val="004C3FB7"/>
    <w:rsid w:val="004C4B6B"/>
    <w:rsid w:val="004C5587"/>
    <w:rsid w:val="004C5B8B"/>
    <w:rsid w:val="004C5D31"/>
    <w:rsid w:val="004C63D5"/>
    <w:rsid w:val="004C66CD"/>
    <w:rsid w:val="004C690E"/>
    <w:rsid w:val="004C6AB9"/>
    <w:rsid w:val="004C6D19"/>
    <w:rsid w:val="004C7428"/>
    <w:rsid w:val="004C7C1F"/>
    <w:rsid w:val="004D0A7E"/>
    <w:rsid w:val="004D1088"/>
    <w:rsid w:val="004D1B7E"/>
    <w:rsid w:val="004D2771"/>
    <w:rsid w:val="004D2861"/>
    <w:rsid w:val="004D2F0D"/>
    <w:rsid w:val="004D34CD"/>
    <w:rsid w:val="004D357C"/>
    <w:rsid w:val="004D399E"/>
    <w:rsid w:val="004D3C49"/>
    <w:rsid w:val="004D44B6"/>
    <w:rsid w:val="004D4772"/>
    <w:rsid w:val="004D482F"/>
    <w:rsid w:val="004D5BF6"/>
    <w:rsid w:val="004D5BFF"/>
    <w:rsid w:val="004D5D77"/>
    <w:rsid w:val="004D6009"/>
    <w:rsid w:val="004D61AD"/>
    <w:rsid w:val="004D68AE"/>
    <w:rsid w:val="004D719D"/>
    <w:rsid w:val="004D7349"/>
    <w:rsid w:val="004D78BC"/>
    <w:rsid w:val="004D7E20"/>
    <w:rsid w:val="004D7E4D"/>
    <w:rsid w:val="004D7EC1"/>
    <w:rsid w:val="004E0403"/>
    <w:rsid w:val="004E0982"/>
    <w:rsid w:val="004E0ECE"/>
    <w:rsid w:val="004E0F4F"/>
    <w:rsid w:val="004E1304"/>
    <w:rsid w:val="004E131B"/>
    <w:rsid w:val="004E146D"/>
    <w:rsid w:val="004E18E2"/>
    <w:rsid w:val="004E1AF2"/>
    <w:rsid w:val="004E207C"/>
    <w:rsid w:val="004E27EF"/>
    <w:rsid w:val="004E27FB"/>
    <w:rsid w:val="004E3922"/>
    <w:rsid w:val="004E39B5"/>
    <w:rsid w:val="004E4006"/>
    <w:rsid w:val="004E56EA"/>
    <w:rsid w:val="004E5852"/>
    <w:rsid w:val="004E5998"/>
    <w:rsid w:val="004E5FFF"/>
    <w:rsid w:val="004E69BC"/>
    <w:rsid w:val="004E69FC"/>
    <w:rsid w:val="004E6DF9"/>
    <w:rsid w:val="004E7CF8"/>
    <w:rsid w:val="004E7F4F"/>
    <w:rsid w:val="004F08B0"/>
    <w:rsid w:val="004F0EB8"/>
    <w:rsid w:val="004F127D"/>
    <w:rsid w:val="004F15C9"/>
    <w:rsid w:val="004F1DE2"/>
    <w:rsid w:val="004F1E1C"/>
    <w:rsid w:val="004F2879"/>
    <w:rsid w:val="004F2DF1"/>
    <w:rsid w:val="004F2F5E"/>
    <w:rsid w:val="004F343D"/>
    <w:rsid w:val="004F3A60"/>
    <w:rsid w:val="004F3A6D"/>
    <w:rsid w:val="004F410C"/>
    <w:rsid w:val="004F4BF4"/>
    <w:rsid w:val="004F4EFE"/>
    <w:rsid w:val="004F4F01"/>
    <w:rsid w:val="004F500E"/>
    <w:rsid w:val="004F518A"/>
    <w:rsid w:val="004F5285"/>
    <w:rsid w:val="004F5519"/>
    <w:rsid w:val="004F6F0B"/>
    <w:rsid w:val="004F7005"/>
    <w:rsid w:val="004F7939"/>
    <w:rsid w:val="004F7DD4"/>
    <w:rsid w:val="005006B8"/>
    <w:rsid w:val="00500B82"/>
    <w:rsid w:val="0050115A"/>
    <w:rsid w:val="005017C9"/>
    <w:rsid w:val="00501895"/>
    <w:rsid w:val="00501B1D"/>
    <w:rsid w:val="00502095"/>
    <w:rsid w:val="005023E4"/>
    <w:rsid w:val="00502697"/>
    <w:rsid w:val="0050288E"/>
    <w:rsid w:val="00502F2D"/>
    <w:rsid w:val="005041EB"/>
    <w:rsid w:val="005047F3"/>
    <w:rsid w:val="00504AF7"/>
    <w:rsid w:val="00504B49"/>
    <w:rsid w:val="00504ECE"/>
    <w:rsid w:val="00505642"/>
    <w:rsid w:val="00506004"/>
    <w:rsid w:val="00506712"/>
    <w:rsid w:val="00506880"/>
    <w:rsid w:val="00506C81"/>
    <w:rsid w:val="00506E85"/>
    <w:rsid w:val="00506F9E"/>
    <w:rsid w:val="005071C9"/>
    <w:rsid w:val="005072A9"/>
    <w:rsid w:val="00507D07"/>
    <w:rsid w:val="0051051D"/>
    <w:rsid w:val="0051061D"/>
    <w:rsid w:val="00510723"/>
    <w:rsid w:val="00510B2B"/>
    <w:rsid w:val="005113DC"/>
    <w:rsid w:val="005116F5"/>
    <w:rsid w:val="00511B5A"/>
    <w:rsid w:val="00511C08"/>
    <w:rsid w:val="00511CDF"/>
    <w:rsid w:val="00512387"/>
    <w:rsid w:val="005125B8"/>
    <w:rsid w:val="005127C2"/>
    <w:rsid w:val="00512AB3"/>
    <w:rsid w:val="00512CE0"/>
    <w:rsid w:val="00514A0E"/>
    <w:rsid w:val="00514AA4"/>
    <w:rsid w:val="00514B8D"/>
    <w:rsid w:val="00514D4A"/>
    <w:rsid w:val="00515732"/>
    <w:rsid w:val="005159C1"/>
    <w:rsid w:val="005161A3"/>
    <w:rsid w:val="005161EE"/>
    <w:rsid w:val="005163EA"/>
    <w:rsid w:val="005167EB"/>
    <w:rsid w:val="0051717A"/>
    <w:rsid w:val="00517DDB"/>
    <w:rsid w:val="00520439"/>
    <w:rsid w:val="00520783"/>
    <w:rsid w:val="00520C86"/>
    <w:rsid w:val="00521143"/>
    <w:rsid w:val="00521931"/>
    <w:rsid w:val="00521B32"/>
    <w:rsid w:val="00523449"/>
    <w:rsid w:val="0052367A"/>
    <w:rsid w:val="0052379C"/>
    <w:rsid w:val="00523BFD"/>
    <w:rsid w:val="00523F79"/>
    <w:rsid w:val="00524653"/>
    <w:rsid w:val="00524791"/>
    <w:rsid w:val="005250CB"/>
    <w:rsid w:val="00525E8D"/>
    <w:rsid w:val="005266A3"/>
    <w:rsid w:val="00526ADB"/>
    <w:rsid w:val="00526DBA"/>
    <w:rsid w:val="0053014D"/>
    <w:rsid w:val="00530375"/>
    <w:rsid w:val="005303D8"/>
    <w:rsid w:val="00530439"/>
    <w:rsid w:val="00531AAB"/>
    <w:rsid w:val="00531D67"/>
    <w:rsid w:val="005328AD"/>
    <w:rsid w:val="00532D97"/>
    <w:rsid w:val="00532E5D"/>
    <w:rsid w:val="005330F8"/>
    <w:rsid w:val="005335E7"/>
    <w:rsid w:val="005335F9"/>
    <w:rsid w:val="005336F6"/>
    <w:rsid w:val="005337B7"/>
    <w:rsid w:val="005338A3"/>
    <w:rsid w:val="005338ED"/>
    <w:rsid w:val="00533EA3"/>
    <w:rsid w:val="00534679"/>
    <w:rsid w:val="00534716"/>
    <w:rsid w:val="00534C42"/>
    <w:rsid w:val="00534C59"/>
    <w:rsid w:val="00534D59"/>
    <w:rsid w:val="0053562F"/>
    <w:rsid w:val="00535A16"/>
    <w:rsid w:val="00535EFB"/>
    <w:rsid w:val="0053616A"/>
    <w:rsid w:val="0053687A"/>
    <w:rsid w:val="00536EBB"/>
    <w:rsid w:val="005370FB"/>
    <w:rsid w:val="00537678"/>
    <w:rsid w:val="005400D4"/>
    <w:rsid w:val="0054032E"/>
    <w:rsid w:val="0054071D"/>
    <w:rsid w:val="00540C7A"/>
    <w:rsid w:val="00540E72"/>
    <w:rsid w:val="0054128B"/>
    <w:rsid w:val="00541B12"/>
    <w:rsid w:val="00542022"/>
    <w:rsid w:val="00542DED"/>
    <w:rsid w:val="00543253"/>
    <w:rsid w:val="00543510"/>
    <w:rsid w:val="005438F1"/>
    <w:rsid w:val="00544520"/>
    <w:rsid w:val="00544523"/>
    <w:rsid w:val="00544A3B"/>
    <w:rsid w:val="0054536C"/>
    <w:rsid w:val="0054550B"/>
    <w:rsid w:val="005458F3"/>
    <w:rsid w:val="00545929"/>
    <w:rsid w:val="00546682"/>
    <w:rsid w:val="00546FDF"/>
    <w:rsid w:val="005473F6"/>
    <w:rsid w:val="005474C4"/>
    <w:rsid w:val="005479A1"/>
    <w:rsid w:val="00547D37"/>
    <w:rsid w:val="00550CEE"/>
    <w:rsid w:val="00551944"/>
    <w:rsid w:val="00551D63"/>
    <w:rsid w:val="00552095"/>
    <w:rsid w:val="0055223F"/>
    <w:rsid w:val="0055229A"/>
    <w:rsid w:val="00553259"/>
    <w:rsid w:val="0055335B"/>
    <w:rsid w:val="00553DAC"/>
    <w:rsid w:val="00553F1A"/>
    <w:rsid w:val="00554267"/>
    <w:rsid w:val="00554581"/>
    <w:rsid w:val="005545E0"/>
    <w:rsid w:val="00554A05"/>
    <w:rsid w:val="00554A4B"/>
    <w:rsid w:val="00554F2E"/>
    <w:rsid w:val="00555295"/>
    <w:rsid w:val="00555380"/>
    <w:rsid w:val="00555389"/>
    <w:rsid w:val="0055550F"/>
    <w:rsid w:val="0055567E"/>
    <w:rsid w:val="00556584"/>
    <w:rsid w:val="00557228"/>
    <w:rsid w:val="00557AB2"/>
    <w:rsid w:val="00557F68"/>
    <w:rsid w:val="00560A7D"/>
    <w:rsid w:val="005617DF"/>
    <w:rsid w:val="00561B9E"/>
    <w:rsid w:val="00561F15"/>
    <w:rsid w:val="005623C1"/>
    <w:rsid w:val="0056261F"/>
    <w:rsid w:val="005635D9"/>
    <w:rsid w:val="00563786"/>
    <w:rsid w:val="00563A12"/>
    <w:rsid w:val="00563A36"/>
    <w:rsid w:val="0056459B"/>
    <w:rsid w:val="00564958"/>
    <w:rsid w:val="00564BD2"/>
    <w:rsid w:val="00564C4B"/>
    <w:rsid w:val="00564D28"/>
    <w:rsid w:val="0056539B"/>
    <w:rsid w:val="00565ABA"/>
    <w:rsid w:val="00566334"/>
    <w:rsid w:val="005667A3"/>
    <w:rsid w:val="00566894"/>
    <w:rsid w:val="00566C2A"/>
    <w:rsid w:val="00567071"/>
    <w:rsid w:val="00567999"/>
    <w:rsid w:val="00567AA4"/>
    <w:rsid w:val="00567BBE"/>
    <w:rsid w:val="005700BF"/>
    <w:rsid w:val="00570684"/>
    <w:rsid w:val="0057086B"/>
    <w:rsid w:val="00570A95"/>
    <w:rsid w:val="00570C3B"/>
    <w:rsid w:val="0057101A"/>
    <w:rsid w:val="005718D3"/>
    <w:rsid w:val="00571F10"/>
    <w:rsid w:val="0057295E"/>
    <w:rsid w:val="00572B6C"/>
    <w:rsid w:val="005730D1"/>
    <w:rsid w:val="0057310D"/>
    <w:rsid w:val="005740AD"/>
    <w:rsid w:val="005743B0"/>
    <w:rsid w:val="00574425"/>
    <w:rsid w:val="0057455A"/>
    <w:rsid w:val="005745D4"/>
    <w:rsid w:val="00574925"/>
    <w:rsid w:val="00575919"/>
    <w:rsid w:val="005759EC"/>
    <w:rsid w:val="00576387"/>
    <w:rsid w:val="0057643C"/>
    <w:rsid w:val="00577007"/>
    <w:rsid w:val="00577606"/>
    <w:rsid w:val="0058045C"/>
    <w:rsid w:val="005805C0"/>
    <w:rsid w:val="005815C9"/>
    <w:rsid w:val="00581886"/>
    <w:rsid w:val="00581CC6"/>
    <w:rsid w:val="00581F00"/>
    <w:rsid w:val="00582AAA"/>
    <w:rsid w:val="00583100"/>
    <w:rsid w:val="00583700"/>
    <w:rsid w:val="00583761"/>
    <w:rsid w:val="0058396D"/>
    <w:rsid w:val="005839BA"/>
    <w:rsid w:val="00583EFA"/>
    <w:rsid w:val="005841C1"/>
    <w:rsid w:val="0058427A"/>
    <w:rsid w:val="005842BD"/>
    <w:rsid w:val="005845ED"/>
    <w:rsid w:val="005845FB"/>
    <w:rsid w:val="00584A6A"/>
    <w:rsid w:val="00584F13"/>
    <w:rsid w:val="00585690"/>
    <w:rsid w:val="00585ACA"/>
    <w:rsid w:val="0058624E"/>
    <w:rsid w:val="00586B09"/>
    <w:rsid w:val="00586E7C"/>
    <w:rsid w:val="005871A9"/>
    <w:rsid w:val="005878C4"/>
    <w:rsid w:val="00587972"/>
    <w:rsid w:val="00587F54"/>
    <w:rsid w:val="0059017F"/>
    <w:rsid w:val="00591338"/>
    <w:rsid w:val="00592071"/>
    <w:rsid w:val="00592228"/>
    <w:rsid w:val="005922DD"/>
    <w:rsid w:val="005925AB"/>
    <w:rsid w:val="0059272B"/>
    <w:rsid w:val="005931C7"/>
    <w:rsid w:val="00593777"/>
    <w:rsid w:val="00593C9B"/>
    <w:rsid w:val="00593E8A"/>
    <w:rsid w:val="00593F64"/>
    <w:rsid w:val="00594443"/>
    <w:rsid w:val="0059455B"/>
    <w:rsid w:val="005946E6"/>
    <w:rsid w:val="005947E0"/>
    <w:rsid w:val="00594836"/>
    <w:rsid w:val="005952A5"/>
    <w:rsid w:val="00595C8F"/>
    <w:rsid w:val="005969A4"/>
    <w:rsid w:val="00596EEC"/>
    <w:rsid w:val="0059713A"/>
    <w:rsid w:val="005973E0"/>
    <w:rsid w:val="00597588"/>
    <w:rsid w:val="005975C7"/>
    <w:rsid w:val="00597C9E"/>
    <w:rsid w:val="00597DBD"/>
    <w:rsid w:val="005A05B7"/>
    <w:rsid w:val="005A0DEE"/>
    <w:rsid w:val="005A1294"/>
    <w:rsid w:val="005A1465"/>
    <w:rsid w:val="005A1B14"/>
    <w:rsid w:val="005A1B4E"/>
    <w:rsid w:val="005A1DDD"/>
    <w:rsid w:val="005A29F5"/>
    <w:rsid w:val="005A2F0E"/>
    <w:rsid w:val="005A31EE"/>
    <w:rsid w:val="005A35B1"/>
    <w:rsid w:val="005A4186"/>
    <w:rsid w:val="005A45A7"/>
    <w:rsid w:val="005A4CE0"/>
    <w:rsid w:val="005A4EEA"/>
    <w:rsid w:val="005A5188"/>
    <w:rsid w:val="005A5E05"/>
    <w:rsid w:val="005A67E8"/>
    <w:rsid w:val="005A6B0D"/>
    <w:rsid w:val="005A6F90"/>
    <w:rsid w:val="005A79C0"/>
    <w:rsid w:val="005A7C28"/>
    <w:rsid w:val="005B0367"/>
    <w:rsid w:val="005B04A5"/>
    <w:rsid w:val="005B04C2"/>
    <w:rsid w:val="005B12D2"/>
    <w:rsid w:val="005B1A54"/>
    <w:rsid w:val="005B1EB1"/>
    <w:rsid w:val="005B1F47"/>
    <w:rsid w:val="005B2228"/>
    <w:rsid w:val="005B24A6"/>
    <w:rsid w:val="005B27AB"/>
    <w:rsid w:val="005B27DE"/>
    <w:rsid w:val="005B28BB"/>
    <w:rsid w:val="005B2F0A"/>
    <w:rsid w:val="005B3893"/>
    <w:rsid w:val="005B3A1D"/>
    <w:rsid w:val="005B3A82"/>
    <w:rsid w:val="005B3EF1"/>
    <w:rsid w:val="005B4073"/>
    <w:rsid w:val="005B4858"/>
    <w:rsid w:val="005B48BE"/>
    <w:rsid w:val="005B4B2F"/>
    <w:rsid w:val="005B4C65"/>
    <w:rsid w:val="005B4F0F"/>
    <w:rsid w:val="005B5081"/>
    <w:rsid w:val="005B51C1"/>
    <w:rsid w:val="005B5408"/>
    <w:rsid w:val="005B59F5"/>
    <w:rsid w:val="005B5A43"/>
    <w:rsid w:val="005B5A63"/>
    <w:rsid w:val="005B6982"/>
    <w:rsid w:val="005B6B9D"/>
    <w:rsid w:val="005B7216"/>
    <w:rsid w:val="005B7F2B"/>
    <w:rsid w:val="005B7F66"/>
    <w:rsid w:val="005B7FED"/>
    <w:rsid w:val="005C06C3"/>
    <w:rsid w:val="005C0846"/>
    <w:rsid w:val="005C0B1F"/>
    <w:rsid w:val="005C0F36"/>
    <w:rsid w:val="005C14E5"/>
    <w:rsid w:val="005C180D"/>
    <w:rsid w:val="005C23BE"/>
    <w:rsid w:val="005C2654"/>
    <w:rsid w:val="005C328C"/>
    <w:rsid w:val="005C3A0F"/>
    <w:rsid w:val="005C3D55"/>
    <w:rsid w:val="005C4196"/>
    <w:rsid w:val="005C4330"/>
    <w:rsid w:val="005C46EC"/>
    <w:rsid w:val="005C4F87"/>
    <w:rsid w:val="005C563E"/>
    <w:rsid w:val="005C5BD6"/>
    <w:rsid w:val="005C6052"/>
    <w:rsid w:val="005C6C43"/>
    <w:rsid w:val="005C7762"/>
    <w:rsid w:val="005C79F9"/>
    <w:rsid w:val="005C7F6C"/>
    <w:rsid w:val="005D099A"/>
    <w:rsid w:val="005D0D15"/>
    <w:rsid w:val="005D2983"/>
    <w:rsid w:val="005D2BB7"/>
    <w:rsid w:val="005D32C6"/>
    <w:rsid w:val="005D3306"/>
    <w:rsid w:val="005D33CE"/>
    <w:rsid w:val="005D3A2E"/>
    <w:rsid w:val="005D407D"/>
    <w:rsid w:val="005D422E"/>
    <w:rsid w:val="005D4389"/>
    <w:rsid w:val="005D4968"/>
    <w:rsid w:val="005D581C"/>
    <w:rsid w:val="005D594A"/>
    <w:rsid w:val="005D5E61"/>
    <w:rsid w:val="005D5FEF"/>
    <w:rsid w:val="005D61B1"/>
    <w:rsid w:val="005D63FF"/>
    <w:rsid w:val="005D6454"/>
    <w:rsid w:val="005D661A"/>
    <w:rsid w:val="005D66EC"/>
    <w:rsid w:val="005D6C6A"/>
    <w:rsid w:val="005D6EF9"/>
    <w:rsid w:val="005D7A1C"/>
    <w:rsid w:val="005E06F2"/>
    <w:rsid w:val="005E0911"/>
    <w:rsid w:val="005E0F57"/>
    <w:rsid w:val="005E16C8"/>
    <w:rsid w:val="005E178E"/>
    <w:rsid w:val="005E18CF"/>
    <w:rsid w:val="005E19B7"/>
    <w:rsid w:val="005E2621"/>
    <w:rsid w:val="005E292C"/>
    <w:rsid w:val="005E2D18"/>
    <w:rsid w:val="005E320A"/>
    <w:rsid w:val="005E3583"/>
    <w:rsid w:val="005E3954"/>
    <w:rsid w:val="005E4240"/>
    <w:rsid w:val="005E4353"/>
    <w:rsid w:val="005E4798"/>
    <w:rsid w:val="005E4AB7"/>
    <w:rsid w:val="005E562E"/>
    <w:rsid w:val="005E5B2B"/>
    <w:rsid w:val="005E5D5F"/>
    <w:rsid w:val="005E6105"/>
    <w:rsid w:val="005E6748"/>
    <w:rsid w:val="005E75F9"/>
    <w:rsid w:val="005E7B39"/>
    <w:rsid w:val="005F0D57"/>
    <w:rsid w:val="005F0DBA"/>
    <w:rsid w:val="005F1DE7"/>
    <w:rsid w:val="005F1FE5"/>
    <w:rsid w:val="005F2177"/>
    <w:rsid w:val="005F225F"/>
    <w:rsid w:val="005F24F8"/>
    <w:rsid w:val="005F2AB4"/>
    <w:rsid w:val="005F2ECC"/>
    <w:rsid w:val="005F39B3"/>
    <w:rsid w:val="005F3C32"/>
    <w:rsid w:val="005F3D7F"/>
    <w:rsid w:val="005F3F61"/>
    <w:rsid w:val="005F3FFF"/>
    <w:rsid w:val="005F42AD"/>
    <w:rsid w:val="005F4A6A"/>
    <w:rsid w:val="005F4DA9"/>
    <w:rsid w:val="005F4F5D"/>
    <w:rsid w:val="005F4F65"/>
    <w:rsid w:val="005F518C"/>
    <w:rsid w:val="005F56F6"/>
    <w:rsid w:val="005F617A"/>
    <w:rsid w:val="005F6C0E"/>
    <w:rsid w:val="005F6CC2"/>
    <w:rsid w:val="005F71F9"/>
    <w:rsid w:val="005F7430"/>
    <w:rsid w:val="005F762C"/>
    <w:rsid w:val="005F7C33"/>
    <w:rsid w:val="005F7F57"/>
    <w:rsid w:val="005F7FDA"/>
    <w:rsid w:val="00600210"/>
    <w:rsid w:val="00600A8B"/>
    <w:rsid w:val="00600F05"/>
    <w:rsid w:val="00602725"/>
    <w:rsid w:val="00602A5A"/>
    <w:rsid w:val="00602CA0"/>
    <w:rsid w:val="006046B1"/>
    <w:rsid w:val="00604DFA"/>
    <w:rsid w:val="00605057"/>
    <w:rsid w:val="006050BB"/>
    <w:rsid w:val="00605360"/>
    <w:rsid w:val="0060568D"/>
    <w:rsid w:val="00605A54"/>
    <w:rsid w:val="00606837"/>
    <w:rsid w:val="00606A7E"/>
    <w:rsid w:val="00606E05"/>
    <w:rsid w:val="00607C8D"/>
    <w:rsid w:val="00610C0D"/>
    <w:rsid w:val="00610C19"/>
    <w:rsid w:val="006118F0"/>
    <w:rsid w:val="00611C39"/>
    <w:rsid w:val="00612086"/>
    <w:rsid w:val="0061209E"/>
    <w:rsid w:val="00612211"/>
    <w:rsid w:val="0061245D"/>
    <w:rsid w:val="00612974"/>
    <w:rsid w:val="00612E3B"/>
    <w:rsid w:val="00612F1D"/>
    <w:rsid w:val="006132C7"/>
    <w:rsid w:val="0061483A"/>
    <w:rsid w:val="00614CD7"/>
    <w:rsid w:val="00614EBC"/>
    <w:rsid w:val="006153DA"/>
    <w:rsid w:val="006154FB"/>
    <w:rsid w:val="00615964"/>
    <w:rsid w:val="00615B3B"/>
    <w:rsid w:val="00615C83"/>
    <w:rsid w:val="00615F91"/>
    <w:rsid w:val="006163E9"/>
    <w:rsid w:val="006164AF"/>
    <w:rsid w:val="006165DE"/>
    <w:rsid w:val="0061739A"/>
    <w:rsid w:val="006174BF"/>
    <w:rsid w:val="0062006A"/>
    <w:rsid w:val="00620265"/>
    <w:rsid w:val="006227B9"/>
    <w:rsid w:val="00622BC4"/>
    <w:rsid w:val="006230EE"/>
    <w:rsid w:val="0062314B"/>
    <w:rsid w:val="00623693"/>
    <w:rsid w:val="00623A73"/>
    <w:rsid w:val="00624C9D"/>
    <w:rsid w:val="006257D1"/>
    <w:rsid w:val="00625838"/>
    <w:rsid w:val="00625F13"/>
    <w:rsid w:val="00626100"/>
    <w:rsid w:val="0062653C"/>
    <w:rsid w:val="00626D01"/>
    <w:rsid w:val="00626D09"/>
    <w:rsid w:val="006271CE"/>
    <w:rsid w:val="006277A5"/>
    <w:rsid w:val="00627BD5"/>
    <w:rsid w:val="006302F0"/>
    <w:rsid w:val="00630ACE"/>
    <w:rsid w:val="00630C1F"/>
    <w:rsid w:val="006311E1"/>
    <w:rsid w:val="00631298"/>
    <w:rsid w:val="00631E51"/>
    <w:rsid w:val="00632838"/>
    <w:rsid w:val="00632917"/>
    <w:rsid w:val="00632ADA"/>
    <w:rsid w:val="00632E81"/>
    <w:rsid w:val="00632FD0"/>
    <w:rsid w:val="00633C13"/>
    <w:rsid w:val="0063410A"/>
    <w:rsid w:val="00634853"/>
    <w:rsid w:val="00634CC0"/>
    <w:rsid w:val="0063509E"/>
    <w:rsid w:val="0063518C"/>
    <w:rsid w:val="006354CA"/>
    <w:rsid w:val="006355E7"/>
    <w:rsid w:val="006355F0"/>
    <w:rsid w:val="00635763"/>
    <w:rsid w:val="00635C06"/>
    <w:rsid w:val="00636624"/>
    <w:rsid w:val="00636897"/>
    <w:rsid w:val="00636AEC"/>
    <w:rsid w:val="00636D1E"/>
    <w:rsid w:val="00636DD5"/>
    <w:rsid w:val="00637213"/>
    <w:rsid w:val="0063752F"/>
    <w:rsid w:val="00637621"/>
    <w:rsid w:val="0063770B"/>
    <w:rsid w:val="00637770"/>
    <w:rsid w:val="00637A3E"/>
    <w:rsid w:val="006405A0"/>
    <w:rsid w:val="00640B13"/>
    <w:rsid w:val="00642FC1"/>
    <w:rsid w:val="006433AC"/>
    <w:rsid w:val="00643525"/>
    <w:rsid w:val="00643951"/>
    <w:rsid w:val="00643A1E"/>
    <w:rsid w:val="006446FF"/>
    <w:rsid w:val="00644B0C"/>
    <w:rsid w:val="00645379"/>
    <w:rsid w:val="006458BA"/>
    <w:rsid w:val="00645DA9"/>
    <w:rsid w:val="00647A3B"/>
    <w:rsid w:val="00650AA9"/>
    <w:rsid w:val="00650F1A"/>
    <w:rsid w:val="00650FA9"/>
    <w:rsid w:val="006518CC"/>
    <w:rsid w:val="00651C5A"/>
    <w:rsid w:val="00652073"/>
    <w:rsid w:val="0065237E"/>
    <w:rsid w:val="006523E3"/>
    <w:rsid w:val="0065245A"/>
    <w:rsid w:val="0065269C"/>
    <w:rsid w:val="006526F1"/>
    <w:rsid w:val="00652FB2"/>
    <w:rsid w:val="0065356B"/>
    <w:rsid w:val="00653B3C"/>
    <w:rsid w:val="0065400B"/>
    <w:rsid w:val="0065403A"/>
    <w:rsid w:val="006549B3"/>
    <w:rsid w:val="00655125"/>
    <w:rsid w:val="006551CB"/>
    <w:rsid w:val="00655262"/>
    <w:rsid w:val="00655B2B"/>
    <w:rsid w:val="00656254"/>
    <w:rsid w:val="00656DAA"/>
    <w:rsid w:val="00657A62"/>
    <w:rsid w:val="00657A8C"/>
    <w:rsid w:val="006601C8"/>
    <w:rsid w:val="0066071D"/>
    <w:rsid w:val="00660DD2"/>
    <w:rsid w:val="00661388"/>
    <w:rsid w:val="006616A1"/>
    <w:rsid w:val="00661724"/>
    <w:rsid w:val="00661CB2"/>
    <w:rsid w:val="006622DB"/>
    <w:rsid w:val="00662B7C"/>
    <w:rsid w:val="00662CE3"/>
    <w:rsid w:val="00662D36"/>
    <w:rsid w:val="006632BA"/>
    <w:rsid w:val="00663422"/>
    <w:rsid w:val="00663F5F"/>
    <w:rsid w:val="00664064"/>
    <w:rsid w:val="0066491A"/>
    <w:rsid w:val="00664AD7"/>
    <w:rsid w:val="00664B8D"/>
    <w:rsid w:val="00664CFF"/>
    <w:rsid w:val="00664D60"/>
    <w:rsid w:val="0066566F"/>
    <w:rsid w:val="0066574A"/>
    <w:rsid w:val="006661C2"/>
    <w:rsid w:val="00666730"/>
    <w:rsid w:val="00666E2A"/>
    <w:rsid w:val="00667A49"/>
    <w:rsid w:val="00667B8C"/>
    <w:rsid w:val="0067053A"/>
    <w:rsid w:val="00670A0B"/>
    <w:rsid w:val="00670B36"/>
    <w:rsid w:val="00670B5D"/>
    <w:rsid w:val="006710DC"/>
    <w:rsid w:val="006717EB"/>
    <w:rsid w:val="006719DD"/>
    <w:rsid w:val="00671B16"/>
    <w:rsid w:val="00671CCC"/>
    <w:rsid w:val="006731D4"/>
    <w:rsid w:val="00673329"/>
    <w:rsid w:val="006733AF"/>
    <w:rsid w:val="006734AA"/>
    <w:rsid w:val="00674460"/>
    <w:rsid w:val="006747C9"/>
    <w:rsid w:val="00674957"/>
    <w:rsid w:val="00674E8A"/>
    <w:rsid w:val="00675829"/>
    <w:rsid w:val="00675CD5"/>
    <w:rsid w:val="00676281"/>
    <w:rsid w:val="006768C9"/>
    <w:rsid w:val="00676962"/>
    <w:rsid w:val="00676FAB"/>
    <w:rsid w:val="00677BA3"/>
    <w:rsid w:val="00677C60"/>
    <w:rsid w:val="00677E24"/>
    <w:rsid w:val="00680A55"/>
    <w:rsid w:val="00680F19"/>
    <w:rsid w:val="006827D4"/>
    <w:rsid w:val="00682CB1"/>
    <w:rsid w:val="00683B1A"/>
    <w:rsid w:val="00684264"/>
    <w:rsid w:val="00684D59"/>
    <w:rsid w:val="006852AF"/>
    <w:rsid w:val="0068556B"/>
    <w:rsid w:val="006859C6"/>
    <w:rsid w:val="00685C45"/>
    <w:rsid w:val="00686797"/>
    <w:rsid w:val="006868A1"/>
    <w:rsid w:val="00686F88"/>
    <w:rsid w:val="00687BED"/>
    <w:rsid w:val="006900BA"/>
    <w:rsid w:val="006903E9"/>
    <w:rsid w:val="00690629"/>
    <w:rsid w:val="00690B07"/>
    <w:rsid w:val="006912C1"/>
    <w:rsid w:val="00691BC2"/>
    <w:rsid w:val="00691CEC"/>
    <w:rsid w:val="006920D1"/>
    <w:rsid w:val="006921C6"/>
    <w:rsid w:val="00692359"/>
    <w:rsid w:val="00692455"/>
    <w:rsid w:val="006925D9"/>
    <w:rsid w:val="00693068"/>
    <w:rsid w:val="006932D6"/>
    <w:rsid w:val="006936D8"/>
    <w:rsid w:val="00693CA7"/>
    <w:rsid w:val="00693D42"/>
    <w:rsid w:val="006950E3"/>
    <w:rsid w:val="006957B7"/>
    <w:rsid w:val="006958B4"/>
    <w:rsid w:val="0069593C"/>
    <w:rsid w:val="00695F51"/>
    <w:rsid w:val="0069610A"/>
    <w:rsid w:val="006965B6"/>
    <w:rsid w:val="00697242"/>
    <w:rsid w:val="00697B86"/>
    <w:rsid w:val="006A01AA"/>
    <w:rsid w:val="006A02AB"/>
    <w:rsid w:val="006A0AB9"/>
    <w:rsid w:val="006A0D95"/>
    <w:rsid w:val="006A0E04"/>
    <w:rsid w:val="006A1410"/>
    <w:rsid w:val="006A17BE"/>
    <w:rsid w:val="006A1BFB"/>
    <w:rsid w:val="006A1C13"/>
    <w:rsid w:val="006A1EAF"/>
    <w:rsid w:val="006A245D"/>
    <w:rsid w:val="006A24C3"/>
    <w:rsid w:val="006A2512"/>
    <w:rsid w:val="006A3A5A"/>
    <w:rsid w:val="006A3AE7"/>
    <w:rsid w:val="006A4ACE"/>
    <w:rsid w:val="006A55A2"/>
    <w:rsid w:val="006A5D33"/>
    <w:rsid w:val="006A5EB0"/>
    <w:rsid w:val="006A6093"/>
    <w:rsid w:val="006A6107"/>
    <w:rsid w:val="006A6157"/>
    <w:rsid w:val="006A6DF2"/>
    <w:rsid w:val="006A72DB"/>
    <w:rsid w:val="006A753A"/>
    <w:rsid w:val="006A7541"/>
    <w:rsid w:val="006A7D77"/>
    <w:rsid w:val="006B00E9"/>
    <w:rsid w:val="006B06FA"/>
    <w:rsid w:val="006B1905"/>
    <w:rsid w:val="006B1D05"/>
    <w:rsid w:val="006B2525"/>
    <w:rsid w:val="006B2C38"/>
    <w:rsid w:val="006B2DDF"/>
    <w:rsid w:val="006B35A8"/>
    <w:rsid w:val="006B3A7B"/>
    <w:rsid w:val="006B3F7C"/>
    <w:rsid w:val="006B4123"/>
    <w:rsid w:val="006B4A01"/>
    <w:rsid w:val="006B4E9B"/>
    <w:rsid w:val="006B5263"/>
    <w:rsid w:val="006B5E26"/>
    <w:rsid w:val="006B7494"/>
    <w:rsid w:val="006B7F90"/>
    <w:rsid w:val="006C079C"/>
    <w:rsid w:val="006C0BAF"/>
    <w:rsid w:val="006C0C9A"/>
    <w:rsid w:val="006C134C"/>
    <w:rsid w:val="006C1350"/>
    <w:rsid w:val="006C17D0"/>
    <w:rsid w:val="006C1806"/>
    <w:rsid w:val="006C1B13"/>
    <w:rsid w:val="006C282A"/>
    <w:rsid w:val="006C3186"/>
    <w:rsid w:val="006C3A94"/>
    <w:rsid w:val="006C3D03"/>
    <w:rsid w:val="006C46E7"/>
    <w:rsid w:val="006C5240"/>
    <w:rsid w:val="006C53CA"/>
    <w:rsid w:val="006C5DB3"/>
    <w:rsid w:val="006C5E57"/>
    <w:rsid w:val="006C641A"/>
    <w:rsid w:val="006C641E"/>
    <w:rsid w:val="006C6464"/>
    <w:rsid w:val="006C66CE"/>
    <w:rsid w:val="006C6CAC"/>
    <w:rsid w:val="006C6E85"/>
    <w:rsid w:val="006C6EC4"/>
    <w:rsid w:val="006C7133"/>
    <w:rsid w:val="006C75D3"/>
    <w:rsid w:val="006C7D18"/>
    <w:rsid w:val="006C7E71"/>
    <w:rsid w:val="006D0046"/>
    <w:rsid w:val="006D03AA"/>
    <w:rsid w:val="006D0FF7"/>
    <w:rsid w:val="006D1077"/>
    <w:rsid w:val="006D19BF"/>
    <w:rsid w:val="006D1B34"/>
    <w:rsid w:val="006D1E4B"/>
    <w:rsid w:val="006D20DC"/>
    <w:rsid w:val="006D2953"/>
    <w:rsid w:val="006D2B32"/>
    <w:rsid w:val="006D3835"/>
    <w:rsid w:val="006D4487"/>
    <w:rsid w:val="006D4E2B"/>
    <w:rsid w:val="006D4E30"/>
    <w:rsid w:val="006D548C"/>
    <w:rsid w:val="006D554F"/>
    <w:rsid w:val="006D58A9"/>
    <w:rsid w:val="006D5986"/>
    <w:rsid w:val="006D5AE9"/>
    <w:rsid w:val="006D5F67"/>
    <w:rsid w:val="006D6072"/>
    <w:rsid w:val="006D6A75"/>
    <w:rsid w:val="006D7209"/>
    <w:rsid w:val="006E0447"/>
    <w:rsid w:val="006E0ADC"/>
    <w:rsid w:val="006E0B82"/>
    <w:rsid w:val="006E0C69"/>
    <w:rsid w:val="006E27CB"/>
    <w:rsid w:val="006E2831"/>
    <w:rsid w:val="006E2A2D"/>
    <w:rsid w:val="006E2DA6"/>
    <w:rsid w:val="006E2E4F"/>
    <w:rsid w:val="006E2E60"/>
    <w:rsid w:val="006E2FC1"/>
    <w:rsid w:val="006E33E6"/>
    <w:rsid w:val="006E38C4"/>
    <w:rsid w:val="006E38F2"/>
    <w:rsid w:val="006E4072"/>
    <w:rsid w:val="006E462A"/>
    <w:rsid w:val="006E542A"/>
    <w:rsid w:val="006E57AE"/>
    <w:rsid w:val="006E57FD"/>
    <w:rsid w:val="006E6379"/>
    <w:rsid w:val="006E63FE"/>
    <w:rsid w:val="006E6F13"/>
    <w:rsid w:val="006E72E0"/>
    <w:rsid w:val="006E765E"/>
    <w:rsid w:val="006E7A7B"/>
    <w:rsid w:val="006E7E8A"/>
    <w:rsid w:val="006F047E"/>
    <w:rsid w:val="006F0787"/>
    <w:rsid w:val="006F090A"/>
    <w:rsid w:val="006F0AF3"/>
    <w:rsid w:val="006F0C32"/>
    <w:rsid w:val="006F0F3B"/>
    <w:rsid w:val="006F167E"/>
    <w:rsid w:val="006F1B74"/>
    <w:rsid w:val="006F2171"/>
    <w:rsid w:val="006F23E7"/>
    <w:rsid w:val="006F2BDC"/>
    <w:rsid w:val="006F2ECD"/>
    <w:rsid w:val="006F368D"/>
    <w:rsid w:val="006F3A0D"/>
    <w:rsid w:val="006F3A78"/>
    <w:rsid w:val="006F3D35"/>
    <w:rsid w:val="006F3FAB"/>
    <w:rsid w:val="006F4168"/>
    <w:rsid w:val="006F448C"/>
    <w:rsid w:val="006F4A2C"/>
    <w:rsid w:val="006F4BD3"/>
    <w:rsid w:val="006F4C8F"/>
    <w:rsid w:val="006F4FCF"/>
    <w:rsid w:val="006F5631"/>
    <w:rsid w:val="006F7E8D"/>
    <w:rsid w:val="007001DB"/>
    <w:rsid w:val="0070020A"/>
    <w:rsid w:val="00701461"/>
    <w:rsid w:val="00701D64"/>
    <w:rsid w:val="00701F8B"/>
    <w:rsid w:val="007029EF"/>
    <w:rsid w:val="00702C95"/>
    <w:rsid w:val="00702CE0"/>
    <w:rsid w:val="00702EB7"/>
    <w:rsid w:val="007032E3"/>
    <w:rsid w:val="00704123"/>
    <w:rsid w:val="007043C7"/>
    <w:rsid w:val="007052F8"/>
    <w:rsid w:val="00705A0B"/>
    <w:rsid w:val="00705EDF"/>
    <w:rsid w:val="007071B4"/>
    <w:rsid w:val="00707826"/>
    <w:rsid w:val="00710248"/>
    <w:rsid w:val="0071068B"/>
    <w:rsid w:val="0071088E"/>
    <w:rsid w:val="007112F3"/>
    <w:rsid w:val="00711A3B"/>
    <w:rsid w:val="007121EA"/>
    <w:rsid w:val="007121FF"/>
    <w:rsid w:val="00712295"/>
    <w:rsid w:val="0071274E"/>
    <w:rsid w:val="00712A24"/>
    <w:rsid w:val="00714473"/>
    <w:rsid w:val="007144D8"/>
    <w:rsid w:val="007146A8"/>
    <w:rsid w:val="00714764"/>
    <w:rsid w:val="00714802"/>
    <w:rsid w:val="00714A6D"/>
    <w:rsid w:val="00714D7D"/>
    <w:rsid w:val="00715B71"/>
    <w:rsid w:val="00715E4C"/>
    <w:rsid w:val="007160A9"/>
    <w:rsid w:val="00716242"/>
    <w:rsid w:val="007166FF"/>
    <w:rsid w:val="00716894"/>
    <w:rsid w:val="00716897"/>
    <w:rsid w:val="007169D3"/>
    <w:rsid w:val="00716DE0"/>
    <w:rsid w:val="00716F9D"/>
    <w:rsid w:val="007175F5"/>
    <w:rsid w:val="00717EA0"/>
    <w:rsid w:val="00717EC3"/>
    <w:rsid w:val="0072050F"/>
    <w:rsid w:val="007205F9"/>
    <w:rsid w:val="00721009"/>
    <w:rsid w:val="00721341"/>
    <w:rsid w:val="00721907"/>
    <w:rsid w:val="00721CB2"/>
    <w:rsid w:val="00722389"/>
    <w:rsid w:val="0072267B"/>
    <w:rsid w:val="00722FAF"/>
    <w:rsid w:val="00723446"/>
    <w:rsid w:val="00723910"/>
    <w:rsid w:val="00723B68"/>
    <w:rsid w:val="00724E7D"/>
    <w:rsid w:val="007250E4"/>
    <w:rsid w:val="00725507"/>
    <w:rsid w:val="00725E38"/>
    <w:rsid w:val="00725ECC"/>
    <w:rsid w:val="00726CE1"/>
    <w:rsid w:val="0072795F"/>
    <w:rsid w:val="007301DB"/>
    <w:rsid w:val="007303A7"/>
    <w:rsid w:val="0073045C"/>
    <w:rsid w:val="0073083F"/>
    <w:rsid w:val="0073174C"/>
    <w:rsid w:val="00731AA8"/>
    <w:rsid w:val="007327B4"/>
    <w:rsid w:val="00732CDD"/>
    <w:rsid w:val="00733117"/>
    <w:rsid w:val="007336BB"/>
    <w:rsid w:val="007339CA"/>
    <w:rsid w:val="00733EE8"/>
    <w:rsid w:val="00734950"/>
    <w:rsid w:val="00734C04"/>
    <w:rsid w:val="007352D3"/>
    <w:rsid w:val="00735C18"/>
    <w:rsid w:val="00735C4F"/>
    <w:rsid w:val="00735E6C"/>
    <w:rsid w:val="00736553"/>
    <w:rsid w:val="00736858"/>
    <w:rsid w:val="00736DB4"/>
    <w:rsid w:val="00736EB1"/>
    <w:rsid w:val="007378CE"/>
    <w:rsid w:val="0073799A"/>
    <w:rsid w:val="00737ACB"/>
    <w:rsid w:val="00737E2C"/>
    <w:rsid w:val="007405EB"/>
    <w:rsid w:val="007407C8"/>
    <w:rsid w:val="007409F3"/>
    <w:rsid w:val="00740ACB"/>
    <w:rsid w:val="00742250"/>
    <w:rsid w:val="007424AE"/>
    <w:rsid w:val="00743889"/>
    <w:rsid w:val="007440C6"/>
    <w:rsid w:val="00744746"/>
    <w:rsid w:val="00744AD4"/>
    <w:rsid w:val="0074587E"/>
    <w:rsid w:val="00745E44"/>
    <w:rsid w:val="007466D9"/>
    <w:rsid w:val="00746A04"/>
    <w:rsid w:val="00747FAF"/>
    <w:rsid w:val="007509AE"/>
    <w:rsid w:val="00750BAA"/>
    <w:rsid w:val="007510C7"/>
    <w:rsid w:val="007513F7"/>
    <w:rsid w:val="00751760"/>
    <w:rsid w:val="00751867"/>
    <w:rsid w:val="007525C8"/>
    <w:rsid w:val="007526BB"/>
    <w:rsid w:val="0075308B"/>
    <w:rsid w:val="00753149"/>
    <w:rsid w:val="00753772"/>
    <w:rsid w:val="0075384D"/>
    <w:rsid w:val="007538B4"/>
    <w:rsid w:val="00753A58"/>
    <w:rsid w:val="00753B2F"/>
    <w:rsid w:val="00753FA0"/>
    <w:rsid w:val="0075467A"/>
    <w:rsid w:val="007547B6"/>
    <w:rsid w:val="00754D98"/>
    <w:rsid w:val="00754DDF"/>
    <w:rsid w:val="00754FD6"/>
    <w:rsid w:val="0075517B"/>
    <w:rsid w:val="0075533F"/>
    <w:rsid w:val="007557E9"/>
    <w:rsid w:val="00755DEE"/>
    <w:rsid w:val="00755EA3"/>
    <w:rsid w:val="00755F7C"/>
    <w:rsid w:val="00756AB2"/>
    <w:rsid w:val="00756FB4"/>
    <w:rsid w:val="00757AD8"/>
    <w:rsid w:val="00760BED"/>
    <w:rsid w:val="00760C54"/>
    <w:rsid w:val="00761129"/>
    <w:rsid w:val="00761719"/>
    <w:rsid w:val="00761C36"/>
    <w:rsid w:val="007623D9"/>
    <w:rsid w:val="007626A7"/>
    <w:rsid w:val="007628DD"/>
    <w:rsid w:val="00762E68"/>
    <w:rsid w:val="007638A7"/>
    <w:rsid w:val="00763D44"/>
    <w:rsid w:val="007649B3"/>
    <w:rsid w:val="00765017"/>
    <w:rsid w:val="00765D65"/>
    <w:rsid w:val="00766079"/>
    <w:rsid w:val="0076631D"/>
    <w:rsid w:val="00766464"/>
    <w:rsid w:val="00766575"/>
    <w:rsid w:val="00766843"/>
    <w:rsid w:val="00766C69"/>
    <w:rsid w:val="007671B5"/>
    <w:rsid w:val="0076724D"/>
    <w:rsid w:val="007676B8"/>
    <w:rsid w:val="007678FF"/>
    <w:rsid w:val="00770934"/>
    <w:rsid w:val="0077112F"/>
    <w:rsid w:val="00771DF8"/>
    <w:rsid w:val="00771E08"/>
    <w:rsid w:val="00771E4A"/>
    <w:rsid w:val="00772747"/>
    <w:rsid w:val="0077294B"/>
    <w:rsid w:val="00772D74"/>
    <w:rsid w:val="00772E9A"/>
    <w:rsid w:val="007733F0"/>
    <w:rsid w:val="00773740"/>
    <w:rsid w:val="00773A4F"/>
    <w:rsid w:val="00773DCA"/>
    <w:rsid w:val="00773F04"/>
    <w:rsid w:val="007740A0"/>
    <w:rsid w:val="007741A4"/>
    <w:rsid w:val="0077424F"/>
    <w:rsid w:val="00774418"/>
    <w:rsid w:val="00774425"/>
    <w:rsid w:val="007745AA"/>
    <w:rsid w:val="0077496A"/>
    <w:rsid w:val="007759E1"/>
    <w:rsid w:val="00775EF0"/>
    <w:rsid w:val="00776885"/>
    <w:rsid w:val="007813E3"/>
    <w:rsid w:val="00781D5B"/>
    <w:rsid w:val="0078245B"/>
    <w:rsid w:val="0078246C"/>
    <w:rsid w:val="00782841"/>
    <w:rsid w:val="00783B0B"/>
    <w:rsid w:val="00783C62"/>
    <w:rsid w:val="00783E5C"/>
    <w:rsid w:val="00783EC5"/>
    <w:rsid w:val="00785EEB"/>
    <w:rsid w:val="00786095"/>
    <w:rsid w:val="007862E4"/>
    <w:rsid w:val="007867F0"/>
    <w:rsid w:val="00786A02"/>
    <w:rsid w:val="00786D57"/>
    <w:rsid w:val="007872D7"/>
    <w:rsid w:val="0078759E"/>
    <w:rsid w:val="0078772C"/>
    <w:rsid w:val="0079159F"/>
    <w:rsid w:val="00791CC9"/>
    <w:rsid w:val="00791EDB"/>
    <w:rsid w:val="0079205A"/>
    <w:rsid w:val="00792100"/>
    <w:rsid w:val="00792443"/>
    <w:rsid w:val="007924A9"/>
    <w:rsid w:val="00792870"/>
    <w:rsid w:val="00792BC8"/>
    <w:rsid w:val="007930E5"/>
    <w:rsid w:val="00794946"/>
    <w:rsid w:val="00794998"/>
    <w:rsid w:val="00795043"/>
    <w:rsid w:val="007950A7"/>
    <w:rsid w:val="00795327"/>
    <w:rsid w:val="00795707"/>
    <w:rsid w:val="00795A2C"/>
    <w:rsid w:val="00796808"/>
    <w:rsid w:val="00796A6C"/>
    <w:rsid w:val="00797499"/>
    <w:rsid w:val="00797918"/>
    <w:rsid w:val="00797AE9"/>
    <w:rsid w:val="00797CD7"/>
    <w:rsid w:val="00797F41"/>
    <w:rsid w:val="007A0379"/>
    <w:rsid w:val="007A11FC"/>
    <w:rsid w:val="007A1CE0"/>
    <w:rsid w:val="007A250A"/>
    <w:rsid w:val="007A274D"/>
    <w:rsid w:val="007A2AE3"/>
    <w:rsid w:val="007A2EF3"/>
    <w:rsid w:val="007A349B"/>
    <w:rsid w:val="007A3717"/>
    <w:rsid w:val="007A39D9"/>
    <w:rsid w:val="007A3E0F"/>
    <w:rsid w:val="007A3EC1"/>
    <w:rsid w:val="007A40DF"/>
    <w:rsid w:val="007A4687"/>
    <w:rsid w:val="007A5159"/>
    <w:rsid w:val="007A54BD"/>
    <w:rsid w:val="007A5612"/>
    <w:rsid w:val="007A5819"/>
    <w:rsid w:val="007A5ED2"/>
    <w:rsid w:val="007A5FC3"/>
    <w:rsid w:val="007A64C4"/>
    <w:rsid w:val="007A6592"/>
    <w:rsid w:val="007A6DD5"/>
    <w:rsid w:val="007A7357"/>
    <w:rsid w:val="007A765D"/>
    <w:rsid w:val="007A798E"/>
    <w:rsid w:val="007A7BDB"/>
    <w:rsid w:val="007B04AF"/>
    <w:rsid w:val="007B0528"/>
    <w:rsid w:val="007B0D87"/>
    <w:rsid w:val="007B0E5F"/>
    <w:rsid w:val="007B107A"/>
    <w:rsid w:val="007B10C3"/>
    <w:rsid w:val="007B1EA3"/>
    <w:rsid w:val="007B314F"/>
    <w:rsid w:val="007B3547"/>
    <w:rsid w:val="007B3C6D"/>
    <w:rsid w:val="007B4219"/>
    <w:rsid w:val="007B4B4F"/>
    <w:rsid w:val="007B4C35"/>
    <w:rsid w:val="007B51E7"/>
    <w:rsid w:val="007B53A8"/>
    <w:rsid w:val="007B549E"/>
    <w:rsid w:val="007B59A1"/>
    <w:rsid w:val="007B5AFC"/>
    <w:rsid w:val="007B5C2E"/>
    <w:rsid w:val="007B5CC9"/>
    <w:rsid w:val="007B5F31"/>
    <w:rsid w:val="007B606C"/>
    <w:rsid w:val="007B6372"/>
    <w:rsid w:val="007B6CA0"/>
    <w:rsid w:val="007B7108"/>
    <w:rsid w:val="007B718F"/>
    <w:rsid w:val="007B71D3"/>
    <w:rsid w:val="007B731A"/>
    <w:rsid w:val="007B75C8"/>
    <w:rsid w:val="007B778A"/>
    <w:rsid w:val="007B7950"/>
    <w:rsid w:val="007B7D04"/>
    <w:rsid w:val="007C0457"/>
    <w:rsid w:val="007C06F0"/>
    <w:rsid w:val="007C1FA6"/>
    <w:rsid w:val="007C5397"/>
    <w:rsid w:val="007C56ED"/>
    <w:rsid w:val="007C576D"/>
    <w:rsid w:val="007C5A4E"/>
    <w:rsid w:val="007C5E2B"/>
    <w:rsid w:val="007C623A"/>
    <w:rsid w:val="007C64E1"/>
    <w:rsid w:val="007C6994"/>
    <w:rsid w:val="007C7036"/>
    <w:rsid w:val="007C7CBE"/>
    <w:rsid w:val="007C7E82"/>
    <w:rsid w:val="007C7FE2"/>
    <w:rsid w:val="007D021A"/>
    <w:rsid w:val="007D0407"/>
    <w:rsid w:val="007D049C"/>
    <w:rsid w:val="007D1593"/>
    <w:rsid w:val="007D1790"/>
    <w:rsid w:val="007D1C01"/>
    <w:rsid w:val="007D2687"/>
    <w:rsid w:val="007D30E0"/>
    <w:rsid w:val="007D32D3"/>
    <w:rsid w:val="007D35A4"/>
    <w:rsid w:val="007D35FC"/>
    <w:rsid w:val="007D3B87"/>
    <w:rsid w:val="007D3B91"/>
    <w:rsid w:val="007D43D6"/>
    <w:rsid w:val="007D471E"/>
    <w:rsid w:val="007D500A"/>
    <w:rsid w:val="007D5166"/>
    <w:rsid w:val="007D5A1C"/>
    <w:rsid w:val="007D5B96"/>
    <w:rsid w:val="007D5C37"/>
    <w:rsid w:val="007D5C6F"/>
    <w:rsid w:val="007D60C2"/>
    <w:rsid w:val="007D6428"/>
    <w:rsid w:val="007D6ACD"/>
    <w:rsid w:val="007D6F20"/>
    <w:rsid w:val="007D7584"/>
    <w:rsid w:val="007D7716"/>
    <w:rsid w:val="007D79A5"/>
    <w:rsid w:val="007D7F0F"/>
    <w:rsid w:val="007E04B6"/>
    <w:rsid w:val="007E08D4"/>
    <w:rsid w:val="007E0F57"/>
    <w:rsid w:val="007E21C7"/>
    <w:rsid w:val="007E33EA"/>
    <w:rsid w:val="007E34C0"/>
    <w:rsid w:val="007E355D"/>
    <w:rsid w:val="007E3D44"/>
    <w:rsid w:val="007E413F"/>
    <w:rsid w:val="007E509B"/>
    <w:rsid w:val="007E5420"/>
    <w:rsid w:val="007E58BF"/>
    <w:rsid w:val="007E597A"/>
    <w:rsid w:val="007E5D5D"/>
    <w:rsid w:val="007E6225"/>
    <w:rsid w:val="007E6653"/>
    <w:rsid w:val="007E70D5"/>
    <w:rsid w:val="007E7289"/>
    <w:rsid w:val="007E77F6"/>
    <w:rsid w:val="007E7D77"/>
    <w:rsid w:val="007F0509"/>
    <w:rsid w:val="007F0534"/>
    <w:rsid w:val="007F05E0"/>
    <w:rsid w:val="007F0CDB"/>
    <w:rsid w:val="007F1184"/>
    <w:rsid w:val="007F123C"/>
    <w:rsid w:val="007F17D5"/>
    <w:rsid w:val="007F197A"/>
    <w:rsid w:val="007F1A40"/>
    <w:rsid w:val="007F23DF"/>
    <w:rsid w:val="007F2B3F"/>
    <w:rsid w:val="007F3CB2"/>
    <w:rsid w:val="007F4753"/>
    <w:rsid w:val="007F47E6"/>
    <w:rsid w:val="007F4CF3"/>
    <w:rsid w:val="007F4D63"/>
    <w:rsid w:val="007F5230"/>
    <w:rsid w:val="007F5A40"/>
    <w:rsid w:val="007F6081"/>
    <w:rsid w:val="007F60FE"/>
    <w:rsid w:val="007F6932"/>
    <w:rsid w:val="007F6A46"/>
    <w:rsid w:val="007F6E51"/>
    <w:rsid w:val="007F717E"/>
    <w:rsid w:val="008002B6"/>
    <w:rsid w:val="008003BD"/>
    <w:rsid w:val="008003F9"/>
    <w:rsid w:val="00800761"/>
    <w:rsid w:val="00800B07"/>
    <w:rsid w:val="0080100B"/>
    <w:rsid w:val="00801672"/>
    <w:rsid w:val="0080189D"/>
    <w:rsid w:val="00801C4E"/>
    <w:rsid w:val="008025D6"/>
    <w:rsid w:val="00802679"/>
    <w:rsid w:val="0080276B"/>
    <w:rsid w:val="00802787"/>
    <w:rsid w:val="008028AD"/>
    <w:rsid w:val="0080321E"/>
    <w:rsid w:val="00804C64"/>
    <w:rsid w:val="00804E5D"/>
    <w:rsid w:val="008053A7"/>
    <w:rsid w:val="00805B4E"/>
    <w:rsid w:val="00805E79"/>
    <w:rsid w:val="008060D7"/>
    <w:rsid w:val="00806191"/>
    <w:rsid w:val="0080660C"/>
    <w:rsid w:val="0080737E"/>
    <w:rsid w:val="008073E9"/>
    <w:rsid w:val="0080748D"/>
    <w:rsid w:val="00807BEB"/>
    <w:rsid w:val="00807F6B"/>
    <w:rsid w:val="00810045"/>
    <w:rsid w:val="00810CD3"/>
    <w:rsid w:val="00811193"/>
    <w:rsid w:val="00811314"/>
    <w:rsid w:val="008113D1"/>
    <w:rsid w:val="0081141B"/>
    <w:rsid w:val="008116D7"/>
    <w:rsid w:val="00811D47"/>
    <w:rsid w:val="00812368"/>
    <w:rsid w:val="00813218"/>
    <w:rsid w:val="00813663"/>
    <w:rsid w:val="008137CD"/>
    <w:rsid w:val="00813923"/>
    <w:rsid w:val="00813AD3"/>
    <w:rsid w:val="00814400"/>
    <w:rsid w:val="00814777"/>
    <w:rsid w:val="00814AC6"/>
    <w:rsid w:val="00814C9D"/>
    <w:rsid w:val="008151CF"/>
    <w:rsid w:val="00815EE3"/>
    <w:rsid w:val="0081635C"/>
    <w:rsid w:val="00816688"/>
    <w:rsid w:val="008168F4"/>
    <w:rsid w:val="00816D5C"/>
    <w:rsid w:val="008171DC"/>
    <w:rsid w:val="00817C08"/>
    <w:rsid w:val="00817FD0"/>
    <w:rsid w:val="00820034"/>
    <w:rsid w:val="008204E3"/>
    <w:rsid w:val="0082179C"/>
    <w:rsid w:val="0082197B"/>
    <w:rsid w:val="00821AB6"/>
    <w:rsid w:val="00821D22"/>
    <w:rsid w:val="00821E97"/>
    <w:rsid w:val="00821EFD"/>
    <w:rsid w:val="00822387"/>
    <w:rsid w:val="00823897"/>
    <w:rsid w:val="00823C1D"/>
    <w:rsid w:val="00824160"/>
    <w:rsid w:val="0082434C"/>
    <w:rsid w:val="00824A8B"/>
    <w:rsid w:val="00824EDC"/>
    <w:rsid w:val="00825065"/>
    <w:rsid w:val="00825EF6"/>
    <w:rsid w:val="008260C6"/>
    <w:rsid w:val="00826466"/>
    <w:rsid w:val="008265FC"/>
    <w:rsid w:val="00826644"/>
    <w:rsid w:val="00827448"/>
    <w:rsid w:val="0082747B"/>
    <w:rsid w:val="00830231"/>
    <w:rsid w:val="008305CD"/>
    <w:rsid w:val="008306FC"/>
    <w:rsid w:val="00830E68"/>
    <w:rsid w:val="00831012"/>
    <w:rsid w:val="0083218A"/>
    <w:rsid w:val="008328CA"/>
    <w:rsid w:val="00832AEB"/>
    <w:rsid w:val="00832F79"/>
    <w:rsid w:val="008336A4"/>
    <w:rsid w:val="008339D8"/>
    <w:rsid w:val="00834631"/>
    <w:rsid w:val="008346C4"/>
    <w:rsid w:val="0083480E"/>
    <w:rsid w:val="00835038"/>
    <w:rsid w:val="00835E58"/>
    <w:rsid w:val="00835EFE"/>
    <w:rsid w:val="0083629C"/>
    <w:rsid w:val="00836E57"/>
    <w:rsid w:val="00836ED4"/>
    <w:rsid w:val="00840936"/>
    <w:rsid w:val="00840A98"/>
    <w:rsid w:val="00840FBC"/>
    <w:rsid w:val="00841346"/>
    <w:rsid w:val="00841710"/>
    <w:rsid w:val="00841D85"/>
    <w:rsid w:val="00842747"/>
    <w:rsid w:val="00842E9C"/>
    <w:rsid w:val="0084342B"/>
    <w:rsid w:val="00843617"/>
    <w:rsid w:val="00843BED"/>
    <w:rsid w:val="00843FEF"/>
    <w:rsid w:val="008443C9"/>
    <w:rsid w:val="00844D1D"/>
    <w:rsid w:val="00845268"/>
    <w:rsid w:val="00845B98"/>
    <w:rsid w:val="00845C08"/>
    <w:rsid w:val="0084705D"/>
    <w:rsid w:val="00847643"/>
    <w:rsid w:val="00850410"/>
    <w:rsid w:val="00850424"/>
    <w:rsid w:val="00850A54"/>
    <w:rsid w:val="00850E21"/>
    <w:rsid w:val="00850FA5"/>
    <w:rsid w:val="008510C8"/>
    <w:rsid w:val="00851BF5"/>
    <w:rsid w:val="0085211F"/>
    <w:rsid w:val="00852467"/>
    <w:rsid w:val="008527A7"/>
    <w:rsid w:val="008528BC"/>
    <w:rsid w:val="008531CE"/>
    <w:rsid w:val="00853291"/>
    <w:rsid w:val="00853512"/>
    <w:rsid w:val="008537DC"/>
    <w:rsid w:val="00853A49"/>
    <w:rsid w:val="00854192"/>
    <w:rsid w:val="008541D4"/>
    <w:rsid w:val="008546A5"/>
    <w:rsid w:val="008553E8"/>
    <w:rsid w:val="008555C0"/>
    <w:rsid w:val="008558C2"/>
    <w:rsid w:val="00856D25"/>
    <w:rsid w:val="00856DF1"/>
    <w:rsid w:val="00857126"/>
    <w:rsid w:val="00857A01"/>
    <w:rsid w:val="00857FA4"/>
    <w:rsid w:val="008606ED"/>
    <w:rsid w:val="008612A9"/>
    <w:rsid w:val="008613E8"/>
    <w:rsid w:val="008615D5"/>
    <w:rsid w:val="00861761"/>
    <w:rsid w:val="00861BB4"/>
    <w:rsid w:val="0086234C"/>
    <w:rsid w:val="008624FB"/>
    <w:rsid w:val="0086272A"/>
    <w:rsid w:val="0086275C"/>
    <w:rsid w:val="0086367C"/>
    <w:rsid w:val="008637AA"/>
    <w:rsid w:val="00863A5C"/>
    <w:rsid w:val="00863D35"/>
    <w:rsid w:val="00863E45"/>
    <w:rsid w:val="008643D9"/>
    <w:rsid w:val="00864747"/>
    <w:rsid w:val="00864929"/>
    <w:rsid w:val="00864A7F"/>
    <w:rsid w:val="00864D0F"/>
    <w:rsid w:val="00864F13"/>
    <w:rsid w:val="0086500B"/>
    <w:rsid w:val="00865193"/>
    <w:rsid w:val="008653D0"/>
    <w:rsid w:val="00866343"/>
    <w:rsid w:val="00866DAE"/>
    <w:rsid w:val="00866E09"/>
    <w:rsid w:val="00867A29"/>
    <w:rsid w:val="00867B21"/>
    <w:rsid w:val="00867E54"/>
    <w:rsid w:val="008703D8"/>
    <w:rsid w:val="00871327"/>
    <w:rsid w:val="00871A83"/>
    <w:rsid w:val="00871DBA"/>
    <w:rsid w:val="00871FEE"/>
    <w:rsid w:val="00872152"/>
    <w:rsid w:val="008724BD"/>
    <w:rsid w:val="0087274C"/>
    <w:rsid w:val="00872D8C"/>
    <w:rsid w:val="00872FC1"/>
    <w:rsid w:val="008730CD"/>
    <w:rsid w:val="00873186"/>
    <w:rsid w:val="008731BF"/>
    <w:rsid w:val="0087365E"/>
    <w:rsid w:val="008736C3"/>
    <w:rsid w:val="00873BE8"/>
    <w:rsid w:val="00873E0C"/>
    <w:rsid w:val="00873EFD"/>
    <w:rsid w:val="008742C2"/>
    <w:rsid w:val="00874357"/>
    <w:rsid w:val="00874524"/>
    <w:rsid w:val="008747B9"/>
    <w:rsid w:val="00874B70"/>
    <w:rsid w:val="00875051"/>
    <w:rsid w:val="008750C3"/>
    <w:rsid w:val="0087579D"/>
    <w:rsid w:val="00875E31"/>
    <w:rsid w:val="00876232"/>
    <w:rsid w:val="0087681B"/>
    <w:rsid w:val="00876C48"/>
    <w:rsid w:val="00876CBD"/>
    <w:rsid w:val="00877068"/>
    <w:rsid w:val="00877ADA"/>
    <w:rsid w:val="0088041B"/>
    <w:rsid w:val="00880E2A"/>
    <w:rsid w:val="00880FA4"/>
    <w:rsid w:val="00881224"/>
    <w:rsid w:val="008812A7"/>
    <w:rsid w:val="00881971"/>
    <w:rsid w:val="00881C9B"/>
    <w:rsid w:val="00881EA2"/>
    <w:rsid w:val="00881FC5"/>
    <w:rsid w:val="008820AA"/>
    <w:rsid w:val="00882263"/>
    <w:rsid w:val="008828DA"/>
    <w:rsid w:val="00882A8C"/>
    <w:rsid w:val="00882B6E"/>
    <w:rsid w:val="00882DF1"/>
    <w:rsid w:val="00883195"/>
    <w:rsid w:val="008832E5"/>
    <w:rsid w:val="008837BA"/>
    <w:rsid w:val="00883D8C"/>
    <w:rsid w:val="0088412C"/>
    <w:rsid w:val="00885072"/>
    <w:rsid w:val="008854F2"/>
    <w:rsid w:val="008861A4"/>
    <w:rsid w:val="0088657A"/>
    <w:rsid w:val="00886A48"/>
    <w:rsid w:val="008878D5"/>
    <w:rsid w:val="0088790C"/>
    <w:rsid w:val="0089000B"/>
    <w:rsid w:val="0089016D"/>
    <w:rsid w:val="00891481"/>
    <w:rsid w:val="0089164D"/>
    <w:rsid w:val="00891E5D"/>
    <w:rsid w:val="00891EEB"/>
    <w:rsid w:val="008921A8"/>
    <w:rsid w:val="008923C6"/>
    <w:rsid w:val="008924B3"/>
    <w:rsid w:val="00892500"/>
    <w:rsid w:val="00892A9C"/>
    <w:rsid w:val="00892C07"/>
    <w:rsid w:val="00892D71"/>
    <w:rsid w:val="00892E62"/>
    <w:rsid w:val="0089414C"/>
    <w:rsid w:val="008947AB"/>
    <w:rsid w:val="00894AAB"/>
    <w:rsid w:val="00894C4C"/>
    <w:rsid w:val="00894FC5"/>
    <w:rsid w:val="008951D9"/>
    <w:rsid w:val="008956B5"/>
    <w:rsid w:val="00895757"/>
    <w:rsid w:val="008957E9"/>
    <w:rsid w:val="00895ADB"/>
    <w:rsid w:val="00895C88"/>
    <w:rsid w:val="00895FC3"/>
    <w:rsid w:val="00896962"/>
    <w:rsid w:val="00897233"/>
    <w:rsid w:val="008975CB"/>
    <w:rsid w:val="008978B8"/>
    <w:rsid w:val="008978D7"/>
    <w:rsid w:val="00897A32"/>
    <w:rsid w:val="00897B12"/>
    <w:rsid w:val="008A01D8"/>
    <w:rsid w:val="008A021E"/>
    <w:rsid w:val="008A026B"/>
    <w:rsid w:val="008A0387"/>
    <w:rsid w:val="008A045C"/>
    <w:rsid w:val="008A0703"/>
    <w:rsid w:val="008A074A"/>
    <w:rsid w:val="008A0EF3"/>
    <w:rsid w:val="008A1545"/>
    <w:rsid w:val="008A1604"/>
    <w:rsid w:val="008A216B"/>
    <w:rsid w:val="008A26FE"/>
    <w:rsid w:val="008A273A"/>
    <w:rsid w:val="008A2888"/>
    <w:rsid w:val="008A32F3"/>
    <w:rsid w:val="008A360A"/>
    <w:rsid w:val="008A4C80"/>
    <w:rsid w:val="008A51D8"/>
    <w:rsid w:val="008A5547"/>
    <w:rsid w:val="008A57D2"/>
    <w:rsid w:val="008A5D1C"/>
    <w:rsid w:val="008A60DC"/>
    <w:rsid w:val="008A660F"/>
    <w:rsid w:val="008A6A8F"/>
    <w:rsid w:val="008A7562"/>
    <w:rsid w:val="008A7DD7"/>
    <w:rsid w:val="008B0CCC"/>
    <w:rsid w:val="008B0F1B"/>
    <w:rsid w:val="008B1179"/>
    <w:rsid w:val="008B1E1A"/>
    <w:rsid w:val="008B1E9A"/>
    <w:rsid w:val="008B237D"/>
    <w:rsid w:val="008B248C"/>
    <w:rsid w:val="008B2504"/>
    <w:rsid w:val="008B2640"/>
    <w:rsid w:val="008B27A0"/>
    <w:rsid w:val="008B27F7"/>
    <w:rsid w:val="008B2CD2"/>
    <w:rsid w:val="008B2DD4"/>
    <w:rsid w:val="008B2F0D"/>
    <w:rsid w:val="008B3367"/>
    <w:rsid w:val="008B34B0"/>
    <w:rsid w:val="008B380D"/>
    <w:rsid w:val="008B3BB4"/>
    <w:rsid w:val="008B4262"/>
    <w:rsid w:val="008B44DE"/>
    <w:rsid w:val="008B464F"/>
    <w:rsid w:val="008B5057"/>
    <w:rsid w:val="008B50E8"/>
    <w:rsid w:val="008B58B9"/>
    <w:rsid w:val="008B6A9D"/>
    <w:rsid w:val="008B6B37"/>
    <w:rsid w:val="008B71B6"/>
    <w:rsid w:val="008B7F61"/>
    <w:rsid w:val="008C0407"/>
    <w:rsid w:val="008C0936"/>
    <w:rsid w:val="008C1531"/>
    <w:rsid w:val="008C1582"/>
    <w:rsid w:val="008C1856"/>
    <w:rsid w:val="008C1BF7"/>
    <w:rsid w:val="008C1EAB"/>
    <w:rsid w:val="008C28AF"/>
    <w:rsid w:val="008C358A"/>
    <w:rsid w:val="008C38D9"/>
    <w:rsid w:val="008C48BB"/>
    <w:rsid w:val="008C4B4D"/>
    <w:rsid w:val="008C58B6"/>
    <w:rsid w:val="008C5D77"/>
    <w:rsid w:val="008C5F46"/>
    <w:rsid w:val="008C6067"/>
    <w:rsid w:val="008C7344"/>
    <w:rsid w:val="008C7582"/>
    <w:rsid w:val="008C766E"/>
    <w:rsid w:val="008C7809"/>
    <w:rsid w:val="008C7836"/>
    <w:rsid w:val="008C7B40"/>
    <w:rsid w:val="008C7E48"/>
    <w:rsid w:val="008D01D6"/>
    <w:rsid w:val="008D04F8"/>
    <w:rsid w:val="008D1E49"/>
    <w:rsid w:val="008D2200"/>
    <w:rsid w:val="008D2556"/>
    <w:rsid w:val="008D2A05"/>
    <w:rsid w:val="008D2B77"/>
    <w:rsid w:val="008D2F48"/>
    <w:rsid w:val="008D30E8"/>
    <w:rsid w:val="008D3FBF"/>
    <w:rsid w:val="008D4955"/>
    <w:rsid w:val="008D4D25"/>
    <w:rsid w:val="008D4FDD"/>
    <w:rsid w:val="008D5489"/>
    <w:rsid w:val="008D54D1"/>
    <w:rsid w:val="008D57DC"/>
    <w:rsid w:val="008D58B5"/>
    <w:rsid w:val="008D5CFF"/>
    <w:rsid w:val="008D5ED0"/>
    <w:rsid w:val="008D609F"/>
    <w:rsid w:val="008D6E86"/>
    <w:rsid w:val="008D6F46"/>
    <w:rsid w:val="008D734D"/>
    <w:rsid w:val="008D73EB"/>
    <w:rsid w:val="008D73FF"/>
    <w:rsid w:val="008E12E1"/>
    <w:rsid w:val="008E1326"/>
    <w:rsid w:val="008E18B0"/>
    <w:rsid w:val="008E1B76"/>
    <w:rsid w:val="008E2512"/>
    <w:rsid w:val="008E2ABC"/>
    <w:rsid w:val="008E2EE8"/>
    <w:rsid w:val="008E387A"/>
    <w:rsid w:val="008E3C61"/>
    <w:rsid w:val="008E44B2"/>
    <w:rsid w:val="008E4910"/>
    <w:rsid w:val="008E4BD2"/>
    <w:rsid w:val="008E4C44"/>
    <w:rsid w:val="008E515B"/>
    <w:rsid w:val="008E56CB"/>
    <w:rsid w:val="008E56CF"/>
    <w:rsid w:val="008E5C4C"/>
    <w:rsid w:val="008E5D91"/>
    <w:rsid w:val="008E5F99"/>
    <w:rsid w:val="008E6BC2"/>
    <w:rsid w:val="008E7587"/>
    <w:rsid w:val="008F190C"/>
    <w:rsid w:val="008F1FED"/>
    <w:rsid w:val="008F21D9"/>
    <w:rsid w:val="008F252C"/>
    <w:rsid w:val="008F28BA"/>
    <w:rsid w:val="008F3C00"/>
    <w:rsid w:val="008F48FF"/>
    <w:rsid w:val="008F4948"/>
    <w:rsid w:val="008F5E63"/>
    <w:rsid w:val="008F5E9C"/>
    <w:rsid w:val="008F6946"/>
    <w:rsid w:val="008F694E"/>
    <w:rsid w:val="008F6DA0"/>
    <w:rsid w:val="008F7856"/>
    <w:rsid w:val="0090046E"/>
    <w:rsid w:val="0090053F"/>
    <w:rsid w:val="009005BB"/>
    <w:rsid w:val="0090075B"/>
    <w:rsid w:val="00901D66"/>
    <w:rsid w:val="00902103"/>
    <w:rsid w:val="00902201"/>
    <w:rsid w:val="0090249A"/>
    <w:rsid w:val="00902B6A"/>
    <w:rsid w:val="009031CC"/>
    <w:rsid w:val="00903403"/>
    <w:rsid w:val="009037D5"/>
    <w:rsid w:val="00903B12"/>
    <w:rsid w:val="00903B8F"/>
    <w:rsid w:val="00903F59"/>
    <w:rsid w:val="0090429C"/>
    <w:rsid w:val="00904DD8"/>
    <w:rsid w:val="00905162"/>
    <w:rsid w:val="009055FC"/>
    <w:rsid w:val="00905A49"/>
    <w:rsid w:val="009061D6"/>
    <w:rsid w:val="0090725C"/>
    <w:rsid w:val="00907316"/>
    <w:rsid w:val="00907666"/>
    <w:rsid w:val="0091057D"/>
    <w:rsid w:val="0091195B"/>
    <w:rsid w:val="0091211C"/>
    <w:rsid w:val="0091271D"/>
    <w:rsid w:val="00912846"/>
    <w:rsid w:val="00912FEF"/>
    <w:rsid w:val="009134E7"/>
    <w:rsid w:val="009138F2"/>
    <w:rsid w:val="00913B89"/>
    <w:rsid w:val="00913C15"/>
    <w:rsid w:val="00913E4C"/>
    <w:rsid w:val="0091479A"/>
    <w:rsid w:val="00914A32"/>
    <w:rsid w:val="0091591C"/>
    <w:rsid w:val="00915A6E"/>
    <w:rsid w:val="00915D70"/>
    <w:rsid w:val="009160B4"/>
    <w:rsid w:val="009167A9"/>
    <w:rsid w:val="0091711B"/>
    <w:rsid w:val="00917599"/>
    <w:rsid w:val="009176E8"/>
    <w:rsid w:val="009177C0"/>
    <w:rsid w:val="00920799"/>
    <w:rsid w:val="00920AB1"/>
    <w:rsid w:val="00920ECB"/>
    <w:rsid w:val="0092134A"/>
    <w:rsid w:val="00921758"/>
    <w:rsid w:val="009227E8"/>
    <w:rsid w:val="00922EE2"/>
    <w:rsid w:val="00922FB9"/>
    <w:rsid w:val="00923276"/>
    <w:rsid w:val="009236D3"/>
    <w:rsid w:val="00923A8E"/>
    <w:rsid w:val="00923B9D"/>
    <w:rsid w:val="009240D5"/>
    <w:rsid w:val="0092444E"/>
    <w:rsid w:val="00924B8B"/>
    <w:rsid w:val="00924FA6"/>
    <w:rsid w:val="009250C1"/>
    <w:rsid w:val="009257DB"/>
    <w:rsid w:val="00925963"/>
    <w:rsid w:val="00925AC2"/>
    <w:rsid w:val="009262DD"/>
    <w:rsid w:val="009264B1"/>
    <w:rsid w:val="00926D3B"/>
    <w:rsid w:val="00926D58"/>
    <w:rsid w:val="00927738"/>
    <w:rsid w:val="009277AD"/>
    <w:rsid w:val="00927FEF"/>
    <w:rsid w:val="009300DA"/>
    <w:rsid w:val="00930137"/>
    <w:rsid w:val="00930C91"/>
    <w:rsid w:val="0093104E"/>
    <w:rsid w:val="0093111C"/>
    <w:rsid w:val="009312E2"/>
    <w:rsid w:val="009312F3"/>
    <w:rsid w:val="0093194F"/>
    <w:rsid w:val="00931B9B"/>
    <w:rsid w:val="00931F39"/>
    <w:rsid w:val="009323CB"/>
    <w:rsid w:val="00932413"/>
    <w:rsid w:val="00932866"/>
    <w:rsid w:val="00932E92"/>
    <w:rsid w:val="00932F23"/>
    <w:rsid w:val="00933339"/>
    <w:rsid w:val="00933B8B"/>
    <w:rsid w:val="00933EB7"/>
    <w:rsid w:val="009341A5"/>
    <w:rsid w:val="00934394"/>
    <w:rsid w:val="00934EAD"/>
    <w:rsid w:val="00934F00"/>
    <w:rsid w:val="0093503E"/>
    <w:rsid w:val="00935404"/>
    <w:rsid w:val="00935A3C"/>
    <w:rsid w:val="00935DC2"/>
    <w:rsid w:val="00936E3B"/>
    <w:rsid w:val="009374DB"/>
    <w:rsid w:val="00937DB3"/>
    <w:rsid w:val="00940DC6"/>
    <w:rsid w:val="0094133F"/>
    <w:rsid w:val="009414EA"/>
    <w:rsid w:val="00941E11"/>
    <w:rsid w:val="00941E70"/>
    <w:rsid w:val="00942123"/>
    <w:rsid w:val="00942280"/>
    <w:rsid w:val="009428FF"/>
    <w:rsid w:val="00942E88"/>
    <w:rsid w:val="009438FC"/>
    <w:rsid w:val="00943CD6"/>
    <w:rsid w:val="00944837"/>
    <w:rsid w:val="00944CF4"/>
    <w:rsid w:val="00944D01"/>
    <w:rsid w:val="0094519B"/>
    <w:rsid w:val="00946706"/>
    <w:rsid w:val="00946B18"/>
    <w:rsid w:val="00946CDC"/>
    <w:rsid w:val="009471CC"/>
    <w:rsid w:val="00947531"/>
    <w:rsid w:val="0094764A"/>
    <w:rsid w:val="009478B1"/>
    <w:rsid w:val="00947DA2"/>
    <w:rsid w:val="00950003"/>
    <w:rsid w:val="0095014A"/>
    <w:rsid w:val="00950405"/>
    <w:rsid w:val="00950A26"/>
    <w:rsid w:val="00950C23"/>
    <w:rsid w:val="00950C32"/>
    <w:rsid w:val="00951D00"/>
    <w:rsid w:val="00951F1D"/>
    <w:rsid w:val="0095205F"/>
    <w:rsid w:val="009521D3"/>
    <w:rsid w:val="00952284"/>
    <w:rsid w:val="009528DD"/>
    <w:rsid w:val="00952E57"/>
    <w:rsid w:val="00952F6B"/>
    <w:rsid w:val="00953057"/>
    <w:rsid w:val="009532A9"/>
    <w:rsid w:val="009539AC"/>
    <w:rsid w:val="00954A69"/>
    <w:rsid w:val="00955066"/>
    <w:rsid w:val="0095520A"/>
    <w:rsid w:val="0095546B"/>
    <w:rsid w:val="00955533"/>
    <w:rsid w:val="0095554F"/>
    <w:rsid w:val="00955B20"/>
    <w:rsid w:val="00955D6F"/>
    <w:rsid w:val="009565C6"/>
    <w:rsid w:val="009566A3"/>
    <w:rsid w:val="0095673B"/>
    <w:rsid w:val="00956748"/>
    <w:rsid w:val="00957050"/>
    <w:rsid w:val="00957099"/>
    <w:rsid w:val="009571B4"/>
    <w:rsid w:val="009572DB"/>
    <w:rsid w:val="009579F9"/>
    <w:rsid w:val="009600BF"/>
    <w:rsid w:val="00961659"/>
    <w:rsid w:val="009616F3"/>
    <w:rsid w:val="00961854"/>
    <w:rsid w:val="00962425"/>
    <w:rsid w:val="00962F5A"/>
    <w:rsid w:val="00962FC8"/>
    <w:rsid w:val="009633BD"/>
    <w:rsid w:val="00963C76"/>
    <w:rsid w:val="009651A6"/>
    <w:rsid w:val="009658E0"/>
    <w:rsid w:val="00966624"/>
    <w:rsid w:val="00967211"/>
    <w:rsid w:val="009678F1"/>
    <w:rsid w:val="00967935"/>
    <w:rsid w:val="00970085"/>
    <w:rsid w:val="00970303"/>
    <w:rsid w:val="00970F7A"/>
    <w:rsid w:val="0097165B"/>
    <w:rsid w:val="00971823"/>
    <w:rsid w:val="00971EE2"/>
    <w:rsid w:val="009720F6"/>
    <w:rsid w:val="00972BCF"/>
    <w:rsid w:val="00972EC8"/>
    <w:rsid w:val="00972F2E"/>
    <w:rsid w:val="009730AE"/>
    <w:rsid w:val="009734D4"/>
    <w:rsid w:val="00973935"/>
    <w:rsid w:val="00973CEE"/>
    <w:rsid w:val="00973DBE"/>
    <w:rsid w:val="009743A1"/>
    <w:rsid w:val="00974D82"/>
    <w:rsid w:val="00974EF6"/>
    <w:rsid w:val="00974FBF"/>
    <w:rsid w:val="009752B2"/>
    <w:rsid w:val="00975A01"/>
    <w:rsid w:val="00976299"/>
    <w:rsid w:val="009763B9"/>
    <w:rsid w:val="009764CD"/>
    <w:rsid w:val="0097677D"/>
    <w:rsid w:val="0097683C"/>
    <w:rsid w:val="00976AC4"/>
    <w:rsid w:val="00976CF3"/>
    <w:rsid w:val="0098032B"/>
    <w:rsid w:val="00980502"/>
    <w:rsid w:val="00980603"/>
    <w:rsid w:val="00980DB4"/>
    <w:rsid w:val="00981349"/>
    <w:rsid w:val="0098137A"/>
    <w:rsid w:val="00981D94"/>
    <w:rsid w:val="009820CB"/>
    <w:rsid w:val="009822F6"/>
    <w:rsid w:val="009829DC"/>
    <w:rsid w:val="009830CC"/>
    <w:rsid w:val="009840AE"/>
    <w:rsid w:val="009841CD"/>
    <w:rsid w:val="00984303"/>
    <w:rsid w:val="00984446"/>
    <w:rsid w:val="0098487B"/>
    <w:rsid w:val="00985765"/>
    <w:rsid w:val="009859BF"/>
    <w:rsid w:val="00985A5B"/>
    <w:rsid w:val="0098677A"/>
    <w:rsid w:val="00986C92"/>
    <w:rsid w:val="009878AB"/>
    <w:rsid w:val="009878DD"/>
    <w:rsid w:val="009902F9"/>
    <w:rsid w:val="00990574"/>
    <w:rsid w:val="009908A1"/>
    <w:rsid w:val="00990932"/>
    <w:rsid w:val="00990FA0"/>
    <w:rsid w:val="00991196"/>
    <w:rsid w:val="00991431"/>
    <w:rsid w:val="009914E5"/>
    <w:rsid w:val="0099194A"/>
    <w:rsid w:val="00991C78"/>
    <w:rsid w:val="00992C97"/>
    <w:rsid w:val="0099373C"/>
    <w:rsid w:val="0099374B"/>
    <w:rsid w:val="00993847"/>
    <w:rsid w:val="0099408F"/>
    <w:rsid w:val="0099526D"/>
    <w:rsid w:val="00995478"/>
    <w:rsid w:val="00996382"/>
    <w:rsid w:val="009975E0"/>
    <w:rsid w:val="00997E8A"/>
    <w:rsid w:val="009A03CE"/>
    <w:rsid w:val="009A0922"/>
    <w:rsid w:val="009A1539"/>
    <w:rsid w:val="009A1A1C"/>
    <w:rsid w:val="009A2AA2"/>
    <w:rsid w:val="009A2F40"/>
    <w:rsid w:val="009A3300"/>
    <w:rsid w:val="009A4642"/>
    <w:rsid w:val="009A5039"/>
    <w:rsid w:val="009A506D"/>
    <w:rsid w:val="009A55FB"/>
    <w:rsid w:val="009A561D"/>
    <w:rsid w:val="009A5654"/>
    <w:rsid w:val="009A677C"/>
    <w:rsid w:val="009A7D91"/>
    <w:rsid w:val="009A7DE7"/>
    <w:rsid w:val="009A7EB4"/>
    <w:rsid w:val="009B0EF3"/>
    <w:rsid w:val="009B1279"/>
    <w:rsid w:val="009B1418"/>
    <w:rsid w:val="009B2F6F"/>
    <w:rsid w:val="009B3247"/>
    <w:rsid w:val="009B3599"/>
    <w:rsid w:val="009B3C4D"/>
    <w:rsid w:val="009B428F"/>
    <w:rsid w:val="009B433D"/>
    <w:rsid w:val="009B43F6"/>
    <w:rsid w:val="009B488F"/>
    <w:rsid w:val="009B48F9"/>
    <w:rsid w:val="009B4F95"/>
    <w:rsid w:val="009B581C"/>
    <w:rsid w:val="009B5925"/>
    <w:rsid w:val="009B60D1"/>
    <w:rsid w:val="009B669B"/>
    <w:rsid w:val="009B71FA"/>
    <w:rsid w:val="009B73AE"/>
    <w:rsid w:val="009B76F5"/>
    <w:rsid w:val="009C02AF"/>
    <w:rsid w:val="009C0655"/>
    <w:rsid w:val="009C177D"/>
    <w:rsid w:val="009C1870"/>
    <w:rsid w:val="009C1FE8"/>
    <w:rsid w:val="009C2016"/>
    <w:rsid w:val="009C2050"/>
    <w:rsid w:val="009C2714"/>
    <w:rsid w:val="009C27C9"/>
    <w:rsid w:val="009C2F61"/>
    <w:rsid w:val="009C3528"/>
    <w:rsid w:val="009C3956"/>
    <w:rsid w:val="009C578F"/>
    <w:rsid w:val="009C58E7"/>
    <w:rsid w:val="009C5AE2"/>
    <w:rsid w:val="009C5E58"/>
    <w:rsid w:val="009C6A17"/>
    <w:rsid w:val="009C79E5"/>
    <w:rsid w:val="009C7A8C"/>
    <w:rsid w:val="009D056D"/>
    <w:rsid w:val="009D0D3A"/>
    <w:rsid w:val="009D115E"/>
    <w:rsid w:val="009D1411"/>
    <w:rsid w:val="009D1ADE"/>
    <w:rsid w:val="009D1DB8"/>
    <w:rsid w:val="009D2596"/>
    <w:rsid w:val="009D2BDF"/>
    <w:rsid w:val="009D2F9E"/>
    <w:rsid w:val="009D3298"/>
    <w:rsid w:val="009D41F2"/>
    <w:rsid w:val="009D4411"/>
    <w:rsid w:val="009D45D2"/>
    <w:rsid w:val="009D46E1"/>
    <w:rsid w:val="009D4A38"/>
    <w:rsid w:val="009D4DF3"/>
    <w:rsid w:val="009D4E1F"/>
    <w:rsid w:val="009D54FD"/>
    <w:rsid w:val="009D5ECD"/>
    <w:rsid w:val="009D6C71"/>
    <w:rsid w:val="009D70D6"/>
    <w:rsid w:val="009D716C"/>
    <w:rsid w:val="009D744C"/>
    <w:rsid w:val="009D7A93"/>
    <w:rsid w:val="009D7C77"/>
    <w:rsid w:val="009D7D8A"/>
    <w:rsid w:val="009D7FA5"/>
    <w:rsid w:val="009D7FE7"/>
    <w:rsid w:val="009E0F20"/>
    <w:rsid w:val="009E118A"/>
    <w:rsid w:val="009E13AF"/>
    <w:rsid w:val="009E1428"/>
    <w:rsid w:val="009E15AC"/>
    <w:rsid w:val="009E1658"/>
    <w:rsid w:val="009E16A9"/>
    <w:rsid w:val="009E1762"/>
    <w:rsid w:val="009E194B"/>
    <w:rsid w:val="009E19ED"/>
    <w:rsid w:val="009E1BBC"/>
    <w:rsid w:val="009E3586"/>
    <w:rsid w:val="009E38DA"/>
    <w:rsid w:val="009E4653"/>
    <w:rsid w:val="009E502A"/>
    <w:rsid w:val="009E526B"/>
    <w:rsid w:val="009E531B"/>
    <w:rsid w:val="009E5634"/>
    <w:rsid w:val="009E5E3B"/>
    <w:rsid w:val="009E67DC"/>
    <w:rsid w:val="009E6852"/>
    <w:rsid w:val="009E6AC4"/>
    <w:rsid w:val="009E6BB4"/>
    <w:rsid w:val="009E6C24"/>
    <w:rsid w:val="009E6E0A"/>
    <w:rsid w:val="009E78DF"/>
    <w:rsid w:val="009E7E7A"/>
    <w:rsid w:val="009F000D"/>
    <w:rsid w:val="009F038D"/>
    <w:rsid w:val="009F10E6"/>
    <w:rsid w:val="009F2159"/>
    <w:rsid w:val="009F23E4"/>
    <w:rsid w:val="009F2409"/>
    <w:rsid w:val="009F2EE5"/>
    <w:rsid w:val="009F31BA"/>
    <w:rsid w:val="009F370C"/>
    <w:rsid w:val="009F3AD3"/>
    <w:rsid w:val="009F3B1D"/>
    <w:rsid w:val="009F3B3E"/>
    <w:rsid w:val="009F3B56"/>
    <w:rsid w:val="009F3B7B"/>
    <w:rsid w:val="009F4197"/>
    <w:rsid w:val="009F4AA4"/>
    <w:rsid w:val="009F4FDF"/>
    <w:rsid w:val="009F5B8B"/>
    <w:rsid w:val="009F5C6E"/>
    <w:rsid w:val="009F5CA8"/>
    <w:rsid w:val="009F64BA"/>
    <w:rsid w:val="009F6DAE"/>
    <w:rsid w:val="009F7323"/>
    <w:rsid w:val="009F7C08"/>
    <w:rsid w:val="00A004B4"/>
    <w:rsid w:val="00A005FF"/>
    <w:rsid w:val="00A01366"/>
    <w:rsid w:val="00A0170C"/>
    <w:rsid w:val="00A01B99"/>
    <w:rsid w:val="00A01DE1"/>
    <w:rsid w:val="00A01DEF"/>
    <w:rsid w:val="00A0220D"/>
    <w:rsid w:val="00A023AE"/>
    <w:rsid w:val="00A02757"/>
    <w:rsid w:val="00A02766"/>
    <w:rsid w:val="00A02883"/>
    <w:rsid w:val="00A02B52"/>
    <w:rsid w:val="00A03554"/>
    <w:rsid w:val="00A03BDA"/>
    <w:rsid w:val="00A03D0C"/>
    <w:rsid w:val="00A03D50"/>
    <w:rsid w:val="00A045C1"/>
    <w:rsid w:val="00A0470F"/>
    <w:rsid w:val="00A0473D"/>
    <w:rsid w:val="00A047FD"/>
    <w:rsid w:val="00A04817"/>
    <w:rsid w:val="00A04BBC"/>
    <w:rsid w:val="00A04D3D"/>
    <w:rsid w:val="00A05515"/>
    <w:rsid w:val="00A05B3F"/>
    <w:rsid w:val="00A05BC0"/>
    <w:rsid w:val="00A06DB7"/>
    <w:rsid w:val="00A07C1A"/>
    <w:rsid w:val="00A07F02"/>
    <w:rsid w:val="00A107ED"/>
    <w:rsid w:val="00A10E7F"/>
    <w:rsid w:val="00A12E2C"/>
    <w:rsid w:val="00A13C1B"/>
    <w:rsid w:val="00A13DF9"/>
    <w:rsid w:val="00A1429B"/>
    <w:rsid w:val="00A1444C"/>
    <w:rsid w:val="00A14471"/>
    <w:rsid w:val="00A14473"/>
    <w:rsid w:val="00A14732"/>
    <w:rsid w:val="00A15190"/>
    <w:rsid w:val="00A158F2"/>
    <w:rsid w:val="00A15938"/>
    <w:rsid w:val="00A15ED1"/>
    <w:rsid w:val="00A162B8"/>
    <w:rsid w:val="00A1680C"/>
    <w:rsid w:val="00A17D5E"/>
    <w:rsid w:val="00A2008C"/>
    <w:rsid w:val="00A20734"/>
    <w:rsid w:val="00A20C5A"/>
    <w:rsid w:val="00A21480"/>
    <w:rsid w:val="00A22251"/>
    <w:rsid w:val="00A22690"/>
    <w:rsid w:val="00A227B8"/>
    <w:rsid w:val="00A2327A"/>
    <w:rsid w:val="00A238F4"/>
    <w:rsid w:val="00A23D3B"/>
    <w:rsid w:val="00A24098"/>
    <w:rsid w:val="00A24C5B"/>
    <w:rsid w:val="00A24E14"/>
    <w:rsid w:val="00A256C2"/>
    <w:rsid w:val="00A258F8"/>
    <w:rsid w:val="00A2625C"/>
    <w:rsid w:val="00A2664F"/>
    <w:rsid w:val="00A26EE0"/>
    <w:rsid w:val="00A272E0"/>
    <w:rsid w:val="00A275E2"/>
    <w:rsid w:val="00A276BF"/>
    <w:rsid w:val="00A27823"/>
    <w:rsid w:val="00A27A1D"/>
    <w:rsid w:val="00A27D85"/>
    <w:rsid w:val="00A301A1"/>
    <w:rsid w:val="00A30792"/>
    <w:rsid w:val="00A30885"/>
    <w:rsid w:val="00A310CA"/>
    <w:rsid w:val="00A3162A"/>
    <w:rsid w:val="00A31BF8"/>
    <w:rsid w:val="00A31C61"/>
    <w:rsid w:val="00A32132"/>
    <w:rsid w:val="00A324B4"/>
    <w:rsid w:val="00A3369D"/>
    <w:rsid w:val="00A33BC3"/>
    <w:rsid w:val="00A33ED6"/>
    <w:rsid w:val="00A33F19"/>
    <w:rsid w:val="00A3447F"/>
    <w:rsid w:val="00A35814"/>
    <w:rsid w:val="00A3601A"/>
    <w:rsid w:val="00A36D1C"/>
    <w:rsid w:val="00A3719C"/>
    <w:rsid w:val="00A37721"/>
    <w:rsid w:val="00A37938"/>
    <w:rsid w:val="00A37C6F"/>
    <w:rsid w:val="00A40B96"/>
    <w:rsid w:val="00A40C53"/>
    <w:rsid w:val="00A41080"/>
    <w:rsid w:val="00A41099"/>
    <w:rsid w:val="00A41221"/>
    <w:rsid w:val="00A4144C"/>
    <w:rsid w:val="00A41D0F"/>
    <w:rsid w:val="00A42074"/>
    <w:rsid w:val="00A42122"/>
    <w:rsid w:val="00A4220B"/>
    <w:rsid w:val="00A42481"/>
    <w:rsid w:val="00A42BAF"/>
    <w:rsid w:val="00A431B0"/>
    <w:rsid w:val="00A44333"/>
    <w:rsid w:val="00A44557"/>
    <w:rsid w:val="00A46383"/>
    <w:rsid w:val="00A4669E"/>
    <w:rsid w:val="00A477CC"/>
    <w:rsid w:val="00A47955"/>
    <w:rsid w:val="00A4797D"/>
    <w:rsid w:val="00A5027A"/>
    <w:rsid w:val="00A504A3"/>
    <w:rsid w:val="00A50A18"/>
    <w:rsid w:val="00A5118F"/>
    <w:rsid w:val="00A51427"/>
    <w:rsid w:val="00A51879"/>
    <w:rsid w:val="00A51976"/>
    <w:rsid w:val="00A51A0E"/>
    <w:rsid w:val="00A51A4E"/>
    <w:rsid w:val="00A51DC7"/>
    <w:rsid w:val="00A522DF"/>
    <w:rsid w:val="00A522EB"/>
    <w:rsid w:val="00A52747"/>
    <w:rsid w:val="00A529B0"/>
    <w:rsid w:val="00A5359D"/>
    <w:rsid w:val="00A5367B"/>
    <w:rsid w:val="00A53A42"/>
    <w:rsid w:val="00A53BD7"/>
    <w:rsid w:val="00A53F0F"/>
    <w:rsid w:val="00A541EC"/>
    <w:rsid w:val="00A54BCC"/>
    <w:rsid w:val="00A558CF"/>
    <w:rsid w:val="00A55D15"/>
    <w:rsid w:val="00A56432"/>
    <w:rsid w:val="00A566ED"/>
    <w:rsid w:val="00A56926"/>
    <w:rsid w:val="00A56A20"/>
    <w:rsid w:val="00A56F11"/>
    <w:rsid w:val="00A56F55"/>
    <w:rsid w:val="00A57071"/>
    <w:rsid w:val="00A57096"/>
    <w:rsid w:val="00A579BA"/>
    <w:rsid w:val="00A57CA8"/>
    <w:rsid w:val="00A57F6C"/>
    <w:rsid w:val="00A610C1"/>
    <w:rsid w:val="00A61753"/>
    <w:rsid w:val="00A62A04"/>
    <w:rsid w:val="00A63A8B"/>
    <w:rsid w:val="00A63ADD"/>
    <w:rsid w:val="00A63FDD"/>
    <w:rsid w:val="00A64889"/>
    <w:rsid w:val="00A64944"/>
    <w:rsid w:val="00A65B7E"/>
    <w:rsid w:val="00A65EDF"/>
    <w:rsid w:val="00A66A10"/>
    <w:rsid w:val="00A66AD8"/>
    <w:rsid w:val="00A673B5"/>
    <w:rsid w:val="00A70294"/>
    <w:rsid w:val="00A7058E"/>
    <w:rsid w:val="00A71009"/>
    <w:rsid w:val="00A714F8"/>
    <w:rsid w:val="00A71D79"/>
    <w:rsid w:val="00A71F7E"/>
    <w:rsid w:val="00A721D4"/>
    <w:rsid w:val="00A72B9C"/>
    <w:rsid w:val="00A72E68"/>
    <w:rsid w:val="00A72E85"/>
    <w:rsid w:val="00A7380F"/>
    <w:rsid w:val="00A73930"/>
    <w:rsid w:val="00A740AB"/>
    <w:rsid w:val="00A7413B"/>
    <w:rsid w:val="00A7437E"/>
    <w:rsid w:val="00A746DC"/>
    <w:rsid w:val="00A75545"/>
    <w:rsid w:val="00A75B99"/>
    <w:rsid w:val="00A75D7E"/>
    <w:rsid w:val="00A75E57"/>
    <w:rsid w:val="00A75EAA"/>
    <w:rsid w:val="00A770A5"/>
    <w:rsid w:val="00A776AE"/>
    <w:rsid w:val="00A77759"/>
    <w:rsid w:val="00A77F6F"/>
    <w:rsid w:val="00A8060E"/>
    <w:rsid w:val="00A80BBD"/>
    <w:rsid w:val="00A810A1"/>
    <w:rsid w:val="00A81103"/>
    <w:rsid w:val="00A8217C"/>
    <w:rsid w:val="00A8242B"/>
    <w:rsid w:val="00A82511"/>
    <w:rsid w:val="00A8295F"/>
    <w:rsid w:val="00A82ADD"/>
    <w:rsid w:val="00A82EB9"/>
    <w:rsid w:val="00A834CF"/>
    <w:rsid w:val="00A83763"/>
    <w:rsid w:val="00A8392D"/>
    <w:rsid w:val="00A83B9C"/>
    <w:rsid w:val="00A83C2E"/>
    <w:rsid w:val="00A84236"/>
    <w:rsid w:val="00A845C4"/>
    <w:rsid w:val="00A84A9A"/>
    <w:rsid w:val="00A84ADF"/>
    <w:rsid w:val="00A84C2D"/>
    <w:rsid w:val="00A85D75"/>
    <w:rsid w:val="00A866C0"/>
    <w:rsid w:val="00A86E1E"/>
    <w:rsid w:val="00A87DD3"/>
    <w:rsid w:val="00A9006B"/>
    <w:rsid w:val="00A90197"/>
    <w:rsid w:val="00A903E3"/>
    <w:rsid w:val="00A905C0"/>
    <w:rsid w:val="00A910F6"/>
    <w:rsid w:val="00A9113B"/>
    <w:rsid w:val="00A913B1"/>
    <w:rsid w:val="00A916D7"/>
    <w:rsid w:val="00A91D20"/>
    <w:rsid w:val="00A92169"/>
    <w:rsid w:val="00A93233"/>
    <w:rsid w:val="00A9350C"/>
    <w:rsid w:val="00A94B1D"/>
    <w:rsid w:val="00A94CF6"/>
    <w:rsid w:val="00A94D00"/>
    <w:rsid w:val="00A951EA"/>
    <w:rsid w:val="00A9545E"/>
    <w:rsid w:val="00A9649F"/>
    <w:rsid w:val="00A9665E"/>
    <w:rsid w:val="00A97639"/>
    <w:rsid w:val="00A97C0D"/>
    <w:rsid w:val="00AA010F"/>
    <w:rsid w:val="00AA0538"/>
    <w:rsid w:val="00AA121D"/>
    <w:rsid w:val="00AA19FA"/>
    <w:rsid w:val="00AA1BDA"/>
    <w:rsid w:val="00AA24E5"/>
    <w:rsid w:val="00AA2635"/>
    <w:rsid w:val="00AA2AB0"/>
    <w:rsid w:val="00AA2CBB"/>
    <w:rsid w:val="00AA310C"/>
    <w:rsid w:val="00AA32BD"/>
    <w:rsid w:val="00AA3584"/>
    <w:rsid w:val="00AA405E"/>
    <w:rsid w:val="00AA444E"/>
    <w:rsid w:val="00AA5BBA"/>
    <w:rsid w:val="00AA5FC1"/>
    <w:rsid w:val="00AA74E4"/>
    <w:rsid w:val="00AA78D4"/>
    <w:rsid w:val="00AA7A46"/>
    <w:rsid w:val="00AA7C8B"/>
    <w:rsid w:val="00AA7F9E"/>
    <w:rsid w:val="00AB063D"/>
    <w:rsid w:val="00AB0E4E"/>
    <w:rsid w:val="00AB0F9B"/>
    <w:rsid w:val="00AB1487"/>
    <w:rsid w:val="00AB189B"/>
    <w:rsid w:val="00AB245F"/>
    <w:rsid w:val="00AB2490"/>
    <w:rsid w:val="00AB2F9E"/>
    <w:rsid w:val="00AB30E1"/>
    <w:rsid w:val="00AB325E"/>
    <w:rsid w:val="00AB35C8"/>
    <w:rsid w:val="00AB440E"/>
    <w:rsid w:val="00AB560A"/>
    <w:rsid w:val="00AB65F4"/>
    <w:rsid w:val="00AB665C"/>
    <w:rsid w:val="00AB6C40"/>
    <w:rsid w:val="00AB72F3"/>
    <w:rsid w:val="00AB76AF"/>
    <w:rsid w:val="00AB7FE9"/>
    <w:rsid w:val="00AC1112"/>
    <w:rsid w:val="00AC2145"/>
    <w:rsid w:val="00AC21DF"/>
    <w:rsid w:val="00AC29CD"/>
    <w:rsid w:val="00AC2B5D"/>
    <w:rsid w:val="00AC2E19"/>
    <w:rsid w:val="00AC34FF"/>
    <w:rsid w:val="00AC370D"/>
    <w:rsid w:val="00AC4491"/>
    <w:rsid w:val="00AC502C"/>
    <w:rsid w:val="00AC549A"/>
    <w:rsid w:val="00AC5DF9"/>
    <w:rsid w:val="00AC62AA"/>
    <w:rsid w:val="00AC66DF"/>
    <w:rsid w:val="00AC6796"/>
    <w:rsid w:val="00AC681A"/>
    <w:rsid w:val="00AC6A7D"/>
    <w:rsid w:val="00AC6DBF"/>
    <w:rsid w:val="00AC72FA"/>
    <w:rsid w:val="00AC7440"/>
    <w:rsid w:val="00AC7D6E"/>
    <w:rsid w:val="00AD007F"/>
    <w:rsid w:val="00AD01BE"/>
    <w:rsid w:val="00AD1A63"/>
    <w:rsid w:val="00AD2274"/>
    <w:rsid w:val="00AD29EF"/>
    <w:rsid w:val="00AD2AB8"/>
    <w:rsid w:val="00AD32A2"/>
    <w:rsid w:val="00AD3B5D"/>
    <w:rsid w:val="00AD3D32"/>
    <w:rsid w:val="00AD3FFF"/>
    <w:rsid w:val="00AD4D3D"/>
    <w:rsid w:val="00AD4E76"/>
    <w:rsid w:val="00AD55BD"/>
    <w:rsid w:val="00AD572F"/>
    <w:rsid w:val="00AD5D9C"/>
    <w:rsid w:val="00AD6626"/>
    <w:rsid w:val="00AD7189"/>
    <w:rsid w:val="00AD785D"/>
    <w:rsid w:val="00AD7D23"/>
    <w:rsid w:val="00AE01E4"/>
    <w:rsid w:val="00AE0242"/>
    <w:rsid w:val="00AE05C7"/>
    <w:rsid w:val="00AE109C"/>
    <w:rsid w:val="00AE1105"/>
    <w:rsid w:val="00AE1170"/>
    <w:rsid w:val="00AE142B"/>
    <w:rsid w:val="00AE167E"/>
    <w:rsid w:val="00AE1D10"/>
    <w:rsid w:val="00AE2351"/>
    <w:rsid w:val="00AE23D8"/>
    <w:rsid w:val="00AE25EF"/>
    <w:rsid w:val="00AE2785"/>
    <w:rsid w:val="00AE2C90"/>
    <w:rsid w:val="00AE2D98"/>
    <w:rsid w:val="00AE2DC0"/>
    <w:rsid w:val="00AE2F0E"/>
    <w:rsid w:val="00AE31DB"/>
    <w:rsid w:val="00AE356A"/>
    <w:rsid w:val="00AE3D07"/>
    <w:rsid w:val="00AE4388"/>
    <w:rsid w:val="00AE4992"/>
    <w:rsid w:val="00AE52F3"/>
    <w:rsid w:val="00AE55A0"/>
    <w:rsid w:val="00AE561D"/>
    <w:rsid w:val="00AE637D"/>
    <w:rsid w:val="00AE6EA4"/>
    <w:rsid w:val="00AE6ED9"/>
    <w:rsid w:val="00AE789F"/>
    <w:rsid w:val="00AE7C35"/>
    <w:rsid w:val="00AF035C"/>
    <w:rsid w:val="00AF0575"/>
    <w:rsid w:val="00AF0F00"/>
    <w:rsid w:val="00AF1603"/>
    <w:rsid w:val="00AF1D6F"/>
    <w:rsid w:val="00AF1E27"/>
    <w:rsid w:val="00AF2008"/>
    <w:rsid w:val="00AF22B1"/>
    <w:rsid w:val="00AF2779"/>
    <w:rsid w:val="00AF3357"/>
    <w:rsid w:val="00AF49CE"/>
    <w:rsid w:val="00AF4BA6"/>
    <w:rsid w:val="00AF6AA4"/>
    <w:rsid w:val="00AF6AA6"/>
    <w:rsid w:val="00AF6E46"/>
    <w:rsid w:val="00AF7BA6"/>
    <w:rsid w:val="00B002F0"/>
    <w:rsid w:val="00B00437"/>
    <w:rsid w:val="00B007F6"/>
    <w:rsid w:val="00B009A3"/>
    <w:rsid w:val="00B00AF9"/>
    <w:rsid w:val="00B0131E"/>
    <w:rsid w:val="00B015A4"/>
    <w:rsid w:val="00B01B54"/>
    <w:rsid w:val="00B02875"/>
    <w:rsid w:val="00B02D7F"/>
    <w:rsid w:val="00B033E3"/>
    <w:rsid w:val="00B038D5"/>
    <w:rsid w:val="00B04A73"/>
    <w:rsid w:val="00B04DDB"/>
    <w:rsid w:val="00B05EA5"/>
    <w:rsid w:val="00B06E72"/>
    <w:rsid w:val="00B06F95"/>
    <w:rsid w:val="00B07967"/>
    <w:rsid w:val="00B1012F"/>
    <w:rsid w:val="00B10279"/>
    <w:rsid w:val="00B104FE"/>
    <w:rsid w:val="00B10DC5"/>
    <w:rsid w:val="00B10E31"/>
    <w:rsid w:val="00B1136B"/>
    <w:rsid w:val="00B1154F"/>
    <w:rsid w:val="00B11B56"/>
    <w:rsid w:val="00B125E1"/>
    <w:rsid w:val="00B12669"/>
    <w:rsid w:val="00B12FA0"/>
    <w:rsid w:val="00B133EF"/>
    <w:rsid w:val="00B13A0F"/>
    <w:rsid w:val="00B142D1"/>
    <w:rsid w:val="00B1436F"/>
    <w:rsid w:val="00B14498"/>
    <w:rsid w:val="00B148B7"/>
    <w:rsid w:val="00B14FFC"/>
    <w:rsid w:val="00B15214"/>
    <w:rsid w:val="00B15C2E"/>
    <w:rsid w:val="00B163CF"/>
    <w:rsid w:val="00B16522"/>
    <w:rsid w:val="00B165EC"/>
    <w:rsid w:val="00B1674B"/>
    <w:rsid w:val="00B16803"/>
    <w:rsid w:val="00B17155"/>
    <w:rsid w:val="00B17525"/>
    <w:rsid w:val="00B17E69"/>
    <w:rsid w:val="00B17F05"/>
    <w:rsid w:val="00B17F91"/>
    <w:rsid w:val="00B2011B"/>
    <w:rsid w:val="00B2059D"/>
    <w:rsid w:val="00B20819"/>
    <w:rsid w:val="00B20849"/>
    <w:rsid w:val="00B20AE6"/>
    <w:rsid w:val="00B2187B"/>
    <w:rsid w:val="00B21A88"/>
    <w:rsid w:val="00B220DC"/>
    <w:rsid w:val="00B22200"/>
    <w:rsid w:val="00B222A8"/>
    <w:rsid w:val="00B225D2"/>
    <w:rsid w:val="00B22621"/>
    <w:rsid w:val="00B22DED"/>
    <w:rsid w:val="00B23159"/>
    <w:rsid w:val="00B231DC"/>
    <w:rsid w:val="00B2351A"/>
    <w:rsid w:val="00B23581"/>
    <w:rsid w:val="00B2396D"/>
    <w:rsid w:val="00B23C47"/>
    <w:rsid w:val="00B241D7"/>
    <w:rsid w:val="00B2423E"/>
    <w:rsid w:val="00B24876"/>
    <w:rsid w:val="00B2494B"/>
    <w:rsid w:val="00B249A0"/>
    <w:rsid w:val="00B24B06"/>
    <w:rsid w:val="00B25013"/>
    <w:rsid w:val="00B25037"/>
    <w:rsid w:val="00B25657"/>
    <w:rsid w:val="00B25AF1"/>
    <w:rsid w:val="00B26797"/>
    <w:rsid w:val="00B26972"/>
    <w:rsid w:val="00B26C1F"/>
    <w:rsid w:val="00B273BD"/>
    <w:rsid w:val="00B277BA"/>
    <w:rsid w:val="00B27D80"/>
    <w:rsid w:val="00B27F10"/>
    <w:rsid w:val="00B27FDC"/>
    <w:rsid w:val="00B301C2"/>
    <w:rsid w:val="00B307F9"/>
    <w:rsid w:val="00B30CF4"/>
    <w:rsid w:val="00B31120"/>
    <w:rsid w:val="00B3120D"/>
    <w:rsid w:val="00B3128E"/>
    <w:rsid w:val="00B31337"/>
    <w:rsid w:val="00B31361"/>
    <w:rsid w:val="00B31729"/>
    <w:rsid w:val="00B317BB"/>
    <w:rsid w:val="00B320BA"/>
    <w:rsid w:val="00B3290E"/>
    <w:rsid w:val="00B32F05"/>
    <w:rsid w:val="00B33FA0"/>
    <w:rsid w:val="00B34E06"/>
    <w:rsid w:val="00B350F5"/>
    <w:rsid w:val="00B35683"/>
    <w:rsid w:val="00B357BE"/>
    <w:rsid w:val="00B35D9E"/>
    <w:rsid w:val="00B364AF"/>
    <w:rsid w:val="00B36D42"/>
    <w:rsid w:val="00B37626"/>
    <w:rsid w:val="00B3786D"/>
    <w:rsid w:val="00B40107"/>
    <w:rsid w:val="00B40A3B"/>
    <w:rsid w:val="00B4112F"/>
    <w:rsid w:val="00B41A1A"/>
    <w:rsid w:val="00B41A74"/>
    <w:rsid w:val="00B41DA7"/>
    <w:rsid w:val="00B42DFC"/>
    <w:rsid w:val="00B42E0C"/>
    <w:rsid w:val="00B4334A"/>
    <w:rsid w:val="00B43384"/>
    <w:rsid w:val="00B444BD"/>
    <w:rsid w:val="00B4493F"/>
    <w:rsid w:val="00B44AFC"/>
    <w:rsid w:val="00B44DB8"/>
    <w:rsid w:val="00B45119"/>
    <w:rsid w:val="00B452E5"/>
    <w:rsid w:val="00B45651"/>
    <w:rsid w:val="00B45699"/>
    <w:rsid w:val="00B458F0"/>
    <w:rsid w:val="00B45FAC"/>
    <w:rsid w:val="00B46A5F"/>
    <w:rsid w:val="00B4724C"/>
    <w:rsid w:val="00B47502"/>
    <w:rsid w:val="00B50564"/>
    <w:rsid w:val="00B50CA2"/>
    <w:rsid w:val="00B517B9"/>
    <w:rsid w:val="00B520CF"/>
    <w:rsid w:val="00B52457"/>
    <w:rsid w:val="00B531A6"/>
    <w:rsid w:val="00B53375"/>
    <w:rsid w:val="00B539BF"/>
    <w:rsid w:val="00B53A8A"/>
    <w:rsid w:val="00B53C2C"/>
    <w:rsid w:val="00B54041"/>
    <w:rsid w:val="00B54489"/>
    <w:rsid w:val="00B546AD"/>
    <w:rsid w:val="00B54C06"/>
    <w:rsid w:val="00B55070"/>
    <w:rsid w:val="00B550D3"/>
    <w:rsid w:val="00B557C6"/>
    <w:rsid w:val="00B55BBA"/>
    <w:rsid w:val="00B55BC8"/>
    <w:rsid w:val="00B55D4A"/>
    <w:rsid w:val="00B56135"/>
    <w:rsid w:val="00B56601"/>
    <w:rsid w:val="00B56C52"/>
    <w:rsid w:val="00B56C80"/>
    <w:rsid w:val="00B56D96"/>
    <w:rsid w:val="00B56E55"/>
    <w:rsid w:val="00B57714"/>
    <w:rsid w:val="00B57872"/>
    <w:rsid w:val="00B5795B"/>
    <w:rsid w:val="00B57ADF"/>
    <w:rsid w:val="00B57DEB"/>
    <w:rsid w:val="00B617D2"/>
    <w:rsid w:val="00B618BC"/>
    <w:rsid w:val="00B61C34"/>
    <w:rsid w:val="00B61E4B"/>
    <w:rsid w:val="00B62EE9"/>
    <w:rsid w:val="00B632FD"/>
    <w:rsid w:val="00B63BB9"/>
    <w:rsid w:val="00B63BCC"/>
    <w:rsid w:val="00B64798"/>
    <w:rsid w:val="00B65785"/>
    <w:rsid w:val="00B65A58"/>
    <w:rsid w:val="00B661F4"/>
    <w:rsid w:val="00B66E39"/>
    <w:rsid w:val="00B66E80"/>
    <w:rsid w:val="00B6715F"/>
    <w:rsid w:val="00B674EA"/>
    <w:rsid w:val="00B67962"/>
    <w:rsid w:val="00B70053"/>
    <w:rsid w:val="00B7046A"/>
    <w:rsid w:val="00B705E1"/>
    <w:rsid w:val="00B70724"/>
    <w:rsid w:val="00B70D8F"/>
    <w:rsid w:val="00B710FB"/>
    <w:rsid w:val="00B711C7"/>
    <w:rsid w:val="00B714DE"/>
    <w:rsid w:val="00B716BE"/>
    <w:rsid w:val="00B7207C"/>
    <w:rsid w:val="00B72118"/>
    <w:rsid w:val="00B72827"/>
    <w:rsid w:val="00B72918"/>
    <w:rsid w:val="00B73659"/>
    <w:rsid w:val="00B739D9"/>
    <w:rsid w:val="00B73A55"/>
    <w:rsid w:val="00B740D6"/>
    <w:rsid w:val="00B74225"/>
    <w:rsid w:val="00B74466"/>
    <w:rsid w:val="00B74BB2"/>
    <w:rsid w:val="00B74F6B"/>
    <w:rsid w:val="00B751AB"/>
    <w:rsid w:val="00B75666"/>
    <w:rsid w:val="00B75E48"/>
    <w:rsid w:val="00B75E52"/>
    <w:rsid w:val="00B7634B"/>
    <w:rsid w:val="00B76A2A"/>
    <w:rsid w:val="00B7726C"/>
    <w:rsid w:val="00B77746"/>
    <w:rsid w:val="00B8020B"/>
    <w:rsid w:val="00B80646"/>
    <w:rsid w:val="00B806CE"/>
    <w:rsid w:val="00B80A31"/>
    <w:rsid w:val="00B80A87"/>
    <w:rsid w:val="00B81694"/>
    <w:rsid w:val="00B81ACF"/>
    <w:rsid w:val="00B82AA2"/>
    <w:rsid w:val="00B82C25"/>
    <w:rsid w:val="00B82D1D"/>
    <w:rsid w:val="00B830F5"/>
    <w:rsid w:val="00B8350C"/>
    <w:rsid w:val="00B83881"/>
    <w:rsid w:val="00B83C9A"/>
    <w:rsid w:val="00B8423B"/>
    <w:rsid w:val="00B842AB"/>
    <w:rsid w:val="00B8432A"/>
    <w:rsid w:val="00B8437E"/>
    <w:rsid w:val="00B84936"/>
    <w:rsid w:val="00B84C7F"/>
    <w:rsid w:val="00B8523D"/>
    <w:rsid w:val="00B8527B"/>
    <w:rsid w:val="00B8595C"/>
    <w:rsid w:val="00B85CD6"/>
    <w:rsid w:val="00B8634F"/>
    <w:rsid w:val="00B869D8"/>
    <w:rsid w:val="00B86A33"/>
    <w:rsid w:val="00B8725C"/>
    <w:rsid w:val="00B87525"/>
    <w:rsid w:val="00B8754E"/>
    <w:rsid w:val="00B87774"/>
    <w:rsid w:val="00B87933"/>
    <w:rsid w:val="00B902BF"/>
    <w:rsid w:val="00B90A17"/>
    <w:rsid w:val="00B90C9C"/>
    <w:rsid w:val="00B913C7"/>
    <w:rsid w:val="00B91704"/>
    <w:rsid w:val="00B920BC"/>
    <w:rsid w:val="00B928DB"/>
    <w:rsid w:val="00B93347"/>
    <w:rsid w:val="00B93699"/>
    <w:rsid w:val="00B93CCB"/>
    <w:rsid w:val="00B9412A"/>
    <w:rsid w:val="00B94249"/>
    <w:rsid w:val="00B94716"/>
    <w:rsid w:val="00B947F3"/>
    <w:rsid w:val="00B94BAF"/>
    <w:rsid w:val="00B956A9"/>
    <w:rsid w:val="00B958C8"/>
    <w:rsid w:val="00B95E8A"/>
    <w:rsid w:val="00B960FA"/>
    <w:rsid w:val="00B96359"/>
    <w:rsid w:val="00B9675C"/>
    <w:rsid w:val="00B96834"/>
    <w:rsid w:val="00B96912"/>
    <w:rsid w:val="00B96BDE"/>
    <w:rsid w:val="00B97071"/>
    <w:rsid w:val="00B978DD"/>
    <w:rsid w:val="00B97D06"/>
    <w:rsid w:val="00B97E2D"/>
    <w:rsid w:val="00B97FAE"/>
    <w:rsid w:val="00BA04C5"/>
    <w:rsid w:val="00BA17B4"/>
    <w:rsid w:val="00BA1877"/>
    <w:rsid w:val="00BA1BC8"/>
    <w:rsid w:val="00BA2F17"/>
    <w:rsid w:val="00BA3008"/>
    <w:rsid w:val="00BA3157"/>
    <w:rsid w:val="00BA39D0"/>
    <w:rsid w:val="00BA40F7"/>
    <w:rsid w:val="00BA49E8"/>
    <w:rsid w:val="00BA5504"/>
    <w:rsid w:val="00BA6B28"/>
    <w:rsid w:val="00BA7264"/>
    <w:rsid w:val="00BA7574"/>
    <w:rsid w:val="00BA76A0"/>
    <w:rsid w:val="00BB0036"/>
    <w:rsid w:val="00BB0343"/>
    <w:rsid w:val="00BB05E2"/>
    <w:rsid w:val="00BB0C43"/>
    <w:rsid w:val="00BB0D55"/>
    <w:rsid w:val="00BB2203"/>
    <w:rsid w:val="00BB224D"/>
    <w:rsid w:val="00BB293C"/>
    <w:rsid w:val="00BB2A1A"/>
    <w:rsid w:val="00BB2A55"/>
    <w:rsid w:val="00BB2E97"/>
    <w:rsid w:val="00BB312D"/>
    <w:rsid w:val="00BB330B"/>
    <w:rsid w:val="00BB330C"/>
    <w:rsid w:val="00BB3A6C"/>
    <w:rsid w:val="00BB3F35"/>
    <w:rsid w:val="00BB45E7"/>
    <w:rsid w:val="00BB4BFD"/>
    <w:rsid w:val="00BB4D95"/>
    <w:rsid w:val="00BB5388"/>
    <w:rsid w:val="00BB541F"/>
    <w:rsid w:val="00BB58DB"/>
    <w:rsid w:val="00BB5B53"/>
    <w:rsid w:val="00BB5C99"/>
    <w:rsid w:val="00BB603F"/>
    <w:rsid w:val="00BB6CE7"/>
    <w:rsid w:val="00BB736A"/>
    <w:rsid w:val="00BB7645"/>
    <w:rsid w:val="00BB783D"/>
    <w:rsid w:val="00BB7B7C"/>
    <w:rsid w:val="00BC0DB2"/>
    <w:rsid w:val="00BC0E2C"/>
    <w:rsid w:val="00BC1380"/>
    <w:rsid w:val="00BC1B20"/>
    <w:rsid w:val="00BC20DC"/>
    <w:rsid w:val="00BC2BF6"/>
    <w:rsid w:val="00BC2FE2"/>
    <w:rsid w:val="00BC3CC3"/>
    <w:rsid w:val="00BC3DEB"/>
    <w:rsid w:val="00BC419D"/>
    <w:rsid w:val="00BC42B0"/>
    <w:rsid w:val="00BC51BE"/>
    <w:rsid w:val="00BC51C4"/>
    <w:rsid w:val="00BC56AB"/>
    <w:rsid w:val="00BC6D85"/>
    <w:rsid w:val="00BC73C8"/>
    <w:rsid w:val="00BC77C0"/>
    <w:rsid w:val="00BC7DF5"/>
    <w:rsid w:val="00BD00BC"/>
    <w:rsid w:val="00BD0471"/>
    <w:rsid w:val="00BD068F"/>
    <w:rsid w:val="00BD0F89"/>
    <w:rsid w:val="00BD1093"/>
    <w:rsid w:val="00BD126C"/>
    <w:rsid w:val="00BD1B06"/>
    <w:rsid w:val="00BD1C58"/>
    <w:rsid w:val="00BD214C"/>
    <w:rsid w:val="00BD22D3"/>
    <w:rsid w:val="00BD2621"/>
    <w:rsid w:val="00BD28B3"/>
    <w:rsid w:val="00BD4815"/>
    <w:rsid w:val="00BD4D91"/>
    <w:rsid w:val="00BD4F7F"/>
    <w:rsid w:val="00BD537E"/>
    <w:rsid w:val="00BD58E1"/>
    <w:rsid w:val="00BD59BE"/>
    <w:rsid w:val="00BD6526"/>
    <w:rsid w:val="00BD75A3"/>
    <w:rsid w:val="00BD7CEF"/>
    <w:rsid w:val="00BE0105"/>
    <w:rsid w:val="00BE066B"/>
    <w:rsid w:val="00BE0C4B"/>
    <w:rsid w:val="00BE1068"/>
    <w:rsid w:val="00BE1762"/>
    <w:rsid w:val="00BE1A77"/>
    <w:rsid w:val="00BE1B5F"/>
    <w:rsid w:val="00BE1BC1"/>
    <w:rsid w:val="00BE1ED4"/>
    <w:rsid w:val="00BE26E6"/>
    <w:rsid w:val="00BE2882"/>
    <w:rsid w:val="00BE2A14"/>
    <w:rsid w:val="00BE2B40"/>
    <w:rsid w:val="00BE3315"/>
    <w:rsid w:val="00BE3513"/>
    <w:rsid w:val="00BE392B"/>
    <w:rsid w:val="00BE3FB3"/>
    <w:rsid w:val="00BE428D"/>
    <w:rsid w:val="00BE4D26"/>
    <w:rsid w:val="00BE4D92"/>
    <w:rsid w:val="00BE5FD2"/>
    <w:rsid w:val="00BE618E"/>
    <w:rsid w:val="00BE689A"/>
    <w:rsid w:val="00BE6A87"/>
    <w:rsid w:val="00BE7208"/>
    <w:rsid w:val="00BE76F6"/>
    <w:rsid w:val="00BE7B06"/>
    <w:rsid w:val="00BF0490"/>
    <w:rsid w:val="00BF0716"/>
    <w:rsid w:val="00BF0804"/>
    <w:rsid w:val="00BF0BAB"/>
    <w:rsid w:val="00BF210C"/>
    <w:rsid w:val="00BF2784"/>
    <w:rsid w:val="00BF2A8D"/>
    <w:rsid w:val="00BF3A7E"/>
    <w:rsid w:val="00BF3C96"/>
    <w:rsid w:val="00BF49E7"/>
    <w:rsid w:val="00BF558B"/>
    <w:rsid w:val="00BF5EC1"/>
    <w:rsid w:val="00BF6C36"/>
    <w:rsid w:val="00BF7070"/>
    <w:rsid w:val="00BF7DA5"/>
    <w:rsid w:val="00C00139"/>
    <w:rsid w:val="00C00C7B"/>
    <w:rsid w:val="00C00CA2"/>
    <w:rsid w:val="00C00F57"/>
    <w:rsid w:val="00C01144"/>
    <w:rsid w:val="00C01416"/>
    <w:rsid w:val="00C02503"/>
    <w:rsid w:val="00C02611"/>
    <w:rsid w:val="00C0334E"/>
    <w:rsid w:val="00C0366B"/>
    <w:rsid w:val="00C036B9"/>
    <w:rsid w:val="00C03869"/>
    <w:rsid w:val="00C03AC6"/>
    <w:rsid w:val="00C03C40"/>
    <w:rsid w:val="00C03E2C"/>
    <w:rsid w:val="00C04009"/>
    <w:rsid w:val="00C04029"/>
    <w:rsid w:val="00C040F8"/>
    <w:rsid w:val="00C04877"/>
    <w:rsid w:val="00C04CF8"/>
    <w:rsid w:val="00C050CE"/>
    <w:rsid w:val="00C053CB"/>
    <w:rsid w:val="00C06674"/>
    <w:rsid w:val="00C06D0B"/>
    <w:rsid w:val="00C0753F"/>
    <w:rsid w:val="00C0766B"/>
    <w:rsid w:val="00C07F92"/>
    <w:rsid w:val="00C106CE"/>
    <w:rsid w:val="00C10A19"/>
    <w:rsid w:val="00C10D30"/>
    <w:rsid w:val="00C11B08"/>
    <w:rsid w:val="00C11F93"/>
    <w:rsid w:val="00C121F7"/>
    <w:rsid w:val="00C12E91"/>
    <w:rsid w:val="00C12F29"/>
    <w:rsid w:val="00C13205"/>
    <w:rsid w:val="00C13240"/>
    <w:rsid w:val="00C1356D"/>
    <w:rsid w:val="00C13FF0"/>
    <w:rsid w:val="00C155D8"/>
    <w:rsid w:val="00C1595F"/>
    <w:rsid w:val="00C15CEE"/>
    <w:rsid w:val="00C16E5C"/>
    <w:rsid w:val="00C170D8"/>
    <w:rsid w:val="00C170EB"/>
    <w:rsid w:val="00C177D0"/>
    <w:rsid w:val="00C17A53"/>
    <w:rsid w:val="00C17EDE"/>
    <w:rsid w:val="00C20119"/>
    <w:rsid w:val="00C202A9"/>
    <w:rsid w:val="00C209F9"/>
    <w:rsid w:val="00C20A3C"/>
    <w:rsid w:val="00C20AB5"/>
    <w:rsid w:val="00C213B2"/>
    <w:rsid w:val="00C215AB"/>
    <w:rsid w:val="00C21B7C"/>
    <w:rsid w:val="00C221A2"/>
    <w:rsid w:val="00C23954"/>
    <w:rsid w:val="00C24140"/>
    <w:rsid w:val="00C24679"/>
    <w:rsid w:val="00C249CC"/>
    <w:rsid w:val="00C249E2"/>
    <w:rsid w:val="00C25CA6"/>
    <w:rsid w:val="00C26532"/>
    <w:rsid w:val="00C266DC"/>
    <w:rsid w:val="00C266F9"/>
    <w:rsid w:val="00C2674C"/>
    <w:rsid w:val="00C268D3"/>
    <w:rsid w:val="00C26EC6"/>
    <w:rsid w:val="00C271CB"/>
    <w:rsid w:val="00C27499"/>
    <w:rsid w:val="00C276ED"/>
    <w:rsid w:val="00C27750"/>
    <w:rsid w:val="00C27A9A"/>
    <w:rsid w:val="00C27C60"/>
    <w:rsid w:val="00C30219"/>
    <w:rsid w:val="00C305A0"/>
    <w:rsid w:val="00C309E2"/>
    <w:rsid w:val="00C30D07"/>
    <w:rsid w:val="00C30E29"/>
    <w:rsid w:val="00C312EE"/>
    <w:rsid w:val="00C327CD"/>
    <w:rsid w:val="00C329C7"/>
    <w:rsid w:val="00C32C77"/>
    <w:rsid w:val="00C334BA"/>
    <w:rsid w:val="00C33F18"/>
    <w:rsid w:val="00C34139"/>
    <w:rsid w:val="00C34222"/>
    <w:rsid w:val="00C3475C"/>
    <w:rsid w:val="00C34773"/>
    <w:rsid w:val="00C34789"/>
    <w:rsid w:val="00C34BBF"/>
    <w:rsid w:val="00C34BED"/>
    <w:rsid w:val="00C350F7"/>
    <w:rsid w:val="00C35615"/>
    <w:rsid w:val="00C3563A"/>
    <w:rsid w:val="00C35696"/>
    <w:rsid w:val="00C35A0A"/>
    <w:rsid w:val="00C36684"/>
    <w:rsid w:val="00C3695A"/>
    <w:rsid w:val="00C36A88"/>
    <w:rsid w:val="00C36DA6"/>
    <w:rsid w:val="00C36EE9"/>
    <w:rsid w:val="00C374CE"/>
    <w:rsid w:val="00C37B4D"/>
    <w:rsid w:val="00C40974"/>
    <w:rsid w:val="00C40B42"/>
    <w:rsid w:val="00C40FD1"/>
    <w:rsid w:val="00C4139D"/>
    <w:rsid w:val="00C418CD"/>
    <w:rsid w:val="00C41D8A"/>
    <w:rsid w:val="00C429B3"/>
    <w:rsid w:val="00C431F7"/>
    <w:rsid w:val="00C432BE"/>
    <w:rsid w:val="00C4350F"/>
    <w:rsid w:val="00C43595"/>
    <w:rsid w:val="00C43878"/>
    <w:rsid w:val="00C44921"/>
    <w:rsid w:val="00C44EA1"/>
    <w:rsid w:val="00C44EA8"/>
    <w:rsid w:val="00C44EED"/>
    <w:rsid w:val="00C4554B"/>
    <w:rsid w:val="00C4586E"/>
    <w:rsid w:val="00C45990"/>
    <w:rsid w:val="00C45D29"/>
    <w:rsid w:val="00C45E54"/>
    <w:rsid w:val="00C4684E"/>
    <w:rsid w:val="00C469BA"/>
    <w:rsid w:val="00C4737D"/>
    <w:rsid w:val="00C478BA"/>
    <w:rsid w:val="00C47B77"/>
    <w:rsid w:val="00C47E20"/>
    <w:rsid w:val="00C504BE"/>
    <w:rsid w:val="00C50591"/>
    <w:rsid w:val="00C51409"/>
    <w:rsid w:val="00C52A75"/>
    <w:rsid w:val="00C5424A"/>
    <w:rsid w:val="00C55449"/>
    <w:rsid w:val="00C555B0"/>
    <w:rsid w:val="00C555DF"/>
    <w:rsid w:val="00C55D22"/>
    <w:rsid w:val="00C56069"/>
    <w:rsid w:val="00C5644E"/>
    <w:rsid w:val="00C56DED"/>
    <w:rsid w:val="00C56F05"/>
    <w:rsid w:val="00C56F44"/>
    <w:rsid w:val="00C574A1"/>
    <w:rsid w:val="00C576ED"/>
    <w:rsid w:val="00C57BDD"/>
    <w:rsid w:val="00C57E17"/>
    <w:rsid w:val="00C57F65"/>
    <w:rsid w:val="00C61349"/>
    <w:rsid w:val="00C618B3"/>
    <w:rsid w:val="00C61A95"/>
    <w:rsid w:val="00C622D1"/>
    <w:rsid w:val="00C623AA"/>
    <w:rsid w:val="00C62759"/>
    <w:rsid w:val="00C62E40"/>
    <w:rsid w:val="00C62E7D"/>
    <w:rsid w:val="00C6304F"/>
    <w:rsid w:val="00C63744"/>
    <w:rsid w:val="00C63DB0"/>
    <w:rsid w:val="00C642D7"/>
    <w:rsid w:val="00C648FB"/>
    <w:rsid w:val="00C65A37"/>
    <w:rsid w:val="00C65DC1"/>
    <w:rsid w:val="00C66A4A"/>
    <w:rsid w:val="00C672C4"/>
    <w:rsid w:val="00C67723"/>
    <w:rsid w:val="00C6794F"/>
    <w:rsid w:val="00C6798A"/>
    <w:rsid w:val="00C67A8A"/>
    <w:rsid w:val="00C67C93"/>
    <w:rsid w:val="00C67D1F"/>
    <w:rsid w:val="00C67EB1"/>
    <w:rsid w:val="00C70305"/>
    <w:rsid w:val="00C70681"/>
    <w:rsid w:val="00C7087A"/>
    <w:rsid w:val="00C70CCA"/>
    <w:rsid w:val="00C717A1"/>
    <w:rsid w:val="00C71AEF"/>
    <w:rsid w:val="00C71C1A"/>
    <w:rsid w:val="00C72CC9"/>
    <w:rsid w:val="00C73E7A"/>
    <w:rsid w:val="00C74300"/>
    <w:rsid w:val="00C743CE"/>
    <w:rsid w:val="00C7563A"/>
    <w:rsid w:val="00C76263"/>
    <w:rsid w:val="00C7692A"/>
    <w:rsid w:val="00C76A9D"/>
    <w:rsid w:val="00C76FD7"/>
    <w:rsid w:val="00C771E6"/>
    <w:rsid w:val="00C77270"/>
    <w:rsid w:val="00C7746C"/>
    <w:rsid w:val="00C77651"/>
    <w:rsid w:val="00C77ED9"/>
    <w:rsid w:val="00C805AC"/>
    <w:rsid w:val="00C809F0"/>
    <w:rsid w:val="00C80E6C"/>
    <w:rsid w:val="00C80E8F"/>
    <w:rsid w:val="00C81598"/>
    <w:rsid w:val="00C815E2"/>
    <w:rsid w:val="00C82541"/>
    <w:rsid w:val="00C82812"/>
    <w:rsid w:val="00C82EFF"/>
    <w:rsid w:val="00C8337B"/>
    <w:rsid w:val="00C8390D"/>
    <w:rsid w:val="00C8409E"/>
    <w:rsid w:val="00C84401"/>
    <w:rsid w:val="00C845AD"/>
    <w:rsid w:val="00C85487"/>
    <w:rsid w:val="00C85E0A"/>
    <w:rsid w:val="00C8670E"/>
    <w:rsid w:val="00C86A37"/>
    <w:rsid w:val="00C872FE"/>
    <w:rsid w:val="00C87445"/>
    <w:rsid w:val="00C8772C"/>
    <w:rsid w:val="00C87974"/>
    <w:rsid w:val="00C87AAB"/>
    <w:rsid w:val="00C87EC9"/>
    <w:rsid w:val="00C902D9"/>
    <w:rsid w:val="00C90835"/>
    <w:rsid w:val="00C90DA4"/>
    <w:rsid w:val="00C91B0E"/>
    <w:rsid w:val="00C91E76"/>
    <w:rsid w:val="00C91ECA"/>
    <w:rsid w:val="00C924AD"/>
    <w:rsid w:val="00C926A8"/>
    <w:rsid w:val="00C92792"/>
    <w:rsid w:val="00C92A1B"/>
    <w:rsid w:val="00C92ED6"/>
    <w:rsid w:val="00C92FB9"/>
    <w:rsid w:val="00C93634"/>
    <w:rsid w:val="00C93964"/>
    <w:rsid w:val="00C93CB2"/>
    <w:rsid w:val="00C94676"/>
    <w:rsid w:val="00C94711"/>
    <w:rsid w:val="00C94A97"/>
    <w:rsid w:val="00C95206"/>
    <w:rsid w:val="00C956F1"/>
    <w:rsid w:val="00C95DD0"/>
    <w:rsid w:val="00C9628A"/>
    <w:rsid w:val="00C96E28"/>
    <w:rsid w:val="00C97191"/>
    <w:rsid w:val="00C97397"/>
    <w:rsid w:val="00C9763F"/>
    <w:rsid w:val="00C97F12"/>
    <w:rsid w:val="00CA0483"/>
    <w:rsid w:val="00CA065B"/>
    <w:rsid w:val="00CA0C94"/>
    <w:rsid w:val="00CA0D15"/>
    <w:rsid w:val="00CA0FFE"/>
    <w:rsid w:val="00CA1401"/>
    <w:rsid w:val="00CA1BB6"/>
    <w:rsid w:val="00CA20AB"/>
    <w:rsid w:val="00CA21FA"/>
    <w:rsid w:val="00CA2890"/>
    <w:rsid w:val="00CA297C"/>
    <w:rsid w:val="00CA3077"/>
    <w:rsid w:val="00CA30C2"/>
    <w:rsid w:val="00CA3F15"/>
    <w:rsid w:val="00CA42B7"/>
    <w:rsid w:val="00CA502C"/>
    <w:rsid w:val="00CA57D3"/>
    <w:rsid w:val="00CA6BBD"/>
    <w:rsid w:val="00CA6DA6"/>
    <w:rsid w:val="00CA73E4"/>
    <w:rsid w:val="00CA77C2"/>
    <w:rsid w:val="00CA7871"/>
    <w:rsid w:val="00CA78B4"/>
    <w:rsid w:val="00CA7A8E"/>
    <w:rsid w:val="00CA7B86"/>
    <w:rsid w:val="00CB0541"/>
    <w:rsid w:val="00CB1314"/>
    <w:rsid w:val="00CB16BE"/>
    <w:rsid w:val="00CB1DB6"/>
    <w:rsid w:val="00CB1E7D"/>
    <w:rsid w:val="00CB2055"/>
    <w:rsid w:val="00CB20A1"/>
    <w:rsid w:val="00CB2179"/>
    <w:rsid w:val="00CB24C3"/>
    <w:rsid w:val="00CB2608"/>
    <w:rsid w:val="00CB271B"/>
    <w:rsid w:val="00CB29C7"/>
    <w:rsid w:val="00CB2BDF"/>
    <w:rsid w:val="00CB2C1F"/>
    <w:rsid w:val="00CB2C71"/>
    <w:rsid w:val="00CB2E4E"/>
    <w:rsid w:val="00CB3A45"/>
    <w:rsid w:val="00CB3BC6"/>
    <w:rsid w:val="00CB451B"/>
    <w:rsid w:val="00CB5A69"/>
    <w:rsid w:val="00CB5B08"/>
    <w:rsid w:val="00CB6A2A"/>
    <w:rsid w:val="00CB6CA8"/>
    <w:rsid w:val="00CB6E15"/>
    <w:rsid w:val="00CB6F7F"/>
    <w:rsid w:val="00CB7C2E"/>
    <w:rsid w:val="00CB7C42"/>
    <w:rsid w:val="00CB7D4D"/>
    <w:rsid w:val="00CC002A"/>
    <w:rsid w:val="00CC01DE"/>
    <w:rsid w:val="00CC0B61"/>
    <w:rsid w:val="00CC1592"/>
    <w:rsid w:val="00CC1984"/>
    <w:rsid w:val="00CC27E1"/>
    <w:rsid w:val="00CC2AA4"/>
    <w:rsid w:val="00CC3BB9"/>
    <w:rsid w:val="00CC42CF"/>
    <w:rsid w:val="00CC4AC2"/>
    <w:rsid w:val="00CC4C61"/>
    <w:rsid w:val="00CC4DBE"/>
    <w:rsid w:val="00CC4F05"/>
    <w:rsid w:val="00CC504A"/>
    <w:rsid w:val="00CC533F"/>
    <w:rsid w:val="00CC5F6D"/>
    <w:rsid w:val="00CC5F9F"/>
    <w:rsid w:val="00CC6E0B"/>
    <w:rsid w:val="00CD0058"/>
    <w:rsid w:val="00CD126C"/>
    <w:rsid w:val="00CD140C"/>
    <w:rsid w:val="00CD1579"/>
    <w:rsid w:val="00CD21B9"/>
    <w:rsid w:val="00CD2943"/>
    <w:rsid w:val="00CD2AA0"/>
    <w:rsid w:val="00CD2EB4"/>
    <w:rsid w:val="00CD301B"/>
    <w:rsid w:val="00CD3258"/>
    <w:rsid w:val="00CD344F"/>
    <w:rsid w:val="00CD389F"/>
    <w:rsid w:val="00CD3B02"/>
    <w:rsid w:val="00CD3B73"/>
    <w:rsid w:val="00CD3C60"/>
    <w:rsid w:val="00CD4113"/>
    <w:rsid w:val="00CD4450"/>
    <w:rsid w:val="00CD48CD"/>
    <w:rsid w:val="00CD4BC6"/>
    <w:rsid w:val="00CD52BC"/>
    <w:rsid w:val="00CD603B"/>
    <w:rsid w:val="00CD6056"/>
    <w:rsid w:val="00CD622C"/>
    <w:rsid w:val="00CD64E2"/>
    <w:rsid w:val="00CD67FF"/>
    <w:rsid w:val="00CD75CB"/>
    <w:rsid w:val="00CD76AE"/>
    <w:rsid w:val="00CD78DE"/>
    <w:rsid w:val="00CD7FE8"/>
    <w:rsid w:val="00CE096F"/>
    <w:rsid w:val="00CE0F3C"/>
    <w:rsid w:val="00CE11D9"/>
    <w:rsid w:val="00CE120D"/>
    <w:rsid w:val="00CE1521"/>
    <w:rsid w:val="00CE1DFB"/>
    <w:rsid w:val="00CE2498"/>
    <w:rsid w:val="00CE2A20"/>
    <w:rsid w:val="00CE2AA0"/>
    <w:rsid w:val="00CE2E59"/>
    <w:rsid w:val="00CE33DD"/>
    <w:rsid w:val="00CE36B5"/>
    <w:rsid w:val="00CE3931"/>
    <w:rsid w:val="00CE3F29"/>
    <w:rsid w:val="00CE4656"/>
    <w:rsid w:val="00CE4ADA"/>
    <w:rsid w:val="00CE4D2E"/>
    <w:rsid w:val="00CE5266"/>
    <w:rsid w:val="00CE56C4"/>
    <w:rsid w:val="00CE56E9"/>
    <w:rsid w:val="00CE5D14"/>
    <w:rsid w:val="00CE61F9"/>
    <w:rsid w:val="00CE694A"/>
    <w:rsid w:val="00CE6B35"/>
    <w:rsid w:val="00CE7362"/>
    <w:rsid w:val="00CE7E38"/>
    <w:rsid w:val="00CE7E83"/>
    <w:rsid w:val="00CF07E6"/>
    <w:rsid w:val="00CF0A36"/>
    <w:rsid w:val="00CF0E6D"/>
    <w:rsid w:val="00CF1870"/>
    <w:rsid w:val="00CF187B"/>
    <w:rsid w:val="00CF1911"/>
    <w:rsid w:val="00CF1C0A"/>
    <w:rsid w:val="00CF1F63"/>
    <w:rsid w:val="00CF2072"/>
    <w:rsid w:val="00CF30B3"/>
    <w:rsid w:val="00CF3948"/>
    <w:rsid w:val="00CF3E1F"/>
    <w:rsid w:val="00CF4126"/>
    <w:rsid w:val="00CF426D"/>
    <w:rsid w:val="00CF4667"/>
    <w:rsid w:val="00CF48F7"/>
    <w:rsid w:val="00CF52B4"/>
    <w:rsid w:val="00CF582F"/>
    <w:rsid w:val="00CF5D33"/>
    <w:rsid w:val="00CF669E"/>
    <w:rsid w:val="00CF66DD"/>
    <w:rsid w:val="00CF6DF4"/>
    <w:rsid w:val="00CF70FC"/>
    <w:rsid w:val="00CF7A54"/>
    <w:rsid w:val="00CF7BB6"/>
    <w:rsid w:val="00D00161"/>
    <w:rsid w:val="00D001D7"/>
    <w:rsid w:val="00D0044D"/>
    <w:rsid w:val="00D011BD"/>
    <w:rsid w:val="00D013D5"/>
    <w:rsid w:val="00D01573"/>
    <w:rsid w:val="00D016AF"/>
    <w:rsid w:val="00D018CB"/>
    <w:rsid w:val="00D01AAA"/>
    <w:rsid w:val="00D01D33"/>
    <w:rsid w:val="00D023E2"/>
    <w:rsid w:val="00D02495"/>
    <w:rsid w:val="00D02FA3"/>
    <w:rsid w:val="00D0366C"/>
    <w:rsid w:val="00D03961"/>
    <w:rsid w:val="00D03CE4"/>
    <w:rsid w:val="00D03F0D"/>
    <w:rsid w:val="00D03F27"/>
    <w:rsid w:val="00D041EC"/>
    <w:rsid w:val="00D04638"/>
    <w:rsid w:val="00D046CC"/>
    <w:rsid w:val="00D051C2"/>
    <w:rsid w:val="00D0536A"/>
    <w:rsid w:val="00D0586F"/>
    <w:rsid w:val="00D05FD2"/>
    <w:rsid w:val="00D0673E"/>
    <w:rsid w:val="00D06834"/>
    <w:rsid w:val="00D07E59"/>
    <w:rsid w:val="00D100F8"/>
    <w:rsid w:val="00D10197"/>
    <w:rsid w:val="00D10304"/>
    <w:rsid w:val="00D10F0C"/>
    <w:rsid w:val="00D10F82"/>
    <w:rsid w:val="00D11604"/>
    <w:rsid w:val="00D11618"/>
    <w:rsid w:val="00D118DB"/>
    <w:rsid w:val="00D11AB3"/>
    <w:rsid w:val="00D1202F"/>
    <w:rsid w:val="00D129C9"/>
    <w:rsid w:val="00D12AB3"/>
    <w:rsid w:val="00D12DDC"/>
    <w:rsid w:val="00D13032"/>
    <w:rsid w:val="00D13938"/>
    <w:rsid w:val="00D13C5D"/>
    <w:rsid w:val="00D13CE6"/>
    <w:rsid w:val="00D14132"/>
    <w:rsid w:val="00D146A4"/>
    <w:rsid w:val="00D147D1"/>
    <w:rsid w:val="00D148EC"/>
    <w:rsid w:val="00D15D1E"/>
    <w:rsid w:val="00D15E5B"/>
    <w:rsid w:val="00D16EEE"/>
    <w:rsid w:val="00D170C6"/>
    <w:rsid w:val="00D17593"/>
    <w:rsid w:val="00D17A88"/>
    <w:rsid w:val="00D2028F"/>
    <w:rsid w:val="00D204D2"/>
    <w:rsid w:val="00D206B7"/>
    <w:rsid w:val="00D211B6"/>
    <w:rsid w:val="00D21631"/>
    <w:rsid w:val="00D216DD"/>
    <w:rsid w:val="00D21A1A"/>
    <w:rsid w:val="00D21D08"/>
    <w:rsid w:val="00D21D2F"/>
    <w:rsid w:val="00D21DBA"/>
    <w:rsid w:val="00D21F70"/>
    <w:rsid w:val="00D22309"/>
    <w:rsid w:val="00D226E9"/>
    <w:rsid w:val="00D22AF7"/>
    <w:rsid w:val="00D22D98"/>
    <w:rsid w:val="00D2507D"/>
    <w:rsid w:val="00D250EE"/>
    <w:rsid w:val="00D25439"/>
    <w:rsid w:val="00D258D5"/>
    <w:rsid w:val="00D258DA"/>
    <w:rsid w:val="00D25C4B"/>
    <w:rsid w:val="00D25DE3"/>
    <w:rsid w:val="00D25E7C"/>
    <w:rsid w:val="00D262BF"/>
    <w:rsid w:val="00D26331"/>
    <w:rsid w:val="00D27812"/>
    <w:rsid w:val="00D278D4"/>
    <w:rsid w:val="00D27CD6"/>
    <w:rsid w:val="00D31220"/>
    <w:rsid w:val="00D31EE8"/>
    <w:rsid w:val="00D326E3"/>
    <w:rsid w:val="00D337C9"/>
    <w:rsid w:val="00D338AF"/>
    <w:rsid w:val="00D33A18"/>
    <w:rsid w:val="00D33F65"/>
    <w:rsid w:val="00D340BE"/>
    <w:rsid w:val="00D345BE"/>
    <w:rsid w:val="00D34B97"/>
    <w:rsid w:val="00D3540B"/>
    <w:rsid w:val="00D35506"/>
    <w:rsid w:val="00D35CD3"/>
    <w:rsid w:val="00D35D50"/>
    <w:rsid w:val="00D35E6C"/>
    <w:rsid w:val="00D35EC7"/>
    <w:rsid w:val="00D365E5"/>
    <w:rsid w:val="00D36853"/>
    <w:rsid w:val="00D36A4C"/>
    <w:rsid w:val="00D3702E"/>
    <w:rsid w:val="00D370DC"/>
    <w:rsid w:val="00D40698"/>
    <w:rsid w:val="00D409D3"/>
    <w:rsid w:val="00D40CF1"/>
    <w:rsid w:val="00D42368"/>
    <w:rsid w:val="00D4250C"/>
    <w:rsid w:val="00D4365D"/>
    <w:rsid w:val="00D43CC5"/>
    <w:rsid w:val="00D43D3A"/>
    <w:rsid w:val="00D43D73"/>
    <w:rsid w:val="00D44367"/>
    <w:rsid w:val="00D4479A"/>
    <w:rsid w:val="00D452C3"/>
    <w:rsid w:val="00D45874"/>
    <w:rsid w:val="00D458F0"/>
    <w:rsid w:val="00D45A37"/>
    <w:rsid w:val="00D45DC9"/>
    <w:rsid w:val="00D46445"/>
    <w:rsid w:val="00D4678E"/>
    <w:rsid w:val="00D4712C"/>
    <w:rsid w:val="00D4762B"/>
    <w:rsid w:val="00D47714"/>
    <w:rsid w:val="00D47C0E"/>
    <w:rsid w:val="00D47E29"/>
    <w:rsid w:val="00D501AF"/>
    <w:rsid w:val="00D50BC6"/>
    <w:rsid w:val="00D51B7E"/>
    <w:rsid w:val="00D52482"/>
    <w:rsid w:val="00D524D9"/>
    <w:rsid w:val="00D52A26"/>
    <w:rsid w:val="00D52AD6"/>
    <w:rsid w:val="00D52AE3"/>
    <w:rsid w:val="00D52BCA"/>
    <w:rsid w:val="00D5381C"/>
    <w:rsid w:val="00D53864"/>
    <w:rsid w:val="00D53E1B"/>
    <w:rsid w:val="00D54EEB"/>
    <w:rsid w:val="00D5558C"/>
    <w:rsid w:val="00D55E06"/>
    <w:rsid w:val="00D56E28"/>
    <w:rsid w:val="00D57819"/>
    <w:rsid w:val="00D57BFA"/>
    <w:rsid w:val="00D605EF"/>
    <w:rsid w:val="00D6165A"/>
    <w:rsid w:val="00D61960"/>
    <w:rsid w:val="00D61B60"/>
    <w:rsid w:val="00D620DD"/>
    <w:rsid w:val="00D63865"/>
    <w:rsid w:val="00D64931"/>
    <w:rsid w:val="00D6499E"/>
    <w:rsid w:val="00D649A4"/>
    <w:rsid w:val="00D64E24"/>
    <w:rsid w:val="00D65A24"/>
    <w:rsid w:val="00D6622C"/>
    <w:rsid w:val="00D66624"/>
    <w:rsid w:val="00D67977"/>
    <w:rsid w:val="00D67BD5"/>
    <w:rsid w:val="00D67CD0"/>
    <w:rsid w:val="00D7044E"/>
    <w:rsid w:val="00D706A6"/>
    <w:rsid w:val="00D719DF"/>
    <w:rsid w:val="00D71AE9"/>
    <w:rsid w:val="00D71B16"/>
    <w:rsid w:val="00D71F54"/>
    <w:rsid w:val="00D71F89"/>
    <w:rsid w:val="00D72022"/>
    <w:rsid w:val="00D721E2"/>
    <w:rsid w:val="00D72277"/>
    <w:rsid w:val="00D729EE"/>
    <w:rsid w:val="00D72E25"/>
    <w:rsid w:val="00D73045"/>
    <w:rsid w:val="00D73165"/>
    <w:rsid w:val="00D7384C"/>
    <w:rsid w:val="00D7387C"/>
    <w:rsid w:val="00D7395E"/>
    <w:rsid w:val="00D73CF7"/>
    <w:rsid w:val="00D752AE"/>
    <w:rsid w:val="00D7554F"/>
    <w:rsid w:val="00D7562D"/>
    <w:rsid w:val="00D76298"/>
    <w:rsid w:val="00D76DCB"/>
    <w:rsid w:val="00D771BB"/>
    <w:rsid w:val="00D77963"/>
    <w:rsid w:val="00D779F4"/>
    <w:rsid w:val="00D8048E"/>
    <w:rsid w:val="00D8085F"/>
    <w:rsid w:val="00D813EA"/>
    <w:rsid w:val="00D81B05"/>
    <w:rsid w:val="00D8231C"/>
    <w:rsid w:val="00D8236E"/>
    <w:rsid w:val="00D8243B"/>
    <w:rsid w:val="00D828C4"/>
    <w:rsid w:val="00D83738"/>
    <w:rsid w:val="00D83AEF"/>
    <w:rsid w:val="00D841F1"/>
    <w:rsid w:val="00D84675"/>
    <w:rsid w:val="00D84888"/>
    <w:rsid w:val="00D84F62"/>
    <w:rsid w:val="00D84F96"/>
    <w:rsid w:val="00D85D16"/>
    <w:rsid w:val="00D86C8F"/>
    <w:rsid w:val="00D86E9D"/>
    <w:rsid w:val="00D87062"/>
    <w:rsid w:val="00D91249"/>
    <w:rsid w:val="00D912CC"/>
    <w:rsid w:val="00D91A36"/>
    <w:rsid w:val="00D91D23"/>
    <w:rsid w:val="00D920AA"/>
    <w:rsid w:val="00D9292A"/>
    <w:rsid w:val="00D92D97"/>
    <w:rsid w:val="00D930C9"/>
    <w:rsid w:val="00D93167"/>
    <w:rsid w:val="00D935A1"/>
    <w:rsid w:val="00D93AA6"/>
    <w:rsid w:val="00D940D8"/>
    <w:rsid w:val="00D94114"/>
    <w:rsid w:val="00D94410"/>
    <w:rsid w:val="00D9449F"/>
    <w:rsid w:val="00D944FC"/>
    <w:rsid w:val="00D94B59"/>
    <w:rsid w:val="00D94CAA"/>
    <w:rsid w:val="00D95360"/>
    <w:rsid w:val="00D95AA2"/>
    <w:rsid w:val="00D962E4"/>
    <w:rsid w:val="00D96C2E"/>
    <w:rsid w:val="00D96FA4"/>
    <w:rsid w:val="00D970F2"/>
    <w:rsid w:val="00D97314"/>
    <w:rsid w:val="00D9797B"/>
    <w:rsid w:val="00D97CD2"/>
    <w:rsid w:val="00D97CF1"/>
    <w:rsid w:val="00D97E18"/>
    <w:rsid w:val="00DA1C2B"/>
    <w:rsid w:val="00DA1F73"/>
    <w:rsid w:val="00DA21F9"/>
    <w:rsid w:val="00DA2232"/>
    <w:rsid w:val="00DA22E8"/>
    <w:rsid w:val="00DA2F95"/>
    <w:rsid w:val="00DA316B"/>
    <w:rsid w:val="00DA34D7"/>
    <w:rsid w:val="00DA37CD"/>
    <w:rsid w:val="00DA40D2"/>
    <w:rsid w:val="00DA4360"/>
    <w:rsid w:val="00DA4363"/>
    <w:rsid w:val="00DA46F9"/>
    <w:rsid w:val="00DA4D09"/>
    <w:rsid w:val="00DA5439"/>
    <w:rsid w:val="00DA573C"/>
    <w:rsid w:val="00DA5A39"/>
    <w:rsid w:val="00DA5DBC"/>
    <w:rsid w:val="00DA5EF5"/>
    <w:rsid w:val="00DA6004"/>
    <w:rsid w:val="00DA6B39"/>
    <w:rsid w:val="00DA7030"/>
    <w:rsid w:val="00DA78D3"/>
    <w:rsid w:val="00DA7928"/>
    <w:rsid w:val="00DA7D58"/>
    <w:rsid w:val="00DB0208"/>
    <w:rsid w:val="00DB024C"/>
    <w:rsid w:val="00DB06E5"/>
    <w:rsid w:val="00DB11C6"/>
    <w:rsid w:val="00DB1580"/>
    <w:rsid w:val="00DB1E7C"/>
    <w:rsid w:val="00DB2171"/>
    <w:rsid w:val="00DB21FF"/>
    <w:rsid w:val="00DB29D8"/>
    <w:rsid w:val="00DB38D0"/>
    <w:rsid w:val="00DB3C7F"/>
    <w:rsid w:val="00DB47CA"/>
    <w:rsid w:val="00DB4B40"/>
    <w:rsid w:val="00DB5246"/>
    <w:rsid w:val="00DB5758"/>
    <w:rsid w:val="00DB5E41"/>
    <w:rsid w:val="00DB61EE"/>
    <w:rsid w:val="00DB635B"/>
    <w:rsid w:val="00DB6411"/>
    <w:rsid w:val="00DB64A5"/>
    <w:rsid w:val="00DB6545"/>
    <w:rsid w:val="00DB6EF4"/>
    <w:rsid w:val="00DB6FD3"/>
    <w:rsid w:val="00DB70A6"/>
    <w:rsid w:val="00DB7479"/>
    <w:rsid w:val="00DB7756"/>
    <w:rsid w:val="00DB7785"/>
    <w:rsid w:val="00DB7830"/>
    <w:rsid w:val="00DB7898"/>
    <w:rsid w:val="00DB789A"/>
    <w:rsid w:val="00DB78D1"/>
    <w:rsid w:val="00DB7E62"/>
    <w:rsid w:val="00DC03A4"/>
    <w:rsid w:val="00DC087F"/>
    <w:rsid w:val="00DC10E3"/>
    <w:rsid w:val="00DC147F"/>
    <w:rsid w:val="00DC17CC"/>
    <w:rsid w:val="00DC19D6"/>
    <w:rsid w:val="00DC2468"/>
    <w:rsid w:val="00DC3161"/>
    <w:rsid w:val="00DC3A65"/>
    <w:rsid w:val="00DC3C0B"/>
    <w:rsid w:val="00DC3E7C"/>
    <w:rsid w:val="00DC4CC2"/>
    <w:rsid w:val="00DC556D"/>
    <w:rsid w:val="00DC5F41"/>
    <w:rsid w:val="00DC65FF"/>
    <w:rsid w:val="00DC6A77"/>
    <w:rsid w:val="00DC7435"/>
    <w:rsid w:val="00DC793B"/>
    <w:rsid w:val="00DC7D90"/>
    <w:rsid w:val="00DD0174"/>
    <w:rsid w:val="00DD0221"/>
    <w:rsid w:val="00DD05BF"/>
    <w:rsid w:val="00DD0AA5"/>
    <w:rsid w:val="00DD0D54"/>
    <w:rsid w:val="00DD1391"/>
    <w:rsid w:val="00DD192C"/>
    <w:rsid w:val="00DD1A61"/>
    <w:rsid w:val="00DD1B9F"/>
    <w:rsid w:val="00DD2AB0"/>
    <w:rsid w:val="00DD2B89"/>
    <w:rsid w:val="00DD2F82"/>
    <w:rsid w:val="00DD375E"/>
    <w:rsid w:val="00DD4BE4"/>
    <w:rsid w:val="00DD4C85"/>
    <w:rsid w:val="00DD504D"/>
    <w:rsid w:val="00DD65B8"/>
    <w:rsid w:val="00DD734A"/>
    <w:rsid w:val="00DD739D"/>
    <w:rsid w:val="00DE0131"/>
    <w:rsid w:val="00DE040B"/>
    <w:rsid w:val="00DE0658"/>
    <w:rsid w:val="00DE08EA"/>
    <w:rsid w:val="00DE10BE"/>
    <w:rsid w:val="00DE1B13"/>
    <w:rsid w:val="00DE1FE7"/>
    <w:rsid w:val="00DE25B6"/>
    <w:rsid w:val="00DE2FE1"/>
    <w:rsid w:val="00DE3164"/>
    <w:rsid w:val="00DE39BE"/>
    <w:rsid w:val="00DE443B"/>
    <w:rsid w:val="00DE4B66"/>
    <w:rsid w:val="00DE4CB6"/>
    <w:rsid w:val="00DE4D2D"/>
    <w:rsid w:val="00DE4DDF"/>
    <w:rsid w:val="00DE4F1F"/>
    <w:rsid w:val="00DE5008"/>
    <w:rsid w:val="00DE5130"/>
    <w:rsid w:val="00DE53FE"/>
    <w:rsid w:val="00DE5FEC"/>
    <w:rsid w:val="00DE604F"/>
    <w:rsid w:val="00DE6506"/>
    <w:rsid w:val="00DE668A"/>
    <w:rsid w:val="00DE6C73"/>
    <w:rsid w:val="00DE6F80"/>
    <w:rsid w:val="00DE767E"/>
    <w:rsid w:val="00DE7752"/>
    <w:rsid w:val="00DE7C6C"/>
    <w:rsid w:val="00DE7F1F"/>
    <w:rsid w:val="00DF0AC8"/>
    <w:rsid w:val="00DF1645"/>
    <w:rsid w:val="00DF1A7D"/>
    <w:rsid w:val="00DF1C48"/>
    <w:rsid w:val="00DF2017"/>
    <w:rsid w:val="00DF2AAC"/>
    <w:rsid w:val="00DF33A2"/>
    <w:rsid w:val="00DF37B8"/>
    <w:rsid w:val="00DF3888"/>
    <w:rsid w:val="00DF390C"/>
    <w:rsid w:val="00DF3A66"/>
    <w:rsid w:val="00DF3A8A"/>
    <w:rsid w:val="00DF3D3F"/>
    <w:rsid w:val="00DF4006"/>
    <w:rsid w:val="00DF480B"/>
    <w:rsid w:val="00DF61EC"/>
    <w:rsid w:val="00DF6491"/>
    <w:rsid w:val="00DF66AC"/>
    <w:rsid w:val="00DF6C7A"/>
    <w:rsid w:val="00DF6EBB"/>
    <w:rsid w:val="00DF75E6"/>
    <w:rsid w:val="00DF769B"/>
    <w:rsid w:val="00DF7777"/>
    <w:rsid w:val="00DF7A69"/>
    <w:rsid w:val="00DF7A78"/>
    <w:rsid w:val="00DF7EDE"/>
    <w:rsid w:val="00E00037"/>
    <w:rsid w:val="00E0007F"/>
    <w:rsid w:val="00E000CF"/>
    <w:rsid w:val="00E00485"/>
    <w:rsid w:val="00E0062B"/>
    <w:rsid w:val="00E0076D"/>
    <w:rsid w:val="00E00A57"/>
    <w:rsid w:val="00E00FCE"/>
    <w:rsid w:val="00E014DB"/>
    <w:rsid w:val="00E01F0C"/>
    <w:rsid w:val="00E0244C"/>
    <w:rsid w:val="00E02605"/>
    <w:rsid w:val="00E0373A"/>
    <w:rsid w:val="00E03743"/>
    <w:rsid w:val="00E03AAA"/>
    <w:rsid w:val="00E04733"/>
    <w:rsid w:val="00E04CF0"/>
    <w:rsid w:val="00E05049"/>
    <w:rsid w:val="00E054A9"/>
    <w:rsid w:val="00E059BF"/>
    <w:rsid w:val="00E068B3"/>
    <w:rsid w:val="00E06B3B"/>
    <w:rsid w:val="00E06C00"/>
    <w:rsid w:val="00E06DA6"/>
    <w:rsid w:val="00E07373"/>
    <w:rsid w:val="00E079C2"/>
    <w:rsid w:val="00E07BBC"/>
    <w:rsid w:val="00E07D91"/>
    <w:rsid w:val="00E10641"/>
    <w:rsid w:val="00E10B6C"/>
    <w:rsid w:val="00E10D70"/>
    <w:rsid w:val="00E11545"/>
    <w:rsid w:val="00E115C9"/>
    <w:rsid w:val="00E1165A"/>
    <w:rsid w:val="00E116E3"/>
    <w:rsid w:val="00E119A6"/>
    <w:rsid w:val="00E11B35"/>
    <w:rsid w:val="00E11BFE"/>
    <w:rsid w:val="00E11C81"/>
    <w:rsid w:val="00E124A3"/>
    <w:rsid w:val="00E1353C"/>
    <w:rsid w:val="00E13F6D"/>
    <w:rsid w:val="00E1433E"/>
    <w:rsid w:val="00E1453D"/>
    <w:rsid w:val="00E14646"/>
    <w:rsid w:val="00E14752"/>
    <w:rsid w:val="00E14B13"/>
    <w:rsid w:val="00E14C36"/>
    <w:rsid w:val="00E14FE3"/>
    <w:rsid w:val="00E152DB"/>
    <w:rsid w:val="00E15906"/>
    <w:rsid w:val="00E16FDE"/>
    <w:rsid w:val="00E176DC"/>
    <w:rsid w:val="00E200D3"/>
    <w:rsid w:val="00E21788"/>
    <w:rsid w:val="00E21824"/>
    <w:rsid w:val="00E219D9"/>
    <w:rsid w:val="00E21F09"/>
    <w:rsid w:val="00E226A5"/>
    <w:rsid w:val="00E228DB"/>
    <w:rsid w:val="00E23025"/>
    <w:rsid w:val="00E2363A"/>
    <w:rsid w:val="00E2372D"/>
    <w:rsid w:val="00E23CE1"/>
    <w:rsid w:val="00E23E47"/>
    <w:rsid w:val="00E23F70"/>
    <w:rsid w:val="00E240E0"/>
    <w:rsid w:val="00E2438D"/>
    <w:rsid w:val="00E2453D"/>
    <w:rsid w:val="00E255EF"/>
    <w:rsid w:val="00E25EB8"/>
    <w:rsid w:val="00E25EDB"/>
    <w:rsid w:val="00E26C95"/>
    <w:rsid w:val="00E26FBE"/>
    <w:rsid w:val="00E27BF2"/>
    <w:rsid w:val="00E30137"/>
    <w:rsid w:val="00E302C6"/>
    <w:rsid w:val="00E30596"/>
    <w:rsid w:val="00E31B0C"/>
    <w:rsid w:val="00E323E5"/>
    <w:rsid w:val="00E326B8"/>
    <w:rsid w:val="00E32B11"/>
    <w:rsid w:val="00E32CA0"/>
    <w:rsid w:val="00E32FF8"/>
    <w:rsid w:val="00E349B6"/>
    <w:rsid w:val="00E35C04"/>
    <w:rsid w:val="00E36CB1"/>
    <w:rsid w:val="00E372DE"/>
    <w:rsid w:val="00E37F7A"/>
    <w:rsid w:val="00E402E4"/>
    <w:rsid w:val="00E40427"/>
    <w:rsid w:val="00E4081D"/>
    <w:rsid w:val="00E40BEE"/>
    <w:rsid w:val="00E40C37"/>
    <w:rsid w:val="00E4108F"/>
    <w:rsid w:val="00E41759"/>
    <w:rsid w:val="00E41860"/>
    <w:rsid w:val="00E4292D"/>
    <w:rsid w:val="00E42EA1"/>
    <w:rsid w:val="00E4345E"/>
    <w:rsid w:val="00E43A3A"/>
    <w:rsid w:val="00E44181"/>
    <w:rsid w:val="00E444F8"/>
    <w:rsid w:val="00E448B5"/>
    <w:rsid w:val="00E44A1E"/>
    <w:rsid w:val="00E44E15"/>
    <w:rsid w:val="00E4615E"/>
    <w:rsid w:val="00E464DD"/>
    <w:rsid w:val="00E46C55"/>
    <w:rsid w:val="00E5006D"/>
    <w:rsid w:val="00E504DF"/>
    <w:rsid w:val="00E51685"/>
    <w:rsid w:val="00E523B9"/>
    <w:rsid w:val="00E5242C"/>
    <w:rsid w:val="00E52D69"/>
    <w:rsid w:val="00E536CF"/>
    <w:rsid w:val="00E53B9E"/>
    <w:rsid w:val="00E53FB7"/>
    <w:rsid w:val="00E54A45"/>
    <w:rsid w:val="00E5515C"/>
    <w:rsid w:val="00E5519C"/>
    <w:rsid w:val="00E55344"/>
    <w:rsid w:val="00E556EF"/>
    <w:rsid w:val="00E5576A"/>
    <w:rsid w:val="00E55839"/>
    <w:rsid w:val="00E56C34"/>
    <w:rsid w:val="00E56D67"/>
    <w:rsid w:val="00E57816"/>
    <w:rsid w:val="00E57FF9"/>
    <w:rsid w:val="00E606B1"/>
    <w:rsid w:val="00E60D2F"/>
    <w:rsid w:val="00E614EA"/>
    <w:rsid w:val="00E6163C"/>
    <w:rsid w:val="00E61977"/>
    <w:rsid w:val="00E61AD7"/>
    <w:rsid w:val="00E61B02"/>
    <w:rsid w:val="00E62D06"/>
    <w:rsid w:val="00E62DF7"/>
    <w:rsid w:val="00E6364E"/>
    <w:rsid w:val="00E6380E"/>
    <w:rsid w:val="00E63DA1"/>
    <w:rsid w:val="00E63DA6"/>
    <w:rsid w:val="00E6420A"/>
    <w:rsid w:val="00E64226"/>
    <w:rsid w:val="00E643AD"/>
    <w:rsid w:val="00E649D2"/>
    <w:rsid w:val="00E65FE0"/>
    <w:rsid w:val="00E66885"/>
    <w:rsid w:val="00E67283"/>
    <w:rsid w:val="00E672F4"/>
    <w:rsid w:val="00E675E2"/>
    <w:rsid w:val="00E67D9F"/>
    <w:rsid w:val="00E67EC5"/>
    <w:rsid w:val="00E711B1"/>
    <w:rsid w:val="00E715ED"/>
    <w:rsid w:val="00E71634"/>
    <w:rsid w:val="00E717E1"/>
    <w:rsid w:val="00E71D76"/>
    <w:rsid w:val="00E72575"/>
    <w:rsid w:val="00E726C3"/>
    <w:rsid w:val="00E73D83"/>
    <w:rsid w:val="00E750AA"/>
    <w:rsid w:val="00E76458"/>
    <w:rsid w:val="00E76601"/>
    <w:rsid w:val="00E76C43"/>
    <w:rsid w:val="00E76F04"/>
    <w:rsid w:val="00E77270"/>
    <w:rsid w:val="00E772BB"/>
    <w:rsid w:val="00E8037F"/>
    <w:rsid w:val="00E80C62"/>
    <w:rsid w:val="00E80EF4"/>
    <w:rsid w:val="00E81075"/>
    <w:rsid w:val="00E81E80"/>
    <w:rsid w:val="00E82050"/>
    <w:rsid w:val="00E82506"/>
    <w:rsid w:val="00E8266E"/>
    <w:rsid w:val="00E82D31"/>
    <w:rsid w:val="00E82E8F"/>
    <w:rsid w:val="00E83282"/>
    <w:rsid w:val="00E8337D"/>
    <w:rsid w:val="00E83920"/>
    <w:rsid w:val="00E83BD2"/>
    <w:rsid w:val="00E83F38"/>
    <w:rsid w:val="00E83F8B"/>
    <w:rsid w:val="00E86080"/>
    <w:rsid w:val="00E860E0"/>
    <w:rsid w:val="00E865C9"/>
    <w:rsid w:val="00E86751"/>
    <w:rsid w:val="00E86C13"/>
    <w:rsid w:val="00E87A24"/>
    <w:rsid w:val="00E87E53"/>
    <w:rsid w:val="00E87F4C"/>
    <w:rsid w:val="00E908C7"/>
    <w:rsid w:val="00E9133E"/>
    <w:rsid w:val="00E920A3"/>
    <w:rsid w:val="00E9301E"/>
    <w:rsid w:val="00E935E7"/>
    <w:rsid w:val="00E93F13"/>
    <w:rsid w:val="00E94C81"/>
    <w:rsid w:val="00E94DAC"/>
    <w:rsid w:val="00E9622B"/>
    <w:rsid w:val="00E9634E"/>
    <w:rsid w:val="00E979E0"/>
    <w:rsid w:val="00EA0259"/>
    <w:rsid w:val="00EA0311"/>
    <w:rsid w:val="00EA0C9F"/>
    <w:rsid w:val="00EA0FCB"/>
    <w:rsid w:val="00EA1994"/>
    <w:rsid w:val="00EA1A32"/>
    <w:rsid w:val="00EA2059"/>
    <w:rsid w:val="00EA247B"/>
    <w:rsid w:val="00EA2520"/>
    <w:rsid w:val="00EA28F2"/>
    <w:rsid w:val="00EA2C0C"/>
    <w:rsid w:val="00EA2FA9"/>
    <w:rsid w:val="00EA3055"/>
    <w:rsid w:val="00EA347B"/>
    <w:rsid w:val="00EA354E"/>
    <w:rsid w:val="00EA3F2F"/>
    <w:rsid w:val="00EA467A"/>
    <w:rsid w:val="00EA4D5F"/>
    <w:rsid w:val="00EA4EAD"/>
    <w:rsid w:val="00EA52B2"/>
    <w:rsid w:val="00EA58A6"/>
    <w:rsid w:val="00EA6C3A"/>
    <w:rsid w:val="00EA7456"/>
    <w:rsid w:val="00EA7A2B"/>
    <w:rsid w:val="00EA7B47"/>
    <w:rsid w:val="00EB1383"/>
    <w:rsid w:val="00EB1C41"/>
    <w:rsid w:val="00EB1F29"/>
    <w:rsid w:val="00EB24FB"/>
    <w:rsid w:val="00EB27C3"/>
    <w:rsid w:val="00EB2D00"/>
    <w:rsid w:val="00EB4470"/>
    <w:rsid w:val="00EB46CC"/>
    <w:rsid w:val="00EB472D"/>
    <w:rsid w:val="00EB4A0F"/>
    <w:rsid w:val="00EB4D36"/>
    <w:rsid w:val="00EB4DEE"/>
    <w:rsid w:val="00EB52A2"/>
    <w:rsid w:val="00EB530F"/>
    <w:rsid w:val="00EB5946"/>
    <w:rsid w:val="00EB645C"/>
    <w:rsid w:val="00EB6522"/>
    <w:rsid w:val="00EB73FD"/>
    <w:rsid w:val="00EB7689"/>
    <w:rsid w:val="00EB7761"/>
    <w:rsid w:val="00EB7CB2"/>
    <w:rsid w:val="00EC0258"/>
    <w:rsid w:val="00EC0A29"/>
    <w:rsid w:val="00EC14D5"/>
    <w:rsid w:val="00EC1528"/>
    <w:rsid w:val="00EC194E"/>
    <w:rsid w:val="00EC1AD3"/>
    <w:rsid w:val="00EC1F7A"/>
    <w:rsid w:val="00EC2645"/>
    <w:rsid w:val="00EC2CA4"/>
    <w:rsid w:val="00EC3F71"/>
    <w:rsid w:val="00EC41C5"/>
    <w:rsid w:val="00EC4202"/>
    <w:rsid w:val="00EC4431"/>
    <w:rsid w:val="00EC462F"/>
    <w:rsid w:val="00EC47E7"/>
    <w:rsid w:val="00EC4E48"/>
    <w:rsid w:val="00EC5E1A"/>
    <w:rsid w:val="00EC6AC0"/>
    <w:rsid w:val="00EC6E39"/>
    <w:rsid w:val="00EC6E7D"/>
    <w:rsid w:val="00EC72F5"/>
    <w:rsid w:val="00EC7359"/>
    <w:rsid w:val="00EC74AA"/>
    <w:rsid w:val="00EC74D8"/>
    <w:rsid w:val="00ED002D"/>
    <w:rsid w:val="00ED0782"/>
    <w:rsid w:val="00ED0801"/>
    <w:rsid w:val="00ED0AE5"/>
    <w:rsid w:val="00ED108C"/>
    <w:rsid w:val="00ED1098"/>
    <w:rsid w:val="00ED1302"/>
    <w:rsid w:val="00ED14F5"/>
    <w:rsid w:val="00ED1604"/>
    <w:rsid w:val="00ED1D9E"/>
    <w:rsid w:val="00ED2001"/>
    <w:rsid w:val="00ED27FE"/>
    <w:rsid w:val="00ED293B"/>
    <w:rsid w:val="00ED2DBD"/>
    <w:rsid w:val="00ED316B"/>
    <w:rsid w:val="00ED3476"/>
    <w:rsid w:val="00ED34B2"/>
    <w:rsid w:val="00ED3AF2"/>
    <w:rsid w:val="00ED426F"/>
    <w:rsid w:val="00ED46A1"/>
    <w:rsid w:val="00ED50A1"/>
    <w:rsid w:val="00ED577E"/>
    <w:rsid w:val="00ED5CBA"/>
    <w:rsid w:val="00ED5CD2"/>
    <w:rsid w:val="00ED7631"/>
    <w:rsid w:val="00ED7654"/>
    <w:rsid w:val="00ED77F9"/>
    <w:rsid w:val="00ED78D3"/>
    <w:rsid w:val="00ED7F0F"/>
    <w:rsid w:val="00EE0CF7"/>
    <w:rsid w:val="00EE0E4F"/>
    <w:rsid w:val="00EE0F08"/>
    <w:rsid w:val="00EE0F81"/>
    <w:rsid w:val="00EE155A"/>
    <w:rsid w:val="00EE1580"/>
    <w:rsid w:val="00EE1AA1"/>
    <w:rsid w:val="00EE21F7"/>
    <w:rsid w:val="00EE2345"/>
    <w:rsid w:val="00EE2956"/>
    <w:rsid w:val="00EE2D28"/>
    <w:rsid w:val="00EE2D8A"/>
    <w:rsid w:val="00EE32F9"/>
    <w:rsid w:val="00EE39FA"/>
    <w:rsid w:val="00EE3E38"/>
    <w:rsid w:val="00EE3E52"/>
    <w:rsid w:val="00EE4434"/>
    <w:rsid w:val="00EE4596"/>
    <w:rsid w:val="00EE4982"/>
    <w:rsid w:val="00EE518A"/>
    <w:rsid w:val="00EE5E23"/>
    <w:rsid w:val="00EE5F85"/>
    <w:rsid w:val="00EE60D3"/>
    <w:rsid w:val="00EE663D"/>
    <w:rsid w:val="00EE67BF"/>
    <w:rsid w:val="00EE68FD"/>
    <w:rsid w:val="00EE72C1"/>
    <w:rsid w:val="00EE776A"/>
    <w:rsid w:val="00EF0045"/>
    <w:rsid w:val="00EF0384"/>
    <w:rsid w:val="00EF03F7"/>
    <w:rsid w:val="00EF0FAD"/>
    <w:rsid w:val="00EF1723"/>
    <w:rsid w:val="00EF1759"/>
    <w:rsid w:val="00EF18C1"/>
    <w:rsid w:val="00EF1A11"/>
    <w:rsid w:val="00EF1C69"/>
    <w:rsid w:val="00EF26B3"/>
    <w:rsid w:val="00EF2E60"/>
    <w:rsid w:val="00EF2FD5"/>
    <w:rsid w:val="00EF3A0D"/>
    <w:rsid w:val="00EF3DC9"/>
    <w:rsid w:val="00EF3FB4"/>
    <w:rsid w:val="00EF42AA"/>
    <w:rsid w:val="00EF4571"/>
    <w:rsid w:val="00EF46E7"/>
    <w:rsid w:val="00EF4F73"/>
    <w:rsid w:val="00EF55E9"/>
    <w:rsid w:val="00EF590F"/>
    <w:rsid w:val="00EF59CF"/>
    <w:rsid w:val="00EF5ACB"/>
    <w:rsid w:val="00EF5CEE"/>
    <w:rsid w:val="00EF5EFD"/>
    <w:rsid w:val="00EF67C6"/>
    <w:rsid w:val="00EF6B93"/>
    <w:rsid w:val="00EF6BFD"/>
    <w:rsid w:val="00EF7029"/>
    <w:rsid w:val="00EF72A4"/>
    <w:rsid w:val="00EF7856"/>
    <w:rsid w:val="00EF7B25"/>
    <w:rsid w:val="00EF7EF6"/>
    <w:rsid w:val="00F00F6F"/>
    <w:rsid w:val="00F01C4C"/>
    <w:rsid w:val="00F026E7"/>
    <w:rsid w:val="00F028CE"/>
    <w:rsid w:val="00F041B4"/>
    <w:rsid w:val="00F04F08"/>
    <w:rsid w:val="00F05475"/>
    <w:rsid w:val="00F054EF"/>
    <w:rsid w:val="00F056A0"/>
    <w:rsid w:val="00F05BE6"/>
    <w:rsid w:val="00F064F6"/>
    <w:rsid w:val="00F06F9B"/>
    <w:rsid w:val="00F078FD"/>
    <w:rsid w:val="00F0799F"/>
    <w:rsid w:val="00F1050C"/>
    <w:rsid w:val="00F1053F"/>
    <w:rsid w:val="00F1074A"/>
    <w:rsid w:val="00F10818"/>
    <w:rsid w:val="00F10956"/>
    <w:rsid w:val="00F10A7A"/>
    <w:rsid w:val="00F10B5E"/>
    <w:rsid w:val="00F112D2"/>
    <w:rsid w:val="00F11533"/>
    <w:rsid w:val="00F117AA"/>
    <w:rsid w:val="00F11935"/>
    <w:rsid w:val="00F12622"/>
    <w:rsid w:val="00F13353"/>
    <w:rsid w:val="00F133BE"/>
    <w:rsid w:val="00F13455"/>
    <w:rsid w:val="00F135DB"/>
    <w:rsid w:val="00F13FC5"/>
    <w:rsid w:val="00F14D46"/>
    <w:rsid w:val="00F15225"/>
    <w:rsid w:val="00F1524D"/>
    <w:rsid w:val="00F15A62"/>
    <w:rsid w:val="00F16447"/>
    <w:rsid w:val="00F16E76"/>
    <w:rsid w:val="00F16E83"/>
    <w:rsid w:val="00F170DD"/>
    <w:rsid w:val="00F208C6"/>
    <w:rsid w:val="00F21116"/>
    <w:rsid w:val="00F21472"/>
    <w:rsid w:val="00F218CC"/>
    <w:rsid w:val="00F21F37"/>
    <w:rsid w:val="00F221EF"/>
    <w:rsid w:val="00F22CD3"/>
    <w:rsid w:val="00F23C5D"/>
    <w:rsid w:val="00F244DD"/>
    <w:rsid w:val="00F24720"/>
    <w:rsid w:val="00F24B4E"/>
    <w:rsid w:val="00F253D1"/>
    <w:rsid w:val="00F254E1"/>
    <w:rsid w:val="00F2594E"/>
    <w:rsid w:val="00F25D22"/>
    <w:rsid w:val="00F26059"/>
    <w:rsid w:val="00F2643F"/>
    <w:rsid w:val="00F2796D"/>
    <w:rsid w:val="00F27A68"/>
    <w:rsid w:val="00F3073F"/>
    <w:rsid w:val="00F30E85"/>
    <w:rsid w:val="00F314BC"/>
    <w:rsid w:val="00F3222B"/>
    <w:rsid w:val="00F324C2"/>
    <w:rsid w:val="00F327C3"/>
    <w:rsid w:val="00F33327"/>
    <w:rsid w:val="00F34C92"/>
    <w:rsid w:val="00F35420"/>
    <w:rsid w:val="00F35726"/>
    <w:rsid w:val="00F35D89"/>
    <w:rsid w:val="00F36002"/>
    <w:rsid w:val="00F363AD"/>
    <w:rsid w:val="00F366AE"/>
    <w:rsid w:val="00F36E00"/>
    <w:rsid w:val="00F3733C"/>
    <w:rsid w:val="00F400E6"/>
    <w:rsid w:val="00F402F7"/>
    <w:rsid w:val="00F405A3"/>
    <w:rsid w:val="00F41ABD"/>
    <w:rsid w:val="00F41AFB"/>
    <w:rsid w:val="00F41D6A"/>
    <w:rsid w:val="00F42049"/>
    <w:rsid w:val="00F42567"/>
    <w:rsid w:val="00F42863"/>
    <w:rsid w:val="00F42883"/>
    <w:rsid w:val="00F430F8"/>
    <w:rsid w:val="00F43E9E"/>
    <w:rsid w:val="00F4493C"/>
    <w:rsid w:val="00F44D28"/>
    <w:rsid w:val="00F45035"/>
    <w:rsid w:val="00F450E0"/>
    <w:rsid w:val="00F45769"/>
    <w:rsid w:val="00F4602D"/>
    <w:rsid w:val="00F4697F"/>
    <w:rsid w:val="00F46A85"/>
    <w:rsid w:val="00F46BAA"/>
    <w:rsid w:val="00F46BAF"/>
    <w:rsid w:val="00F46D54"/>
    <w:rsid w:val="00F46E14"/>
    <w:rsid w:val="00F47C86"/>
    <w:rsid w:val="00F50392"/>
    <w:rsid w:val="00F5039E"/>
    <w:rsid w:val="00F51173"/>
    <w:rsid w:val="00F51587"/>
    <w:rsid w:val="00F515EC"/>
    <w:rsid w:val="00F51FF4"/>
    <w:rsid w:val="00F522A8"/>
    <w:rsid w:val="00F5316E"/>
    <w:rsid w:val="00F531D7"/>
    <w:rsid w:val="00F5350F"/>
    <w:rsid w:val="00F54111"/>
    <w:rsid w:val="00F542C1"/>
    <w:rsid w:val="00F5488C"/>
    <w:rsid w:val="00F55647"/>
    <w:rsid w:val="00F55A02"/>
    <w:rsid w:val="00F5626B"/>
    <w:rsid w:val="00F56281"/>
    <w:rsid w:val="00F5647C"/>
    <w:rsid w:val="00F56673"/>
    <w:rsid w:val="00F574BA"/>
    <w:rsid w:val="00F5777D"/>
    <w:rsid w:val="00F60056"/>
    <w:rsid w:val="00F60499"/>
    <w:rsid w:val="00F60843"/>
    <w:rsid w:val="00F60904"/>
    <w:rsid w:val="00F60FB3"/>
    <w:rsid w:val="00F6117B"/>
    <w:rsid w:val="00F621EC"/>
    <w:rsid w:val="00F6328E"/>
    <w:rsid w:val="00F634A7"/>
    <w:rsid w:val="00F63648"/>
    <w:rsid w:val="00F638B4"/>
    <w:rsid w:val="00F643E3"/>
    <w:rsid w:val="00F64659"/>
    <w:rsid w:val="00F6514C"/>
    <w:rsid w:val="00F65E0D"/>
    <w:rsid w:val="00F660B6"/>
    <w:rsid w:val="00F6636E"/>
    <w:rsid w:val="00F66569"/>
    <w:rsid w:val="00F6673F"/>
    <w:rsid w:val="00F66F5D"/>
    <w:rsid w:val="00F6770E"/>
    <w:rsid w:val="00F67FBD"/>
    <w:rsid w:val="00F71278"/>
    <w:rsid w:val="00F71D80"/>
    <w:rsid w:val="00F72167"/>
    <w:rsid w:val="00F721A1"/>
    <w:rsid w:val="00F72A56"/>
    <w:rsid w:val="00F72DAD"/>
    <w:rsid w:val="00F73382"/>
    <w:rsid w:val="00F734CC"/>
    <w:rsid w:val="00F73574"/>
    <w:rsid w:val="00F738A5"/>
    <w:rsid w:val="00F74EE5"/>
    <w:rsid w:val="00F75AB2"/>
    <w:rsid w:val="00F76532"/>
    <w:rsid w:val="00F76C2F"/>
    <w:rsid w:val="00F771C0"/>
    <w:rsid w:val="00F777CA"/>
    <w:rsid w:val="00F77D2F"/>
    <w:rsid w:val="00F8019F"/>
    <w:rsid w:val="00F80221"/>
    <w:rsid w:val="00F8028B"/>
    <w:rsid w:val="00F808C9"/>
    <w:rsid w:val="00F80D61"/>
    <w:rsid w:val="00F81403"/>
    <w:rsid w:val="00F81850"/>
    <w:rsid w:val="00F81974"/>
    <w:rsid w:val="00F821C2"/>
    <w:rsid w:val="00F82F45"/>
    <w:rsid w:val="00F84726"/>
    <w:rsid w:val="00F84A8D"/>
    <w:rsid w:val="00F853A3"/>
    <w:rsid w:val="00F857A9"/>
    <w:rsid w:val="00F85A50"/>
    <w:rsid w:val="00F85C69"/>
    <w:rsid w:val="00F863D7"/>
    <w:rsid w:val="00F8641F"/>
    <w:rsid w:val="00F868C4"/>
    <w:rsid w:val="00F86EBD"/>
    <w:rsid w:val="00F86F57"/>
    <w:rsid w:val="00F87126"/>
    <w:rsid w:val="00F87454"/>
    <w:rsid w:val="00F8762A"/>
    <w:rsid w:val="00F87804"/>
    <w:rsid w:val="00F879B2"/>
    <w:rsid w:val="00F87AD3"/>
    <w:rsid w:val="00F87E94"/>
    <w:rsid w:val="00F900DF"/>
    <w:rsid w:val="00F903B9"/>
    <w:rsid w:val="00F90409"/>
    <w:rsid w:val="00F904C6"/>
    <w:rsid w:val="00F906C3"/>
    <w:rsid w:val="00F914E8"/>
    <w:rsid w:val="00F918E1"/>
    <w:rsid w:val="00F91A70"/>
    <w:rsid w:val="00F92218"/>
    <w:rsid w:val="00F92335"/>
    <w:rsid w:val="00F92612"/>
    <w:rsid w:val="00F92AA6"/>
    <w:rsid w:val="00F9425A"/>
    <w:rsid w:val="00F9434A"/>
    <w:rsid w:val="00F94935"/>
    <w:rsid w:val="00F94A03"/>
    <w:rsid w:val="00F94DF9"/>
    <w:rsid w:val="00F95321"/>
    <w:rsid w:val="00F9576B"/>
    <w:rsid w:val="00F957EE"/>
    <w:rsid w:val="00F95923"/>
    <w:rsid w:val="00F95AF8"/>
    <w:rsid w:val="00F95E05"/>
    <w:rsid w:val="00F96082"/>
    <w:rsid w:val="00F975DC"/>
    <w:rsid w:val="00F97EB9"/>
    <w:rsid w:val="00F97F5F"/>
    <w:rsid w:val="00FA0C17"/>
    <w:rsid w:val="00FA0F5C"/>
    <w:rsid w:val="00FA222A"/>
    <w:rsid w:val="00FA2BF2"/>
    <w:rsid w:val="00FA3642"/>
    <w:rsid w:val="00FA4464"/>
    <w:rsid w:val="00FA51D4"/>
    <w:rsid w:val="00FA56D4"/>
    <w:rsid w:val="00FA56D7"/>
    <w:rsid w:val="00FA56DE"/>
    <w:rsid w:val="00FA5A9D"/>
    <w:rsid w:val="00FA7128"/>
    <w:rsid w:val="00FA7415"/>
    <w:rsid w:val="00FA7524"/>
    <w:rsid w:val="00FA757C"/>
    <w:rsid w:val="00FA773B"/>
    <w:rsid w:val="00FB080C"/>
    <w:rsid w:val="00FB0925"/>
    <w:rsid w:val="00FB1320"/>
    <w:rsid w:val="00FB1B65"/>
    <w:rsid w:val="00FB2064"/>
    <w:rsid w:val="00FB20F4"/>
    <w:rsid w:val="00FB27D3"/>
    <w:rsid w:val="00FB2940"/>
    <w:rsid w:val="00FB2F91"/>
    <w:rsid w:val="00FB2F92"/>
    <w:rsid w:val="00FB417B"/>
    <w:rsid w:val="00FB44BC"/>
    <w:rsid w:val="00FB45E1"/>
    <w:rsid w:val="00FB46F5"/>
    <w:rsid w:val="00FB491A"/>
    <w:rsid w:val="00FB4A52"/>
    <w:rsid w:val="00FB559C"/>
    <w:rsid w:val="00FB57EC"/>
    <w:rsid w:val="00FB597C"/>
    <w:rsid w:val="00FB67A7"/>
    <w:rsid w:val="00FB6A6F"/>
    <w:rsid w:val="00FB6C42"/>
    <w:rsid w:val="00FB7003"/>
    <w:rsid w:val="00FB7917"/>
    <w:rsid w:val="00FB7FDC"/>
    <w:rsid w:val="00FC0597"/>
    <w:rsid w:val="00FC0BCB"/>
    <w:rsid w:val="00FC0C67"/>
    <w:rsid w:val="00FC0D3F"/>
    <w:rsid w:val="00FC12D7"/>
    <w:rsid w:val="00FC12D8"/>
    <w:rsid w:val="00FC2853"/>
    <w:rsid w:val="00FC28B9"/>
    <w:rsid w:val="00FC2BCB"/>
    <w:rsid w:val="00FC2F0D"/>
    <w:rsid w:val="00FC3795"/>
    <w:rsid w:val="00FC3933"/>
    <w:rsid w:val="00FC3F59"/>
    <w:rsid w:val="00FC40FD"/>
    <w:rsid w:val="00FC4CFF"/>
    <w:rsid w:val="00FC4D8D"/>
    <w:rsid w:val="00FC525B"/>
    <w:rsid w:val="00FC5CFC"/>
    <w:rsid w:val="00FC5DE6"/>
    <w:rsid w:val="00FC5ED2"/>
    <w:rsid w:val="00FC64CA"/>
    <w:rsid w:val="00FC717C"/>
    <w:rsid w:val="00FC7196"/>
    <w:rsid w:val="00FC72E9"/>
    <w:rsid w:val="00FD0311"/>
    <w:rsid w:val="00FD03D4"/>
    <w:rsid w:val="00FD04A9"/>
    <w:rsid w:val="00FD0854"/>
    <w:rsid w:val="00FD0F32"/>
    <w:rsid w:val="00FD1048"/>
    <w:rsid w:val="00FD1269"/>
    <w:rsid w:val="00FD15B6"/>
    <w:rsid w:val="00FD190A"/>
    <w:rsid w:val="00FD1A7A"/>
    <w:rsid w:val="00FD1AF7"/>
    <w:rsid w:val="00FD1FDC"/>
    <w:rsid w:val="00FD2B83"/>
    <w:rsid w:val="00FD30BF"/>
    <w:rsid w:val="00FD42BB"/>
    <w:rsid w:val="00FD4B8A"/>
    <w:rsid w:val="00FD519C"/>
    <w:rsid w:val="00FD523B"/>
    <w:rsid w:val="00FD532F"/>
    <w:rsid w:val="00FD557D"/>
    <w:rsid w:val="00FD5C75"/>
    <w:rsid w:val="00FD6023"/>
    <w:rsid w:val="00FD6E9C"/>
    <w:rsid w:val="00FD7477"/>
    <w:rsid w:val="00FD7702"/>
    <w:rsid w:val="00FD7879"/>
    <w:rsid w:val="00FD7A3A"/>
    <w:rsid w:val="00FD7B6D"/>
    <w:rsid w:val="00FD7CE2"/>
    <w:rsid w:val="00FD7DDD"/>
    <w:rsid w:val="00FE01BA"/>
    <w:rsid w:val="00FE09F5"/>
    <w:rsid w:val="00FE1021"/>
    <w:rsid w:val="00FE153F"/>
    <w:rsid w:val="00FE1933"/>
    <w:rsid w:val="00FE199D"/>
    <w:rsid w:val="00FE231E"/>
    <w:rsid w:val="00FE2357"/>
    <w:rsid w:val="00FE28E7"/>
    <w:rsid w:val="00FE2991"/>
    <w:rsid w:val="00FE4306"/>
    <w:rsid w:val="00FE527C"/>
    <w:rsid w:val="00FE54CE"/>
    <w:rsid w:val="00FE58CA"/>
    <w:rsid w:val="00FE611E"/>
    <w:rsid w:val="00FE6476"/>
    <w:rsid w:val="00FE65EC"/>
    <w:rsid w:val="00FE7743"/>
    <w:rsid w:val="00FF028B"/>
    <w:rsid w:val="00FF044E"/>
    <w:rsid w:val="00FF0470"/>
    <w:rsid w:val="00FF0663"/>
    <w:rsid w:val="00FF0CE0"/>
    <w:rsid w:val="00FF0D6F"/>
    <w:rsid w:val="00FF118B"/>
    <w:rsid w:val="00FF1283"/>
    <w:rsid w:val="00FF1D03"/>
    <w:rsid w:val="00FF1D17"/>
    <w:rsid w:val="00FF1D8E"/>
    <w:rsid w:val="00FF2218"/>
    <w:rsid w:val="00FF2697"/>
    <w:rsid w:val="00FF2C0E"/>
    <w:rsid w:val="00FF2C44"/>
    <w:rsid w:val="00FF3492"/>
    <w:rsid w:val="00FF369B"/>
    <w:rsid w:val="00FF3BD1"/>
    <w:rsid w:val="00FF4443"/>
    <w:rsid w:val="00FF4C25"/>
    <w:rsid w:val="00FF4EFB"/>
    <w:rsid w:val="00FF534B"/>
    <w:rsid w:val="00FF5471"/>
    <w:rsid w:val="00FF5627"/>
    <w:rsid w:val="00FF5A5B"/>
    <w:rsid w:val="00FF5E88"/>
    <w:rsid w:val="00FF63E6"/>
    <w:rsid w:val="00FF66A8"/>
    <w:rsid w:val="00FF6D72"/>
    <w:rsid w:val="00FF6DDE"/>
    <w:rsid w:val="00FF6E86"/>
    <w:rsid w:val="00FF7064"/>
    <w:rsid w:val="00FF74C3"/>
    <w:rsid w:val="00FF74D1"/>
    <w:rsid w:val="013E7415"/>
    <w:rsid w:val="01986F43"/>
    <w:rsid w:val="02F4894A"/>
    <w:rsid w:val="03B203AA"/>
    <w:rsid w:val="0430FA28"/>
    <w:rsid w:val="044FA8AC"/>
    <w:rsid w:val="062B633F"/>
    <w:rsid w:val="06CF7F13"/>
    <w:rsid w:val="0734B400"/>
    <w:rsid w:val="07B2260A"/>
    <w:rsid w:val="081D5311"/>
    <w:rsid w:val="09016A75"/>
    <w:rsid w:val="0904BE16"/>
    <w:rsid w:val="0A2ADA44"/>
    <w:rsid w:val="0B30A992"/>
    <w:rsid w:val="0C36D9FC"/>
    <w:rsid w:val="0CD8EA90"/>
    <w:rsid w:val="0DE3AEBD"/>
    <w:rsid w:val="0EA27A18"/>
    <w:rsid w:val="1027230E"/>
    <w:rsid w:val="1216852D"/>
    <w:rsid w:val="12C69CCA"/>
    <w:rsid w:val="130C1E52"/>
    <w:rsid w:val="13454046"/>
    <w:rsid w:val="13B66A0D"/>
    <w:rsid w:val="167E5746"/>
    <w:rsid w:val="16E993A4"/>
    <w:rsid w:val="18FF096D"/>
    <w:rsid w:val="1B17F5A9"/>
    <w:rsid w:val="1B1B23E5"/>
    <w:rsid w:val="1B403C61"/>
    <w:rsid w:val="1C337FD0"/>
    <w:rsid w:val="1D020669"/>
    <w:rsid w:val="1D702613"/>
    <w:rsid w:val="1E49EF33"/>
    <w:rsid w:val="1F27B546"/>
    <w:rsid w:val="1F9EF653"/>
    <w:rsid w:val="1FE2110D"/>
    <w:rsid w:val="1FFAF581"/>
    <w:rsid w:val="200DC95A"/>
    <w:rsid w:val="2166FD03"/>
    <w:rsid w:val="224F2FA7"/>
    <w:rsid w:val="2271578C"/>
    <w:rsid w:val="232EE499"/>
    <w:rsid w:val="246500D7"/>
    <w:rsid w:val="2529439D"/>
    <w:rsid w:val="25813526"/>
    <w:rsid w:val="25E14C63"/>
    <w:rsid w:val="26261D31"/>
    <w:rsid w:val="278EC503"/>
    <w:rsid w:val="27B620F8"/>
    <w:rsid w:val="28EE1F4B"/>
    <w:rsid w:val="2B66123F"/>
    <w:rsid w:val="2C7883E7"/>
    <w:rsid w:val="2D3E524C"/>
    <w:rsid w:val="2DFBE934"/>
    <w:rsid w:val="2E18B4A5"/>
    <w:rsid w:val="2F818387"/>
    <w:rsid w:val="3090E4CF"/>
    <w:rsid w:val="333B7451"/>
    <w:rsid w:val="33EDADA2"/>
    <w:rsid w:val="342283FB"/>
    <w:rsid w:val="344BB7A7"/>
    <w:rsid w:val="348F305A"/>
    <w:rsid w:val="34B61C10"/>
    <w:rsid w:val="34C3FA00"/>
    <w:rsid w:val="351AE798"/>
    <w:rsid w:val="352A303C"/>
    <w:rsid w:val="3545EE98"/>
    <w:rsid w:val="35EEFA43"/>
    <w:rsid w:val="3644B0E0"/>
    <w:rsid w:val="375B3D90"/>
    <w:rsid w:val="37CBF1DA"/>
    <w:rsid w:val="382CD1A3"/>
    <w:rsid w:val="3A3A7896"/>
    <w:rsid w:val="3E6CF937"/>
    <w:rsid w:val="3EE4275F"/>
    <w:rsid w:val="40BFBC2A"/>
    <w:rsid w:val="416D74ED"/>
    <w:rsid w:val="435874AE"/>
    <w:rsid w:val="43B8B9DD"/>
    <w:rsid w:val="43D8E7C2"/>
    <w:rsid w:val="44B91797"/>
    <w:rsid w:val="46F2FE8E"/>
    <w:rsid w:val="4837E8FA"/>
    <w:rsid w:val="494AC820"/>
    <w:rsid w:val="4A86573A"/>
    <w:rsid w:val="4BE613F7"/>
    <w:rsid w:val="4C21EA92"/>
    <w:rsid w:val="4D5CA2DD"/>
    <w:rsid w:val="4E4FF500"/>
    <w:rsid w:val="4EFE8286"/>
    <w:rsid w:val="500D5403"/>
    <w:rsid w:val="50C70852"/>
    <w:rsid w:val="50CD6413"/>
    <w:rsid w:val="512AA19B"/>
    <w:rsid w:val="525EABDA"/>
    <w:rsid w:val="53998BDD"/>
    <w:rsid w:val="53B67BB9"/>
    <w:rsid w:val="53C1ECE2"/>
    <w:rsid w:val="553F1656"/>
    <w:rsid w:val="55F55174"/>
    <w:rsid w:val="56DB62BA"/>
    <w:rsid w:val="57A752D9"/>
    <w:rsid w:val="57D6F039"/>
    <w:rsid w:val="5999F0B5"/>
    <w:rsid w:val="59E0B915"/>
    <w:rsid w:val="5A9FE841"/>
    <w:rsid w:val="5C073390"/>
    <w:rsid w:val="5C87A87A"/>
    <w:rsid w:val="5CF50844"/>
    <w:rsid w:val="5D54A526"/>
    <w:rsid w:val="5D6EFFF0"/>
    <w:rsid w:val="5E86555B"/>
    <w:rsid w:val="6153DAC9"/>
    <w:rsid w:val="624BDC90"/>
    <w:rsid w:val="6458A1A6"/>
    <w:rsid w:val="656E401A"/>
    <w:rsid w:val="660335AE"/>
    <w:rsid w:val="6603EA83"/>
    <w:rsid w:val="667A1F82"/>
    <w:rsid w:val="66D494C0"/>
    <w:rsid w:val="66D89C6F"/>
    <w:rsid w:val="66F82FCE"/>
    <w:rsid w:val="67CC6B7B"/>
    <w:rsid w:val="67F00404"/>
    <w:rsid w:val="68EA0DFC"/>
    <w:rsid w:val="6A685D7F"/>
    <w:rsid w:val="6C24B0BC"/>
    <w:rsid w:val="6C82D8C8"/>
    <w:rsid w:val="6EAA7087"/>
    <w:rsid w:val="705BBBAF"/>
    <w:rsid w:val="70638C33"/>
    <w:rsid w:val="70DDECAD"/>
    <w:rsid w:val="70FDE002"/>
    <w:rsid w:val="71FA6006"/>
    <w:rsid w:val="723F4A02"/>
    <w:rsid w:val="7256E205"/>
    <w:rsid w:val="7265101E"/>
    <w:rsid w:val="72845F3D"/>
    <w:rsid w:val="72911699"/>
    <w:rsid w:val="7381AD00"/>
    <w:rsid w:val="74296A5A"/>
    <w:rsid w:val="759B3D60"/>
    <w:rsid w:val="75A6A33D"/>
    <w:rsid w:val="75E2DC87"/>
    <w:rsid w:val="76789765"/>
    <w:rsid w:val="76B87DE0"/>
    <w:rsid w:val="78307EFB"/>
    <w:rsid w:val="7B8C1022"/>
    <w:rsid w:val="7C1C870B"/>
    <w:rsid w:val="7C343A39"/>
    <w:rsid w:val="7CF3BADE"/>
    <w:rsid w:val="7DA584E1"/>
    <w:rsid w:val="7E676972"/>
    <w:rsid w:val="7EB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A26FE91"/>
  <w15:docId w15:val="{5C8482F8-6F02-4522-A06E-A1145F31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0F61"/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qFormat/>
    <w:rsid w:val="009633BD"/>
    <w:pPr>
      <w:keepNext/>
      <w:shd w:val="clear" w:color="auto" w:fill="E6E6E6"/>
      <w:spacing w:after="60"/>
      <w:outlineLvl w:val="0"/>
    </w:pPr>
    <w:rPr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633BD"/>
    <w:pPr>
      <w:keepNext/>
      <w:spacing w:after="60"/>
      <w:outlineLvl w:val="1"/>
    </w:pPr>
    <w:rPr>
      <w:b/>
      <w:bCs/>
      <w:i/>
      <w:i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633BD"/>
    <w:pPr>
      <w:keepNext/>
      <w:spacing w:before="60" w:after="60"/>
      <w:outlineLvl w:val="2"/>
    </w:pPr>
    <w:rPr>
      <w:b/>
      <w:bCs/>
      <w:smallCap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633BD"/>
    <w:pPr>
      <w:keepNext/>
      <w:spacing w:before="240" w:after="60"/>
      <w:outlineLvl w:val="3"/>
    </w:pPr>
    <w:rPr>
      <w:b/>
      <w:bCs/>
      <w:i/>
      <w:iCs/>
      <w:smallCap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633BD"/>
    <w:pPr>
      <w:keepNext/>
      <w:outlineLvl w:val="4"/>
    </w:pPr>
    <w:rPr>
      <w:b/>
      <w:bCs/>
      <w:smallCaps/>
      <w:szCs w:val="20"/>
    </w:rPr>
  </w:style>
  <w:style w:type="paragraph" w:styleId="Heading6">
    <w:name w:val="heading 6"/>
    <w:basedOn w:val="Normal"/>
    <w:next w:val="Normal"/>
    <w:qFormat/>
    <w:rsid w:val="00771E08"/>
    <w:pPr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4E5FFF"/>
    <w:pPr>
      <w:numPr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33B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center" w:pos="4320"/>
        <w:tab w:val="right" w:pos="8640"/>
      </w:tabs>
      <w:jc w:val="center"/>
    </w:pPr>
    <w:rPr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rsid w:val="009633BD"/>
    <w:pPr>
      <w:tabs>
        <w:tab w:val="center" w:pos="4320"/>
        <w:tab w:val="right" w:pos="8640"/>
      </w:tabs>
    </w:pPr>
    <w:rPr>
      <w:i/>
      <w:iCs/>
    </w:rPr>
  </w:style>
  <w:style w:type="character" w:styleId="PageNumber">
    <w:name w:val="page number"/>
    <w:basedOn w:val="DefaultParagraphFont"/>
    <w:rsid w:val="009633BD"/>
  </w:style>
  <w:style w:type="paragraph" w:styleId="Title">
    <w:name w:val="Title"/>
    <w:basedOn w:val="Normal"/>
    <w:qFormat/>
    <w:rsid w:val="009633BD"/>
    <w:pPr>
      <w:jc w:val="center"/>
    </w:pPr>
    <w:rPr>
      <w:b/>
      <w:bCs/>
      <w:smallCaps/>
      <w:sz w:val="96"/>
      <w:szCs w:val="96"/>
    </w:rPr>
  </w:style>
  <w:style w:type="paragraph" w:styleId="TOC1">
    <w:name w:val="toc 1"/>
    <w:basedOn w:val="Normal"/>
    <w:next w:val="Normal"/>
    <w:autoRedefine/>
    <w:uiPriority w:val="39"/>
    <w:rsid w:val="00EF18C1"/>
    <w:pPr>
      <w:tabs>
        <w:tab w:val="right" w:leader="dot" w:pos="10790"/>
      </w:tabs>
      <w:ind w:right="2880"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9633BD"/>
    <w:pPr>
      <w:ind w:left="187"/>
    </w:pPr>
  </w:style>
  <w:style w:type="paragraph" w:styleId="TOC3">
    <w:name w:val="toc 3"/>
    <w:basedOn w:val="Normal"/>
    <w:next w:val="Normal"/>
    <w:autoRedefine/>
    <w:uiPriority w:val="39"/>
    <w:rsid w:val="009633BD"/>
    <w:pPr>
      <w:ind w:left="360"/>
    </w:pPr>
  </w:style>
  <w:style w:type="paragraph" w:styleId="TOC4">
    <w:name w:val="toc 4"/>
    <w:basedOn w:val="Normal"/>
    <w:next w:val="Normal"/>
    <w:autoRedefine/>
    <w:uiPriority w:val="39"/>
    <w:rsid w:val="009633BD"/>
    <w:pPr>
      <w:ind w:left="540"/>
    </w:pPr>
  </w:style>
  <w:style w:type="paragraph" w:styleId="TOC5">
    <w:name w:val="toc 5"/>
    <w:basedOn w:val="Normal"/>
    <w:next w:val="Normal"/>
    <w:autoRedefine/>
    <w:uiPriority w:val="39"/>
    <w:rsid w:val="009633BD"/>
    <w:pPr>
      <w:ind w:left="720"/>
    </w:pPr>
  </w:style>
  <w:style w:type="paragraph" w:styleId="TOC6">
    <w:name w:val="toc 6"/>
    <w:basedOn w:val="Normal"/>
    <w:next w:val="Normal"/>
    <w:autoRedefine/>
    <w:uiPriority w:val="39"/>
    <w:rsid w:val="009633BD"/>
    <w:pPr>
      <w:ind w:left="900"/>
    </w:pPr>
  </w:style>
  <w:style w:type="paragraph" w:styleId="TOC7">
    <w:name w:val="toc 7"/>
    <w:basedOn w:val="Normal"/>
    <w:next w:val="Normal"/>
    <w:autoRedefine/>
    <w:semiHidden/>
    <w:rsid w:val="009633BD"/>
    <w:pPr>
      <w:ind w:left="1080"/>
    </w:pPr>
  </w:style>
  <w:style w:type="paragraph" w:styleId="TOC8">
    <w:name w:val="toc 8"/>
    <w:basedOn w:val="Normal"/>
    <w:next w:val="Normal"/>
    <w:autoRedefine/>
    <w:semiHidden/>
    <w:rsid w:val="009633BD"/>
    <w:pPr>
      <w:ind w:left="1260"/>
    </w:pPr>
  </w:style>
  <w:style w:type="paragraph" w:styleId="TOC9">
    <w:name w:val="toc 9"/>
    <w:basedOn w:val="Normal"/>
    <w:next w:val="Normal"/>
    <w:autoRedefine/>
    <w:semiHidden/>
    <w:rsid w:val="009633BD"/>
    <w:pPr>
      <w:ind w:left="1440"/>
    </w:pPr>
  </w:style>
  <w:style w:type="character" w:styleId="Hyperlink">
    <w:name w:val="Hyperlink"/>
    <w:basedOn w:val="DefaultParagraphFont"/>
    <w:uiPriority w:val="99"/>
    <w:rsid w:val="009633BD"/>
    <w:rPr>
      <w:color w:val="0000FF"/>
      <w:u w:val="single"/>
    </w:rPr>
  </w:style>
  <w:style w:type="paragraph" w:customStyle="1" w:styleId="CVTG">
    <w:name w:val="CVTG"/>
    <w:basedOn w:val="Title"/>
    <w:rsid w:val="009633BD"/>
    <w:rPr>
      <w:rFonts w:ascii="Monotype Corsiva" w:hAnsi="Monotype Corsiva" w:cs="Monotype Corsiva"/>
      <w:i/>
      <w:iCs/>
      <w:smallCaps w:val="0"/>
      <w:sz w:val="32"/>
      <w:szCs w:val="32"/>
    </w:rPr>
  </w:style>
  <w:style w:type="paragraph" w:customStyle="1" w:styleId="TitleDate">
    <w:name w:val="Title Date"/>
    <w:basedOn w:val="Title"/>
    <w:rsid w:val="009633BD"/>
    <w:rPr>
      <w:smallCaps w:val="0"/>
      <w:sz w:val="28"/>
      <w:szCs w:val="28"/>
    </w:rPr>
  </w:style>
  <w:style w:type="paragraph" w:customStyle="1" w:styleId="TableText">
    <w:name w:val="Table Text"/>
    <w:rsid w:val="00D828C4"/>
    <w:pPr>
      <w:widowControl w:val="0"/>
      <w:spacing w:before="40" w:after="40"/>
    </w:pPr>
  </w:style>
  <w:style w:type="paragraph" w:styleId="BodyTextIndent2">
    <w:name w:val="Body Text Indent 2"/>
    <w:basedOn w:val="Normal"/>
    <w:rsid w:val="00FF0663"/>
    <w:pPr>
      <w:ind w:left="1080"/>
    </w:pPr>
    <w:rPr>
      <w:szCs w:val="24"/>
    </w:rPr>
  </w:style>
  <w:style w:type="paragraph" w:styleId="BalloonText">
    <w:name w:val="Balloon Text"/>
    <w:basedOn w:val="Normal"/>
    <w:semiHidden/>
    <w:rsid w:val="006B19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5356B"/>
    <w:rPr>
      <w:rFonts w:cs="Times New Roman"/>
      <w:szCs w:val="24"/>
    </w:rPr>
  </w:style>
  <w:style w:type="paragraph" w:customStyle="1" w:styleId="Paragraph1">
    <w:name w:val="Paragraph1"/>
    <w:basedOn w:val="Normal"/>
    <w:rsid w:val="00895FC3"/>
    <w:pPr>
      <w:spacing w:before="80"/>
      <w:jc w:val="both"/>
    </w:pPr>
    <w:rPr>
      <w:rFonts w:cs="Times New Roman"/>
      <w:szCs w:val="20"/>
    </w:rPr>
  </w:style>
  <w:style w:type="paragraph" w:styleId="BodyTextIndent">
    <w:name w:val="Body Text Indent"/>
    <w:basedOn w:val="Normal"/>
    <w:rsid w:val="00067B04"/>
    <w:pPr>
      <w:ind w:left="360"/>
    </w:pPr>
  </w:style>
  <w:style w:type="table" w:styleId="TableGrid8">
    <w:name w:val="Table Grid 8"/>
    <w:basedOn w:val="TableNormal"/>
    <w:rsid w:val="00E01F0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2CE3"/>
    <w:rPr>
      <w:rFonts w:ascii="Courier New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rsid w:val="00CA73E4"/>
    <w:rPr>
      <w:rFonts w:ascii="Arial" w:hAnsi="Arial" w:cs="Arial"/>
      <w:b/>
      <w:bCs/>
      <w:smallCaps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A227B8"/>
    <w:pPr>
      <w:numPr>
        <w:ilvl w:val="1"/>
        <w:numId w:val="5"/>
      </w:numPr>
      <w:spacing w:after="160" w:line="259" w:lineRule="auto"/>
      <w:contextualSpacing/>
    </w:pPr>
  </w:style>
  <w:style w:type="paragraph" w:styleId="Revision">
    <w:name w:val="Revision"/>
    <w:hidden/>
    <w:uiPriority w:val="99"/>
    <w:semiHidden/>
    <w:rsid w:val="00CD389F"/>
    <w:rPr>
      <w:rFonts w:ascii="Arial" w:hAnsi="Arial" w:cs="Arial"/>
      <w:sz w:val="18"/>
      <w:szCs w:val="18"/>
    </w:rPr>
  </w:style>
  <w:style w:type="table" w:styleId="TableColumns3">
    <w:name w:val="Table Columns 3"/>
    <w:basedOn w:val="TableNormal"/>
    <w:rsid w:val="000C06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C06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Spacing">
    <w:name w:val="No Spacing"/>
    <w:link w:val="NoSpacingChar"/>
    <w:uiPriority w:val="1"/>
    <w:qFormat/>
    <w:rsid w:val="007D6F20"/>
    <w:rPr>
      <w:rFonts w:asciiTheme="minorHAnsi" w:eastAsiaTheme="minorHAnsi" w:hAnsiTheme="minorHAnsi" w:cstheme="minorBidi"/>
      <w:sz w:val="22"/>
      <w:szCs w:val="22"/>
    </w:rPr>
  </w:style>
  <w:style w:type="table" w:customStyle="1" w:styleId="MediumShading2-Accent11">
    <w:name w:val="Medium Shading 2 - Accent 11"/>
    <w:basedOn w:val="TableNormal"/>
    <w:uiPriority w:val="64"/>
    <w:rsid w:val="00FF66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7452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Colorful2">
    <w:name w:val="Table Colorful 2"/>
    <w:basedOn w:val="TableNormal"/>
    <w:rsid w:val="000B204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065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065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2">
    <w:name w:val="Light List Accent 2"/>
    <w:basedOn w:val="TableNormal"/>
    <w:uiPriority w:val="61"/>
    <w:rsid w:val="000065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CA6DA6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BE392B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7112F3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DE10BE"/>
    <w:rPr>
      <w:rFonts w:ascii="Arial" w:hAnsi="Arial" w:cs="Arial"/>
      <w:b/>
      <w:bCs/>
      <w:i/>
      <w:iCs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E10BE"/>
    <w:rPr>
      <w:rFonts w:ascii="Arial" w:hAnsi="Arial" w:cs="Arial"/>
      <w:b/>
      <w:bCs/>
      <w:i/>
      <w:iCs/>
      <w:smallCaps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E10BE"/>
    <w:rPr>
      <w:rFonts w:ascii="Arial" w:hAnsi="Arial" w:cs="Arial"/>
      <w:b/>
      <w:bCs/>
      <w:smallCaps/>
    </w:rPr>
  </w:style>
  <w:style w:type="paragraph" w:customStyle="1" w:styleId="Tabletext0">
    <w:name w:val="Tabletext"/>
    <w:basedOn w:val="Normal"/>
    <w:rsid w:val="00E5576A"/>
    <w:pPr>
      <w:keepLines/>
      <w:widowControl w:val="0"/>
      <w:spacing w:line="240" w:lineRule="atLeast"/>
    </w:pPr>
    <w:rPr>
      <w:rFonts w:cs="Times New Roman"/>
      <w:szCs w:val="20"/>
    </w:rPr>
  </w:style>
  <w:style w:type="character" w:styleId="FollowedHyperlink">
    <w:name w:val="FollowedHyperlink"/>
    <w:basedOn w:val="DefaultParagraphFont"/>
    <w:rsid w:val="002C5E9A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667B8C"/>
    <w:pPr>
      <w:spacing w:before="200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uiPriority w:val="31"/>
    <w:qFormat/>
    <w:rsid w:val="00BA39D0"/>
    <w:rPr>
      <w:b/>
      <w:bCs/>
      <w:color w:val="4F81BD" w:themeColor="accent1"/>
    </w:rPr>
  </w:style>
  <w:style w:type="table" w:styleId="GridTable4">
    <w:name w:val="Grid Table 4"/>
    <w:basedOn w:val="TableNormal"/>
    <w:uiPriority w:val="49"/>
    <w:rsid w:val="00A502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TG">
    <w:name w:val="CTG"/>
    <w:basedOn w:val="TableGrid8"/>
    <w:uiPriority w:val="99"/>
    <w:qFormat/>
    <w:rsid w:val="00A5027A"/>
    <w:rPr>
      <w:rFonts w:ascii="Arial" w:hAnsi="Arial"/>
      <w:sz w:val="16"/>
    </w:rPr>
    <w:tblPr/>
    <w:tcPr>
      <w:shd w:val="clear" w:color="auto" w:fill="auto"/>
    </w:tc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ascii="Arial" w:hAnsi="Arial" w:cs="Times New Roman"/>
        <w:b w:val="0"/>
        <w:bCs/>
        <w:color w:val="auto"/>
        <w:sz w:val="16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3C5F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FC0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FC0"/>
    <w:rPr>
      <w:rFonts w:ascii="Arial" w:hAnsi="Arial" w:cs="Arial"/>
      <w:b/>
      <w:bCs/>
    </w:rPr>
  </w:style>
  <w:style w:type="paragraph" w:customStyle="1" w:styleId="p2">
    <w:name w:val="p2"/>
    <w:basedOn w:val="Normal"/>
    <w:rsid w:val="00B86A33"/>
    <w:rPr>
      <w:rFonts w:ascii="Helvetica Neue" w:eastAsiaTheme="minorHAnsi" w:hAnsi="Helvetica Neue" w:cs="Times New Roman"/>
      <w:color w:val="454545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xmsonormal">
    <w:name w:val="x_msonormal"/>
    <w:basedOn w:val="Normal"/>
    <w:rsid w:val="00CD64E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35F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741A4"/>
  </w:style>
  <w:style w:type="character" w:customStyle="1" w:styleId="eop">
    <w:name w:val="eop"/>
    <w:basedOn w:val="DefaultParagraphFont"/>
    <w:rsid w:val="0077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83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91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64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89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cpgplc-my.sharepoint.com/:x:/r/personal/alexey_fedoruk_compass-usa_com/_layouts/15/Doc.aspx?sourcedoc=%7BB8A3715D-136A-4D35-ADE2-205C08B6233F%7D&amp;file=OneWarehouse%20Mobile%20Data%20Dictionary.xlsx&amp;action=default&amp;mobileredirect=true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cpgplc-my.sharepoint.com/:w:/r/personal/alexey_fedoruk_compass-usa_com/_layouts/15/Doc.aspx?sourcedoc=%7B143EFF3C-0E95-4280-B1EB-26CF4FF77F1B%7D&amp;file=OneWarehouse%20Mobile%20-%20Sync%20Message%20Definition.docx&amp;action=default&amp;mobileredirect=tru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ts01\Local%20Settings\Temporary%20Internet%20Files\OLK15F\CVT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EDC176AEC56449D4F231861709840" ma:contentTypeVersion="4" ma:contentTypeDescription="Create a new document." ma:contentTypeScope="" ma:versionID="4243989551130ac452bd6e2c4ebd5d86">
  <xsd:schema xmlns:xsd="http://www.w3.org/2001/XMLSchema" xmlns:xs="http://www.w3.org/2001/XMLSchema" xmlns:p="http://schemas.microsoft.com/office/2006/metadata/properties" xmlns:ns2="53481289-b56f-4242-a7b1-88c6df055bdb" targetNamespace="http://schemas.microsoft.com/office/2006/metadata/properties" ma:root="true" ma:fieldsID="11af616e81cba56e2dc76f192b889703" ns2:_="">
    <xsd:import namespace="53481289-b56f-4242-a7b1-88c6df055b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81289-b56f-4242-a7b1-88c6df055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44B8A-5032-4981-9E1E-CCC522F4CA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64FBD6-3C9B-44B6-A5D8-2391F35912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338700-07B5-4630-85E5-42D071347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81289-b56f-4242-a7b1-88c6df055b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11AF70-45B2-4C51-BFF8-3D6B16AC10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CVTG</Template>
  <TotalTime>0</TotalTime>
  <Pages>5</Pages>
  <Words>1148</Words>
  <Characters>6547</Characters>
  <Application>Microsoft Office Word</Application>
  <DocSecurity>0</DocSecurity>
  <Lines>54</Lines>
  <Paragraphs>15</Paragraphs>
  <ScaleCrop>false</ScaleCrop>
  <Company>Compass Group North America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 of Page Header</dc:title>
  <dc:subject/>
  <dc:creator>finckd01</dc:creator>
  <cp:keywords/>
  <cp:lastModifiedBy>Julia Soroko</cp:lastModifiedBy>
  <cp:revision>2</cp:revision>
  <cp:lastPrinted>2017-12-28T17:56:00Z</cp:lastPrinted>
  <dcterms:created xsi:type="dcterms:W3CDTF">2022-08-10T08:52:00Z</dcterms:created>
  <dcterms:modified xsi:type="dcterms:W3CDTF">2022-08-10T08:52:00Z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0x0101001DDEDC176AEC56449D4F231861709840</vt:lpwstr>
  </property>
</Properties>
</file>